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15067810" w:displacedByCustomXml="next"/>
    <w:bookmarkEnd w:id="0" w:displacedByCustomXml="next"/>
    <w:sdt>
      <w:sdtPr>
        <w:id w:val="1980025278"/>
        <w:docPartObj>
          <w:docPartGallery w:val="Cover Pages"/>
          <w:docPartUnique/>
        </w:docPartObj>
      </w:sdtPr>
      <w:sdtContent>
        <w:p w14:paraId="0CB08B2E" w14:textId="77777777" w:rsidR="0021533E" w:rsidRPr="0021533E" w:rsidRDefault="0021533E"/>
        <w:tbl>
          <w:tblPr>
            <w:tblpPr w:leftFromText="187" w:rightFromText="187" w:horzAnchor="margin" w:tblpXSpec="center" w:tblpY="2881"/>
            <w:tblW w:w="4000" w:type="pct"/>
            <w:tblCellMar>
              <w:left w:w="144" w:type="dxa"/>
              <w:right w:w="115" w:type="dxa"/>
            </w:tblCellMar>
            <w:tblLook w:val="04A0" w:firstRow="1" w:lastRow="0" w:firstColumn="1" w:lastColumn="0" w:noHBand="0" w:noVBand="1"/>
          </w:tblPr>
          <w:tblGrid>
            <w:gridCol w:w="7488"/>
          </w:tblGrid>
          <w:tr w:rsidR="0021533E" w:rsidRPr="0021533E" w14:paraId="5D3D6FC1" w14:textId="77777777" w:rsidTr="00D05064">
            <w:tc>
              <w:tcPr>
                <w:tcW w:w="7672" w:type="dxa"/>
                <w:tcMar>
                  <w:top w:w="216" w:type="dxa"/>
                  <w:left w:w="115" w:type="dxa"/>
                  <w:bottom w:w="216" w:type="dxa"/>
                  <w:right w:w="115" w:type="dxa"/>
                </w:tcMar>
              </w:tcPr>
              <w:p w14:paraId="6BD81F80" w14:textId="4D4A2CF9" w:rsidR="0021533E" w:rsidRPr="0021533E" w:rsidRDefault="0021533E" w:rsidP="0021533E">
                <w:pPr>
                  <w:pStyle w:val="NoSpacing"/>
                  <w:rPr>
                    <w:sz w:val="24"/>
                  </w:rPr>
                </w:pPr>
              </w:p>
            </w:tc>
          </w:tr>
          <w:tr w:rsidR="0021533E" w:rsidRPr="0021533E" w14:paraId="0E2CD5EB" w14:textId="77777777" w:rsidTr="00D05064">
            <w:tc>
              <w:tcPr>
                <w:tcW w:w="7672" w:type="dxa"/>
              </w:tcPr>
              <w:sdt>
                <w:sdtPr>
                  <w:rPr>
                    <w:rFonts w:asciiTheme="majorHAnsi" w:eastAsiaTheme="majorEastAsia" w:hAnsiTheme="majorHAnsi" w:cstheme="majorBidi"/>
                    <w:sz w:val="88"/>
                    <w:szCs w:val="88"/>
                  </w:rPr>
                  <w:alias w:val="Title"/>
                  <w:id w:val="13406919"/>
                  <w:placeholder>
                    <w:docPart w:val="606E2AAB9BBB489B8F1F293DC54B7FBA"/>
                  </w:placeholder>
                  <w:dataBinding w:prefixMappings="xmlns:ns0='http://schemas.openxmlformats.org/package/2006/metadata/core-properties' xmlns:ns1='http://purl.org/dc/elements/1.1/'" w:xpath="/ns0:coreProperties[1]/ns1:title[1]" w:storeItemID="{6C3C8BC8-F283-45AE-878A-BAB7291924A1}"/>
                  <w:text/>
                </w:sdtPr>
                <w:sdtContent>
                  <w:p w14:paraId="18F51B81" w14:textId="692C361F" w:rsidR="0021533E" w:rsidRPr="0021533E" w:rsidRDefault="00DA2C2A" w:rsidP="0021533E">
                    <w:pPr>
                      <w:pStyle w:val="NoSpacing"/>
                      <w:spacing w:line="216" w:lineRule="auto"/>
                      <w:rPr>
                        <w:rFonts w:asciiTheme="majorHAnsi" w:eastAsiaTheme="majorEastAsia" w:hAnsiTheme="majorHAnsi" w:cstheme="majorBidi"/>
                        <w:sz w:val="88"/>
                        <w:szCs w:val="88"/>
                      </w:rPr>
                    </w:pPr>
                    <w:r>
                      <w:rPr>
                        <w:rFonts w:asciiTheme="majorHAnsi" w:eastAsiaTheme="majorEastAsia" w:hAnsiTheme="majorHAnsi" w:cstheme="majorBidi"/>
                        <w:sz w:val="88"/>
                        <w:szCs w:val="88"/>
                      </w:rPr>
                      <w:t>Pathfinder</w:t>
                    </w:r>
                  </w:p>
                </w:sdtContent>
              </w:sdt>
            </w:tc>
          </w:tr>
          <w:tr w:rsidR="0021533E" w:rsidRPr="0021533E" w14:paraId="3FB3FF43" w14:textId="77777777" w:rsidTr="006D513A">
            <w:sdt>
              <w:sdtPr>
                <w:rPr>
                  <w:sz w:val="32"/>
                  <w:szCs w:val="32"/>
                </w:rPr>
                <w:alias w:val="Subtitle"/>
                <w:id w:val="13406923"/>
                <w:placeholder>
                  <w:docPart w:val="067AC8F0FAE640C7AFEDF7D6E41B68B9"/>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Borders>
                      <w:bottom w:val="single" w:sz="36" w:space="0" w:color="1B587C" w:themeColor="accent3"/>
                    </w:tcBorders>
                    <w:tcMar>
                      <w:top w:w="216" w:type="dxa"/>
                      <w:left w:w="115" w:type="dxa"/>
                      <w:bottom w:w="216" w:type="dxa"/>
                      <w:right w:w="115" w:type="dxa"/>
                    </w:tcMar>
                  </w:tcPr>
                  <w:p w14:paraId="691758BB" w14:textId="0E0E9691" w:rsidR="0021533E" w:rsidRPr="00C67B59" w:rsidRDefault="0011359D" w:rsidP="0021533E">
                    <w:pPr>
                      <w:pStyle w:val="NoSpacing"/>
                      <w:rPr>
                        <w:sz w:val="32"/>
                        <w:szCs w:val="32"/>
                      </w:rPr>
                    </w:pPr>
                    <w:r w:rsidRPr="0011359D">
                      <w:rPr>
                        <w:sz w:val="32"/>
                        <w:szCs w:val="32"/>
                      </w:rPr>
                      <w:t>Personalized Career Path Recommender System for University Students</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21533E" w:rsidRPr="0021533E" w14:paraId="0ED37CE3" w14:textId="77777777" w:rsidTr="00653CF3">
            <w:tc>
              <w:tcPr>
                <w:tcW w:w="7221" w:type="dxa"/>
                <w:tcMar>
                  <w:top w:w="216" w:type="dxa"/>
                  <w:left w:w="115" w:type="dxa"/>
                  <w:bottom w:w="216" w:type="dxa"/>
                  <w:right w:w="115" w:type="dxa"/>
                </w:tcMar>
              </w:tcPr>
              <w:sdt>
                <w:sdtPr>
                  <w:rPr>
                    <w:sz w:val="32"/>
                    <w:szCs w:val="32"/>
                  </w:rPr>
                  <w:alias w:val="Company"/>
                  <w:id w:val="13406915"/>
                  <w:placeholder>
                    <w:docPart w:val="59DF1D0BA62D4DC0BF1EBA0C4F0315BE"/>
                  </w:placeholder>
                  <w:dataBinding w:prefixMappings="xmlns:ns0='http://schemas.openxmlformats.org/officeDocument/2006/extended-properties'" w:xpath="/ns0:Properties[1]/ns0:Company[1]" w:storeItemID="{6668398D-A668-4E3E-A5EB-62B293D839F1}"/>
                  <w:text/>
                </w:sdtPr>
                <w:sdtContent>
                  <w:p w14:paraId="1F75CA8C" w14:textId="7D0463DC" w:rsidR="00082F67" w:rsidRPr="00A3304D" w:rsidRDefault="00A32AFD">
                    <w:pPr>
                      <w:pStyle w:val="NoSpacing"/>
                      <w:rPr>
                        <w:sz w:val="36"/>
                        <w:szCs w:val="36"/>
                      </w:rPr>
                    </w:pPr>
                    <w:r w:rsidRPr="00A32AFD">
                      <w:rPr>
                        <w:sz w:val="32"/>
                        <w:szCs w:val="32"/>
                      </w:rPr>
                      <w:t>CSIS-4495 - 050</w:t>
                    </w:r>
                  </w:p>
                </w:sdtContent>
              </w:sdt>
              <w:sdt>
                <w:sdtPr>
                  <w:rPr>
                    <w:sz w:val="32"/>
                    <w:szCs w:val="32"/>
                  </w:rPr>
                  <w:alias w:val="Author"/>
                  <w:id w:val="13406928"/>
                  <w:placeholder>
                    <w:docPart w:val="2A3527D4FC23497AA87A9AD3D4D86C2B"/>
                  </w:placeholder>
                  <w:dataBinding w:prefixMappings="xmlns:ns0='http://schemas.openxmlformats.org/package/2006/metadata/core-properties' xmlns:ns1='http://purl.org/dc/elements/1.1/'" w:xpath="/ns0:coreProperties[1]/ns1:creator[1]" w:storeItemID="{6C3C8BC8-F283-45AE-878A-BAB7291924A1}"/>
                  <w:text/>
                </w:sdtPr>
                <w:sdtContent>
                  <w:p w14:paraId="51F7D116" w14:textId="7CDD7AA0" w:rsidR="00906817" w:rsidRPr="00EE7EB0" w:rsidRDefault="00906817" w:rsidP="00906817">
                    <w:pPr>
                      <w:pStyle w:val="NoSpacing"/>
                      <w:rPr>
                        <w:sz w:val="32"/>
                        <w:szCs w:val="32"/>
                      </w:rPr>
                    </w:pPr>
                    <w:r w:rsidRPr="00A30C78">
                      <w:rPr>
                        <w:sz w:val="32"/>
                        <w:szCs w:val="32"/>
                      </w:rPr>
                      <w:t xml:space="preserve">Leshan Chathuranga Kuruppuarachchi – 300363077 </w:t>
                    </w:r>
                    <w:proofErr w:type="spellStart"/>
                    <w:r w:rsidRPr="00A30C78">
                      <w:rPr>
                        <w:sz w:val="32"/>
                        <w:szCs w:val="32"/>
                      </w:rPr>
                      <w:t>Hyunhee</w:t>
                    </w:r>
                    <w:proofErr w:type="spellEnd"/>
                    <w:r w:rsidRPr="00A30C78">
                      <w:rPr>
                        <w:sz w:val="32"/>
                        <w:szCs w:val="32"/>
                      </w:rPr>
                      <w:t xml:space="preserve"> Kim - 300372531</w:t>
                    </w:r>
                  </w:p>
                </w:sdtContent>
              </w:sdt>
              <w:p w14:paraId="58E85128" w14:textId="643DCC45" w:rsidR="00C27A0F" w:rsidRDefault="00C27A0F" w:rsidP="00C27A0F">
                <w:pPr>
                  <w:pStyle w:val="NoSpacing"/>
                  <w:rPr>
                    <w:sz w:val="32"/>
                    <w:szCs w:val="32"/>
                  </w:rPr>
                </w:pPr>
              </w:p>
              <w:sdt>
                <w:sdtPr>
                  <w:rPr>
                    <w:sz w:val="28"/>
                    <w:szCs w:val="28"/>
                  </w:rPr>
                  <w:alias w:val="Date"/>
                  <w:tag w:val="Date"/>
                  <w:id w:val="13406932"/>
                  <w:placeholder>
                    <w:docPart w:val="1C4F52923B9642A180D0533AB9AB02CA"/>
                  </w:placeholder>
                  <w:dataBinding w:prefixMappings="xmlns:ns0='http://schemas.microsoft.com/office/2006/coverPageProps'" w:xpath="/ns0:CoverPageProperties[1]/ns0:PublishDate[1]" w:storeItemID="{55AF091B-3C7A-41E3-B477-F2FDAA23CFDA}"/>
                  <w:date w:fullDate="2025-11-27T00:00:00Z">
                    <w:dateFormat w:val="M-d-yyyy"/>
                    <w:lid w:val="en-US"/>
                    <w:storeMappedDataAs w:val="dateTime"/>
                    <w:calendar w:val="gregorian"/>
                  </w:date>
                </w:sdtPr>
                <w:sdtContent>
                  <w:p w14:paraId="7E0421B6" w14:textId="665F4E69" w:rsidR="0021533E" w:rsidRPr="0021533E" w:rsidRDefault="000204A3">
                    <w:pPr>
                      <w:pStyle w:val="NoSpacing"/>
                      <w:rPr>
                        <w:sz w:val="28"/>
                        <w:szCs w:val="28"/>
                      </w:rPr>
                    </w:pPr>
                    <w:r>
                      <w:rPr>
                        <w:sz w:val="28"/>
                        <w:szCs w:val="28"/>
                      </w:rPr>
                      <w:t>11-27-2025</w:t>
                    </w:r>
                  </w:p>
                </w:sdtContent>
              </w:sdt>
              <w:p w14:paraId="7F8E3D52" w14:textId="77777777" w:rsidR="0021533E" w:rsidRPr="0021533E" w:rsidRDefault="0021533E">
                <w:pPr>
                  <w:pStyle w:val="NoSpacing"/>
                </w:pPr>
              </w:p>
            </w:tc>
          </w:tr>
        </w:tbl>
        <w:p w14:paraId="626ABAF3" w14:textId="5208A15F" w:rsidR="0021533E" w:rsidRPr="00082F67" w:rsidRDefault="0021533E">
          <w:r w:rsidRPr="0021533E">
            <w:br w:type="page"/>
          </w:r>
        </w:p>
      </w:sdtContent>
    </w:sdt>
    <w:sdt>
      <w:sdtPr>
        <w:rPr>
          <w:rFonts w:asciiTheme="minorHAnsi" w:eastAsiaTheme="minorEastAsia" w:hAnsiTheme="minorHAnsi" w:cstheme="minorBidi"/>
          <w:b w:val="0"/>
          <w:bCs w:val="0"/>
          <w:smallCaps w:val="0"/>
          <w:color w:val="auto"/>
          <w:sz w:val="22"/>
          <w:szCs w:val="22"/>
        </w:rPr>
        <w:id w:val="-1385091595"/>
        <w:docPartObj>
          <w:docPartGallery w:val="Table of Contents"/>
          <w:docPartUnique/>
        </w:docPartObj>
      </w:sdtPr>
      <w:sdtEndPr>
        <w:rPr>
          <w:noProof/>
        </w:rPr>
      </w:sdtEndPr>
      <w:sdtContent>
        <w:p w14:paraId="2E8DF684" w14:textId="09D9255A" w:rsidR="00050703" w:rsidRDefault="00050703" w:rsidP="0099247E">
          <w:pPr>
            <w:pStyle w:val="TOCHeading"/>
            <w:numPr>
              <w:ilvl w:val="0"/>
              <w:numId w:val="0"/>
            </w:numPr>
            <w:ind w:left="432" w:hanging="432"/>
            <w:jc w:val="both"/>
          </w:pPr>
          <w:r>
            <w:t>Table of Contents</w:t>
          </w:r>
        </w:p>
        <w:p w14:paraId="41D6A6D0" w14:textId="148C2A83" w:rsidR="00CE6D70" w:rsidRDefault="00050703" w:rsidP="00CE6D70">
          <w:pPr>
            <w:pStyle w:val="TOC1"/>
            <w:tabs>
              <w:tab w:val="left" w:pos="440"/>
              <w:tab w:val="right" w:leader="dot" w:pos="9350"/>
            </w:tabs>
            <w:spacing w:after="0" w:line="240" w:lineRule="auto"/>
            <w:rPr>
              <w:noProof/>
              <w:kern w:val="2"/>
              <w:sz w:val="24"/>
              <w:szCs w:val="24"/>
              <w:lang w:eastAsia="en-US"/>
              <w14:ligatures w14:val="standardContextual"/>
            </w:rPr>
          </w:pPr>
          <w:r>
            <w:fldChar w:fldCharType="begin"/>
          </w:r>
          <w:r>
            <w:instrText xml:space="preserve"> TOC \o "1-3" \h \z \u </w:instrText>
          </w:r>
          <w:r>
            <w:fldChar w:fldCharType="separate"/>
          </w:r>
          <w:hyperlink w:anchor="_Toc215157711" w:history="1">
            <w:r w:rsidR="00CE6D70" w:rsidRPr="002431B1">
              <w:rPr>
                <w:rStyle w:val="Hyperlink"/>
                <w:noProof/>
              </w:rPr>
              <w:t>1</w:t>
            </w:r>
            <w:r w:rsidR="00CE6D70">
              <w:rPr>
                <w:noProof/>
                <w:kern w:val="2"/>
                <w:sz w:val="24"/>
                <w:szCs w:val="24"/>
                <w:lang w:eastAsia="en-US"/>
                <w14:ligatures w14:val="standardContextual"/>
              </w:rPr>
              <w:tab/>
            </w:r>
            <w:r w:rsidR="00CE6D70" w:rsidRPr="002431B1">
              <w:rPr>
                <w:rStyle w:val="Hyperlink"/>
                <w:noProof/>
              </w:rPr>
              <w:t>Introduction</w:t>
            </w:r>
            <w:r w:rsidR="00CE6D70">
              <w:rPr>
                <w:noProof/>
                <w:webHidden/>
              </w:rPr>
              <w:tab/>
            </w:r>
            <w:r w:rsidR="00CE6D70">
              <w:rPr>
                <w:noProof/>
                <w:webHidden/>
              </w:rPr>
              <w:fldChar w:fldCharType="begin"/>
            </w:r>
            <w:r w:rsidR="00CE6D70">
              <w:rPr>
                <w:noProof/>
                <w:webHidden/>
              </w:rPr>
              <w:instrText xml:space="preserve"> PAGEREF _Toc215157711 \h </w:instrText>
            </w:r>
            <w:r w:rsidR="00CE6D70">
              <w:rPr>
                <w:noProof/>
                <w:webHidden/>
              </w:rPr>
            </w:r>
            <w:r w:rsidR="00CE6D70">
              <w:rPr>
                <w:noProof/>
                <w:webHidden/>
              </w:rPr>
              <w:fldChar w:fldCharType="separate"/>
            </w:r>
            <w:r w:rsidR="00CE6D70">
              <w:rPr>
                <w:noProof/>
                <w:webHidden/>
              </w:rPr>
              <w:t>3</w:t>
            </w:r>
            <w:r w:rsidR="00CE6D70">
              <w:rPr>
                <w:noProof/>
                <w:webHidden/>
              </w:rPr>
              <w:fldChar w:fldCharType="end"/>
            </w:r>
          </w:hyperlink>
        </w:p>
        <w:p w14:paraId="62CA5E1D" w14:textId="3791E0CB" w:rsidR="00CE6D70" w:rsidRDefault="00CE6D70" w:rsidP="00CE6D70">
          <w:pPr>
            <w:pStyle w:val="TOC1"/>
            <w:tabs>
              <w:tab w:val="left" w:pos="440"/>
              <w:tab w:val="right" w:leader="dot" w:pos="9350"/>
            </w:tabs>
            <w:spacing w:after="0" w:line="240" w:lineRule="auto"/>
            <w:rPr>
              <w:noProof/>
              <w:kern w:val="2"/>
              <w:sz w:val="24"/>
              <w:szCs w:val="24"/>
              <w:lang w:eastAsia="en-US"/>
              <w14:ligatures w14:val="standardContextual"/>
            </w:rPr>
          </w:pPr>
          <w:hyperlink w:anchor="_Toc215157712" w:history="1">
            <w:r w:rsidRPr="002431B1">
              <w:rPr>
                <w:rStyle w:val="Hyperlink"/>
                <w:noProof/>
              </w:rPr>
              <w:t>2</w:t>
            </w:r>
            <w:r>
              <w:rPr>
                <w:noProof/>
                <w:kern w:val="2"/>
                <w:sz w:val="24"/>
                <w:szCs w:val="24"/>
                <w:lang w:eastAsia="en-US"/>
                <w14:ligatures w14:val="standardContextual"/>
              </w:rPr>
              <w:tab/>
            </w:r>
            <w:r w:rsidRPr="002431B1">
              <w:rPr>
                <w:rStyle w:val="Hyperlink"/>
                <w:noProof/>
              </w:rPr>
              <w:t>Proposed Research Project</w:t>
            </w:r>
            <w:r>
              <w:rPr>
                <w:noProof/>
                <w:webHidden/>
              </w:rPr>
              <w:tab/>
            </w:r>
            <w:r>
              <w:rPr>
                <w:noProof/>
                <w:webHidden/>
              </w:rPr>
              <w:fldChar w:fldCharType="begin"/>
            </w:r>
            <w:r>
              <w:rPr>
                <w:noProof/>
                <w:webHidden/>
              </w:rPr>
              <w:instrText xml:space="preserve"> PAGEREF _Toc215157712 \h </w:instrText>
            </w:r>
            <w:r>
              <w:rPr>
                <w:noProof/>
                <w:webHidden/>
              </w:rPr>
            </w:r>
            <w:r>
              <w:rPr>
                <w:noProof/>
                <w:webHidden/>
              </w:rPr>
              <w:fldChar w:fldCharType="separate"/>
            </w:r>
            <w:r>
              <w:rPr>
                <w:noProof/>
                <w:webHidden/>
              </w:rPr>
              <w:t>4</w:t>
            </w:r>
            <w:r>
              <w:rPr>
                <w:noProof/>
                <w:webHidden/>
              </w:rPr>
              <w:fldChar w:fldCharType="end"/>
            </w:r>
          </w:hyperlink>
        </w:p>
        <w:p w14:paraId="0889759A" w14:textId="5A0DBCA5" w:rsidR="00CE6D70" w:rsidRDefault="00CE6D70" w:rsidP="00CE6D70">
          <w:pPr>
            <w:pStyle w:val="TOC2"/>
            <w:tabs>
              <w:tab w:val="left" w:pos="960"/>
              <w:tab w:val="right" w:leader="dot" w:pos="9350"/>
            </w:tabs>
            <w:spacing w:after="0" w:line="240" w:lineRule="auto"/>
            <w:rPr>
              <w:noProof/>
              <w:kern w:val="2"/>
              <w:sz w:val="24"/>
              <w:szCs w:val="24"/>
              <w:lang w:eastAsia="en-US"/>
              <w14:ligatures w14:val="standardContextual"/>
            </w:rPr>
          </w:pPr>
          <w:hyperlink w:anchor="_Toc215157713" w:history="1">
            <w:r w:rsidRPr="002431B1">
              <w:rPr>
                <w:rStyle w:val="Hyperlink"/>
                <w:noProof/>
              </w:rPr>
              <w:t>2.1</w:t>
            </w:r>
            <w:r>
              <w:rPr>
                <w:noProof/>
                <w:kern w:val="2"/>
                <w:sz w:val="24"/>
                <w:szCs w:val="24"/>
                <w:lang w:eastAsia="en-US"/>
                <w14:ligatures w14:val="standardContextual"/>
              </w:rPr>
              <w:tab/>
            </w:r>
            <w:r w:rsidRPr="002431B1">
              <w:rPr>
                <w:rStyle w:val="Hyperlink"/>
                <w:noProof/>
              </w:rPr>
              <w:t>Methodology</w:t>
            </w:r>
            <w:r>
              <w:rPr>
                <w:noProof/>
                <w:webHidden/>
              </w:rPr>
              <w:tab/>
            </w:r>
            <w:r>
              <w:rPr>
                <w:noProof/>
                <w:webHidden/>
              </w:rPr>
              <w:fldChar w:fldCharType="begin"/>
            </w:r>
            <w:r>
              <w:rPr>
                <w:noProof/>
                <w:webHidden/>
              </w:rPr>
              <w:instrText xml:space="preserve"> PAGEREF _Toc215157713 \h </w:instrText>
            </w:r>
            <w:r>
              <w:rPr>
                <w:noProof/>
                <w:webHidden/>
              </w:rPr>
            </w:r>
            <w:r>
              <w:rPr>
                <w:noProof/>
                <w:webHidden/>
              </w:rPr>
              <w:fldChar w:fldCharType="separate"/>
            </w:r>
            <w:r>
              <w:rPr>
                <w:noProof/>
                <w:webHidden/>
              </w:rPr>
              <w:t>4</w:t>
            </w:r>
            <w:r>
              <w:rPr>
                <w:noProof/>
                <w:webHidden/>
              </w:rPr>
              <w:fldChar w:fldCharType="end"/>
            </w:r>
          </w:hyperlink>
        </w:p>
        <w:p w14:paraId="1C713A1D" w14:textId="2B73A815" w:rsidR="00CE6D70" w:rsidRDefault="00CE6D70" w:rsidP="00CE6D70">
          <w:pPr>
            <w:pStyle w:val="TOC2"/>
            <w:tabs>
              <w:tab w:val="left" w:pos="960"/>
              <w:tab w:val="right" w:leader="dot" w:pos="9350"/>
            </w:tabs>
            <w:spacing w:after="0" w:line="240" w:lineRule="auto"/>
            <w:rPr>
              <w:noProof/>
              <w:kern w:val="2"/>
              <w:sz w:val="24"/>
              <w:szCs w:val="24"/>
              <w:lang w:eastAsia="en-US"/>
              <w14:ligatures w14:val="standardContextual"/>
            </w:rPr>
          </w:pPr>
          <w:hyperlink w:anchor="_Toc215157714" w:history="1">
            <w:r w:rsidRPr="002431B1">
              <w:rPr>
                <w:rStyle w:val="Hyperlink"/>
                <w:noProof/>
              </w:rPr>
              <w:t>2.2</w:t>
            </w:r>
            <w:r>
              <w:rPr>
                <w:noProof/>
                <w:kern w:val="2"/>
                <w:sz w:val="24"/>
                <w:szCs w:val="24"/>
                <w:lang w:eastAsia="en-US"/>
                <w14:ligatures w14:val="standardContextual"/>
              </w:rPr>
              <w:tab/>
            </w:r>
            <w:r w:rsidRPr="002431B1">
              <w:rPr>
                <w:rStyle w:val="Hyperlink"/>
                <w:noProof/>
              </w:rPr>
              <w:t>Technologies to be used</w:t>
            </w:r>
            <w:r>
              <w:rPr>
                <w:noProof/>
                <w:webHidden/>
              </w:rPr>
              <w:tab/>
            </w:r>
            <w:r>
              <w:rPr>
                <w:noProof/>
                <w:webHidden/>
              </w:rPr>
              <w:fldChar w:fldCharType="begin"/>
            </w:r>
            <w:r>
              <w:rPr>
                <w:noProof/>
                <w:webHidden/>
              </w:rPr>
              <w:instrText xml:space="preserve"> PAGEREF _Toc215157714 \h </w:instrText>
            </w:r>
            <w:r>
              <w:rPr>
                <w:noProof/>
                <w:webHidden/>
              </w:rPr>
            </w:r>
            <w:r>
              <w:rPr>
                <w:noProof/>
                <w:webHidden/>
              </w:rPr>
              <w:fldChar w:fldCharType="separate"/>
            </w:r>
            <w:r>
              <w:rPr>
                <w:noProof/>
                <w:webHidden/>
              </w:rPr>
              <w:t>4</w:t>
            </w:r>
            <w:r>
              <w:rPr>
                <w:noProof/>
                <w:webHidden/>
              </w:rPr>
              <w:fldChar w:fldCharType="end"/>
            </w:r>
          </w:hyperlink>
        </w:p>
        <w:p w14:paraId="3ECF219C" w14:textId="28EA14E8" w:rsidR="00CE6D70" w:rsidRDefault="00CE6D70" w:rsidP="00CE6D70">
          <w:pPr>
            <w:pStyle w:val="TOC2"/>
            <w:tabs>
              <w:tab w:val="left" w:pos="960"/>
              <w:tab w:val="right" w:leader="dot" w:pos="9350"/>
            </w:tabs>
            <w:spacing w:after="0" w:line="240" w:lineRule="auto"/>
            <w:rPr>
              <w:noProof/>
              <w:kern w:val="2"/>
              <w:sz w:val="24"/>
              <w:szCs w:val="24"/>
              <w:lang w:eastAsia="en-US"/>
              <w14:ligatures w14:val="standardContextual"/>
            </w:rPr>
          </w:pPr>
          <w:hyperlink w:anchor="_Toc215157715" w:history="1">
            <w:r w:rsidRPr="002431B1">
              <w:rPr>
                <w:rStyle w:val="Hyperlink"/>
                <w:noProof/>
              </w:rPr>
              <w:t>2.3</w:t>
            </w:r>
            <w:r>
              <w:rPr>
                <w:noProof/>
                <w:kern w:val="2"/>
                <w:sz w:val="24"/>
                <w:szCs w:val="24"/>
                <w:lang w:eastAsia="en-US"/>
                <w14:ligatures w14:val="standardContextual"/>
              </w:rPr>
              <w:tab/>
            </w:r>
            <w:r w:rsidRPr="002431B1">
              <w:rPr>
                <w:rStyle w:val="Hyperlink"/>
                <w:noProof/>
              </w:rPr>
              <w:t>Expected Results</w:t>
            </w:r>
            <w:r>
              <w:rPr>
                <w:noProof/>
                <w:webHidden/>
              </w:rPr>
              <w:tab/>
            </w:r>
            <w:r>
              <w:rPr>
                <w:noProof/>
                <w:webHidden/>
              </w:rPr>
              <w:fldChar w:fldCharType="begin"/>
            </w:r>
            <w:r>
              <w:rPr>
                <w:noProof/>
                <w:webHidden/>
              </w:rPr>
              <w:instrText xml:space="preserve"> PAGEREF _Toc215157715 \h </w:instrText>
            </w:r>
            <w:r>
              <w:rPr>
                <w:noProof/>
                <w:webHidden/>
              </w:rPr>
            </w:r>
            <w:r>
              <w:rPr>
                <w:noProof/>
                <w:webHidden/>
              </w:rPr>
              <w:fldChar w:fldCharType="separate"/>
            </w:r>
            <w:r>
              <w:rPr>
                <w:noProof/>
                <w:webHidden/>
              </w:rPr>
              <w:t>5</w:t>
            </w:r>
            <w:r>
              <w:rPr>
                <w:noProof/>
                <w:webHidden/>
              </w:rPr>
              <w:fldChar w:fldCharType="end"/>
            </w:r>
          </w:hyperlink>
        </w:p>
        <w:p w14:paraId="2B49248E" w14:textId="64BF4637" w:rsidR="00CE6D70" w:rsidRDefault="00CE6D70" w:rsidP="00CE6D70">
          <w:pPr>
            <w:pStyle w:val="TOC1"/>
            <w:tabs>
              <w:tab w:val="left" w:pos="440"/>
              <w:tab w:val="right" w:leader="dot" w:pos="9350"/>
            </w:tabs>
            <w:spacing w:after="0" w:line="240" w:lineRule="auto"/>
            <w:rPr>
              <w:noProof/>
              <w:kern w:val="2"/>
              <w:sz w:val="24"/>
              <w:szCs w:val="24"/>
              <w:lang w:eastAsia="en-US"/>
              <w14:ligatures w14:val="standardContextual"/>
            </w:rPr>
          </w:pPr>
          <w:hyperlink w:anchor="_Toc215157716" w:history="1">
            <w:r w:rsidRPr="002431B1">
              <w:rPr>
                <w:rStyle w:val="Hyperlink"/>
                <w:noProof/>
              </w:rPr>
              <w:t>3</w:t>
            </w:r>
            <w:r>
              <w:rPr>
                <w:noProof/>
                <w:kern w:val="2"/>
                <w:sz w:val="24"/>
                <w:szCs w:val="24"/>
                <w:lang w:eastAsia="en-US"/>
                <w14:ligatures w14:val="standardContextual"/>
              </w:rPr>
              <w:tab/>
            </w:r>
            <w:r w:rsidRPr="002431B1">
              <w:rPr>
                <w:rStyle w:val="Hyperlink"/>
                <w:noProof/>
              </w:rPr>
              <w:t>Project Planning and Timeline</w:t>
            </w:r>
            <w:r>
              <w:rPr>
                <w:noProof/>
                <w:webHidden/>
              </w:rPr>
              <w:tab/>
            </w:r>
            <w:r>
              <w:rPr>
                <w:noProof/>
                <w:webHidden/>
              </w:rPr>
              <w:fldChar w:fldCharType="begin"/>
            </w:r>
            <w:r>
              <w:rPr>
                <w:noProof/>
                <w:webHidden/>
              </w:rPr>
              <w:instrText xml:space="preserve"> PAGEREF _Toc215157716 \h </w:instrText>
            </w:r>
            <w:r>
              <w:rPr>
                <w:noProof/>
                <w:webHidden/>
              </w:rPr>
            </w:r>
            <w:r>
              <w:rPr>
                <w:noProof/>
                <w:webHidden/>
              </w:rPr>
              <w:fldChar w:fldCharType="separate"/>
            </w:r>
            <w:r>
              <w:rPr>
                <w:noProof/>
                <w:webHidden/>
              </w:rPr>
              <w:t>6</w:t>
            </w:r>
            <w:r>
              <w:rPr>
                <w:noProof/>
                <w:webHidden/>
              </w:rPr>
              <w:fldChar w:fldCharType="end"/>
            </w:r>
          </w:hyperlink>
        </w:p>
        <w:p w14:paraId="300C2EFC" w14:textId="1F85CAAB" w:rsidR="00CE6D70" w:rsidRDefault="00CE6D70" w:rsidP="00CE6D70">
          <w:pPr>
            <w:pStyle w:val="TOC1"/>
            <w:tabs>
              <w:tab w:val="left" w:pos="440"/>
              <w:tab w:val="right" w:leader="dot" w:pos="9350"/>
            </w:tabs>
            <w:spacing w:after="0" w:line="240" w:lineRule="auto"/>
            <w:rPr>
              <w:noProof/>
              <w:kern w:val="2"/>
              <w:sz w:val="24"/>
              <w:szCs w:val="24"/>
              <w:lang w:eastAsia="en-US"/>
              <w14:ligatures w14:val="standardContextual"/>
            </w:rPr>
          </w:pPr>
          <w:hyperlink w:anchor="_Toc215157717" w:history="1">
            <w:r w:rsidRPr="002431B1">
              <w:rPr>
                <w:rStyle w:val="Hyperlink"/>
                <w:noProof/>
              </w:rPr>
              <w:t>4</w:t>
            </w:r>
            <w:r>
              <w:rPr>
                <w:noProof/>
                <w:kern w:val="2"/>
                <w:sz w:val="24"/>
                <w:szCs w:val="24"/>
                <w:lang w:eastAsia="en-US"/>
                <w14:ligatures w14:val="standardContextual"/>
              </w:rPr>
              <w:tab/>
            </w:r>
            <w:r w:rsidRPr="002431B1">
              <w:rPr>
                <w:rStyle w:val="Hyperlink"/>
                <w:noProof/>
              </w:rPr>
              <w:t>Implemented Feature: Web scraper</w:t>
            </w:r>
            <w:r>
              <w:rPr>
                <w:noProof/>
                <w:webHidden/>
              </w:rPr>
              <w:tab/>
            </w:r>
            <w:r>
              <w:rPr>
                <w:noProof/>
                <w:webHidden/>
              </w:rPr>
              <w:fldChar w:fldCharType="begin"/>
            </w:r>
            <w:r>
              <w:rPr>
                <w:noProof/>
                <w:webHidden/>
              </w:rPr>
              <w:instrText xml:space="preserve"> PAGEREF _Toc215157717 \h </w:instrText>
            </w:r>
            <w:r>
              <w:rPr>
                <w:noProof/>
                <w:webHidden/>
              </w:rPr>
            </w:r>
            <w:r>
              <w:rPr>
                <w:noProof/>
                <w:webHidden/>
              </w:rPr>
              <w:fldChar w:fldCharType="separate"/>
            </w:r>
            <w:r>
              <w:rPr>
                <w:noProof/>
                <w:webHidden/>
              </w:rPr>
              <w:t>8</w:t>
            </w:r>
            <w:r>
              <w:rPr>
                <w:noProof/>
                <w:webHidden/>
              </w:rPr>
              <w:fldChar w:fldCharType="end"/>
            </w:r>
          </w:hyperlink>
        </w:p>
        <w:p w14:paraId="5E733364" w14:textId="672A6240" w:rsidR="00CE6D70" w:rsidRDefault="00CE6D70" w:rsidP="00CE6D70">
          <w:pPr>
            <w:pStyle w:val="TOC2"/>
            <w:tabs>
              <w:tab w:val="left" w:pos="960"/>
              <w:tab w:val="right" w:leader="dot" w:pos="9350"/>
            </w:tabs>
            <w:spacing w:after="0" w:line="240" w:lineRule="auto"/>
            <w:rPr>
              <w:noProof/>
              <w:kern w:val="2"/>
              <w:sz w:val="24"/>
              <w:szCs w:val="24"/>
              <w:lang w:eastAsia="en-US"/>
              <w14:ligatures w14:val="standardContextual"/>
            </w:rPr>
          </w:pPr>
          <w:hyperlink w:anchor="_Toc215157718" w:history="1">
            <w:r w:rsidRPr="002431B1">
              <w:rPr>
                <w:rStyle w:val="Hyperlink"/>
                <w:noProof/>
              </w:rPr>
              <w:t>4.1</w:t>
            </w:r>
            <w:r>
              <w:rPr>
                <w:noProof/>
                <w:kern w:val="2"/>
                <w:sz w:val="24"/>
                <w:szCs w:val="24"/>
                <w:lang w:eastAsia="en-US"/>
                <w14:ligatures w14:val="standardContextual"/>
              </w:rPr>
              <w:tab/>
            </w:r>
            <w:r w:rsidRPr="002431B1">
              <w:rPr>
                <w:rStyle w:val="Hyperlink"/>
                <w:noProof/>
              </w:rPr>
              <w:t>Details of Implementation: Indeed Scraper</w:t>
            </w:r>
            <w:r>
              <w:rPr>
                <w:noProof/>
                <w:webHidden/>
              </w:rPr>
              <w:tab/>
            </w:r>
            <w:r>
              <w:rPr>
                <w:noProof/>
                <w:webHidden/>
              </w:rPr>
              <w:fldChar w:fldCharType="begin"/>
            </w:r>
            <w:r>
              <w:rPr>
                <w:noProof/>
                <w:webHidden/>
              </w:rPr>
              <w:instrText xml:space="preserve"> PAGEREF _Toc215157718 \h </w:instrText>
            </w:r>
            <w:r>
              <w:rPr>
                <w:noProof/>
                <w:webHidden/>
              </w:rPr>
            </w:r>
            <w:r>
              <w:rPr>
                <w:noProof/>
                <w:webHidden/>
              </w:rPr>
              <w:fldChar w:fldCharType="separate"/>
            </w:r>
            <w:r>
              <w:rPr>
                <w:noProof/>
                <w:webHidden/>
              </w:rPr>
              <w:t>8</w:t>
            </w:r>
            <w:r>
              <w:rPr>
                <w:noProof/>
                <w:webHidden/>
              </w:rPr>
              <w:fldChar w:fldCharType="end"/>
            </w:r>
          </w:hyperlink>
        </w:p>
        <w:p w14:paraId="048765DD" w14:textId="2FFFFEA2" w:rsidR="00CE6D70" w:rsidRDefault="00CE6D70" w:rsidP="00CE6D70">
          <w:pPr>
            <w:pStyle w:val="TOC2"/>
            <w:tabs>
              <w:tab w:val="left" w:pos="960"/>
              <w:tab w:val="right" w:leader="dot" w:pos="9350"/>
            </w:tabs>
            <w:spacing w:after="0" w:line="240" w:lineRule="auto"/>
            <w:rPr>
              <w:noProof/>
              <w:kern w:val="2"/>
              <w:sz w:val="24"/>
              <w:szCs w:val="24"/>
              <w:lang w:eastAsia="en-US"/>
              <w14:ligatures w14:val="standardContextual"/>
            </w:rPr>
          </w:pPr>
          <w:hyperlink w:anchor="_Toc215157719" w:history="1">
            <w:r w:rsidRPr="002431B1">
              <w:rPr>
                <w:rStyle w:val="Hyperlink"/>
                <w:noProof/>
              </w:rPr>
              <w:t>4.2</w:t>
            </w:r>
            <w:r>
              <w:rPr>
                <w:noProof/>
                <w:kern w:val="2"/>
                <w:sz w:val="24"/>
                <w:szCs w:val="24"/>
                <w:lang w:eastAsia="en-US"/>
                <w14:ligatures w14:val="standardContextual"/>
              </w:rPr>
              <w:tab/>
            </w:r>
            <w:r w:rsidRPr="002431B1">
              <w:rPr>
                <w:rStyle w:val="Hyperlink"/>
                <w:noProof/>
              </w:rPr>
              <w:t>Details of Implementation: Coursera Scraper</w:t>
            </w:r>
            <w:r>
              <w:rPr>
                <w:noProof/>
                <w:webHidden/>
              </w:rPr>
              <w:tab/>
            </w:r>
            <w:r>
              <w:rPr>
                <w:noProof/>
                <w:webHidden/>
              </w:rPr>
              <w:fldChar w:fldCharType="begin"/>
            </w:r>
            <w:r>
              <w:rPr>
                <w:noProof/>
                <w:webHidden/>
              </w:rPr>
              <w:instrText xml:space="preserve"> PAGEREF _Toc215157719 \h </w:instrText>
            </w:r>
            <w:r>
              <w:rPr>
                <w:noProof/>
                <w:webHidden/>
              </w:rPr>
            </w:r>
            <w:r>
              <w:rPr>
                <w:noProof/>
                <w:webHidden/>
              </w:rPr>
              <w:fldChar w:fldCharType="separate"/>
            </w:r>
            <w:r>
              <w:rPr>
                <w:noProof/>
                <w:webHidden/>
              </w:rPr>
              <w:t>11</w:t>
            </w:r>
            <w:r>
              <w:rPr>
                <w:noProof/>
                <w:webHidden/>
              </w:rPr>
              <w:fldChar w:fldCharType="end"/>
            </w:r>
          </w:hyperlink>
        </w:p>
        <w:p w14:paraId="595B7D4A" w14:textId="271711F2" w:rsidR="00CE6D70" w:rsidRDefault="00CE6D70" w:rsidP="00CE6D70">
          <w:pPr>
            <w:pStyle w:val="TOC1"/>
            <w:tabs>
              <w:tab w:val="left" w:pos="440"/>
              <w:tab w:val="right" w:leader="dot" w:pos="9350"/>
            </w:tabs>
            <w:spacing w:after="0" w:line="240" w:lineRule="auto"/>
            <w:rPr>
              <w:noProof/>
              <w:kern w:val="2"/>
              <w:sz w:val="24"/>
              <w:szCs w:val="24"/>
              <w:lang w:eastAsia="en-US"/>
              <w14:ligatures w14:val="standardContextual"/>
            </w:rPr>
          </w:pPr>
          <w:hyperlink w:anchor="_Toc215157720" w:history="1">
            <w:r w:rsidRPr="002431B1">
              <w:rPr>
                <w:rStyle w:val="Hyperlink"/>
                <w:noProof/>
              </w:rPr>
              <w:t>5</w:t>
            </w:r>
            <w:r>
              <w:rPr>
                <w:noProof/>
                <w:kern w:val="2"/>
                <w:sz w:val="24"/>
                <w:szCs w:val="24"/>
                <w:lang w:eastAsia="en-US"/>
                <w14:ligatures w14:val="standardContextual"/>
              </w:rPr>
              <w:tab/>
            </w:r>
            <w:r w:rsidRPr="002431B1">
              <w:rPr>
                <w:rStyle w:val="Hyperlink"/>
                <w:noProof/>
              </w:rPr>
              <w:t>Implemented Feature: Recommendation model</w:t>
            </w:r>
            <w:r>
              <w:rPr>
                <w:noProof/>
                <w:webHidden/>
              </w:rPr>
              <w:tab/>
            </w:r>
            <w:r>
              <w:rPr>
                <w:noProof/>
                <w:webHidden/>
              </w:rPr>
              <w:fldChar w:fldCharType="begin"/>
            </w:r>
            <w:r>
              <w:rPr>
                <w:noProof/>
                <w:webHidden/>
              </w:rPr>
              <w:instrText xml:space="preserve"> PAGEREF _Toc215157720 \h </w:instrText>
            </w:r>
            <w:r>
              <w:rPr>
                <w:noProof/>
                <w:webHidden/>
              </w:rPr>
            </w:r>
            <w:r>
              <w:rPr>
                <w:noProof/>
                <w:webHidden/>
              </w:rPr>
              <w:fldChar w:fldCharType="separate"/>
            </w:r>
            <w:r>
              <w:rPr>
                <w:noProof/>
                <w:webHidden/>
              </w:rPr>
              <w:t>13</w:t>
            </w:r>
            <w:r>
              <w:rPr>
                <w:noProof/>
                <w:webHidden/>
              </w:rPr>
              <w:fldChar w:fldCharType="end"/>
            </w:r>
          </w:hyperlink>
        </w:p>
        <w:p w14:paraId="25E26DF4" w14:textId="2B2A001E" w:rsidR="00CE6D70" w:rsidRDefault="00CE6D70" w:rsidP="00CE6D70">
          <w:pPr>
            <w:pStyle w:val="TOC2"/>
            <w:tabs>
              <w:tab w:val="left" w:pos="960"/>
              <w:tab w:val="right" w:leader="dot" w:pos="9350"/>
            </w:tabs>
            <w:spacing w:after="0" w:line="240" w:lineRule="auto"/>
            <w:rPr>
              <w:noProof/>
              <w:kern w:val="2"/>
              <w:sz w:val="24"/>
              <w:szCs w:val="24"/>
              <w:lang w:eastAsia="en-US"/>
              <w14:ligatures w14:val="standardContextual"/>
            </w:rPr>
          </w:pPr>
          <w:hyperlink w:anchor="_Toc215157721" w:history="1">
            <w:r w:rsidRPr="002431B1">
              <w:rPr>
                <w:rStyle w:val="Hyperlink"/>
                <w:noProof/>
              </w:rPr>
              <w:t>5.1</w:t>
            </w:r>
            <w:r>
              <w:rPr>
                <w:noProof/>
                <w:kern w:val="2"/>
                <w:sz w:val="24"/>
                <w:szCs w:val="24"/>
                <w:lang w:eastAsia="en-US"/>
                <w14:ligatures w14:val="standardContextual"/>
              </w:rPr>
              <w:tab/>
            </w:r>
            <w:r w:rsidRPr="002431B1">
              <w:rPr>
                <w:rStyle w:val="Hyperlink"/>
                <w:noProof/>
              </w:rPr>
              <w:t>Details of Implementation: Job Recommendation Model</w:t>
            </w:r>
            <w:r>
              <w:rPr>
                <w:noProof/>
                <w:webHidden/>
              </w:rPr>
              <w:tab/>
            </w:r>
            <w:r>
              <w:rPr>
                <w:noProof/>
                <w:webHidden/>
              </w:rPr>
              <w:fldChar w:fldCharType="begin"/>
            </w:r>
            <w:r>
              <w:rPr>
                <w:noProof/>
                <w:webHidden/>
              </w:rPr>
              <w:instrText xml:space="preserve"> PAGEREF _Toc215157721 \h </w:instrText>
            </w:r>
            <w:r>
              <w:rPr>
                <w:noProof/>
                <w:webHidden/>
              </w:rPr>
            </w:r>
            <w:r>
              <w:rPr>
                <w:noProof/>
                <w:webHidden/>
              </w:rPr>
              <w:fldChar w:fldCharType="separate"/>
            </w:r>
            <w:r>
              <w:rPr>
                <w:noProof/>
                <w:webHidden/>
              </w:rPr>
              <w:t>13</w:t>
            </w:r>
            <w:r>
              <w:rPr>
                <w:noProof/>
                <w:webHidden/>
              </w:rPr>
              <w:fldChar w:fldCharType="end"/>
            </w:r>
          </w:hyperlink>
        </w:p>
        <w:p w14:paraId="7AA0FCF5" w14:textId="689A26AD" w:rsidR="00CE6D70" w:rsidRDefault="00CE6D70" w:rsidP="00CE6D70">
          <w:pPr>
            <w:pStyle w:val="TOC2"/>
            <w:tabs>
              <w:tab w:val="left" w:pos="960"/>
              <w:tab w:val="right" w:leader="dot" w:pos="9350"/>
            </w:tabs>
            <w:spacing w:after="0" w:line="240" w:lineRule="auto"/>
            <w:rPr>
              <w:noProof/>
              <w:kern w:val="2"/>
              <w:sz w:val="24"/>
              <w:szCs w:val="24"/>
              <w:lang w:eastAsia="en-US"/>
              <w14:ligatures w14:val="standardContextual"/>
            </w:rPr>
          </w:pPr>
          <w:hyperlink w:anchor="_Toc215157722" w:history="1">
            <w:r w:rsidRPr="002431B1">
              <w:rPr>
                <w:rStyle w:val="Hyperlink"/>
                <w:noProof/>
              </w:rPr>
              <w:t>5.2</w:t>
            </w:r>
            <w:r>
              <w:rPr>
                <w:noProof/>
                <w:kern w:val="2"/>
                <w:sz w:val="24"/>
                <w:szCs w:val="24"/>
                <w:lang w:eastAsia="en-US"/>
                <w14:ligatures w14:val="standardContextual"/>
              </w:rPr>
              <w:tab/>
            </w:r>
            <w:r w:rsidRPr="002431B1">
              <w:rPr>
                <w:rStyle w:val="Hyperlink"/>
                <w:noProof/>
              </w:rPr>
              <w:t>Details of Implementation: Course Suggestion Engine</w:t>
            </w:r>
            <w:r>
              <w:rPr>
                <w:noProof/>
                <w:webHidden/>
              </w:rPr>
              <w:tab/>
            </w:r>
            <w:r>
              <w:rPr>
                <w:noProof/>
                <w:webHidden/>
              </w:rPr>
              <w:fldChar w:fldCharType="begin"/>
            </w:r>
            <w:r>
              <w:rPr>
                <w:noProof/>
                <w:webHidden/>
              </w:rPr>
              <w:instrText xml:space="preserve"> PAGEREF _Toc215157722 \h </w:instrText>
            </w:r>
            <w:r>
              <w:rPr>
                <w:noProof/>
                <w:webHidden/>
              </w:rPr>
            </w:r>
            <w:r>
              <w:rPr>
                <w:noProof/>
                <w:webHidden/>
              </w:rPr>
              <w:fldChar w:fldCharType="separate"/>
            </w:r>
            <w:r>
              <w:rPr>
                <w:noProof/>
                <w:webHidden/>
              </w:rPr>
              <w:t>15</w:t>
            </w:r>
            <w:r>
              <w:rPr>
                <w:noProof/>
                <w:webHidden/>
              </w:rPr>
              <w:fldChar w:fldCharType="end"/>
            </w:r>
          </w:hyperlink>
        </w:p>
        <w:p w14:paraId="0D15429C" w14:textId="060F8F13" w:rsidR="00CE6D70" w:rsidRDefault="00CE6D70" w:rsidP="00CE6D70">
          <w:pPr>
            <w:pStyle w:val="TOC2"/>
            <w:tabs>
              <w:tab w:val="left" w:pos="960"/>
              <w:tab w:val="right" w:leader="dot" w:pos="9350"/>
            </w:tabs>
            <w:spacing w:after="0" w:line="240" w:lineRule="auto"/>
            <w:rPr>
              <w:noProof/>
              <w:kern w:val="2"/>
              <w:sz w:val="24"/>
              <w:szCs w:val="24"/>
              <w:lang w:eastAsia="en-US"/>
              <w14:ligatures w14:val="standardContextual"/>
            </w:rPr>
          </w:pPr>
          <w:hyperlink w:anchor="_Toc215157723" w:history="1">
            <w:r w:rsidRPr="002431B1">
              <w:rPr>
                <w:rStyle w:val="Hyperlink"/>
                <w:noProof/>
              </w:rPr>
              <w:t>5.3</w:t>
            </w:r>
            <w:r>
              <w:rPr>
                <w:noProof/>
                <w:kern w:val="2"/>
                <w:sz w:val="24"/>
                <w:szCs w:val="24"/>
                <w:lang w:eastAsia="en-US"/>
                <w14:ligatures w14:val="standardContextual"/>
              </w:rPr>
              <w:tab/>
            </w:r>
            <w:r w:rsidRPr="002431B1">
              <w:rPr>
                <w:rStyle w:val="Hyperlink"/>
                <w:noProof/>
              </w:rPr>
              <w:t>Details of Implementation: recommendation api</w:t>
            </w:r>
            <w:r>
              <w:rPr>
                <w:noProof/>
                <w:webHidden/>
              </w:rPr>
              <w:tab/>
            </w:r>
            <w:r>
              <w:rPr>
                <w:noProof/>
                <w:webHidden/>
              </w:rPr>
              <w:fldChar w:fldCharType="begin"/>
            </w:r>
            <w:r>
              <w:rPr>
                <w:noProof/>
                <w:webHidden/>
              </w:rPr>
              <w:instrText xml:space="preserve"> PAGEREF _Toc215157723 \h </w:instrText>
            </w:r>
            <w:r>
              <w:rPr>
                <w:noProof/>
                <w:webHidden/>
              </w:rPr>
            </w:r>
            <w:r>
              <w:rPr>
                <w:noProof/>
                <w:webHidden/>
              </w:rPr>
              <w:fldChar w:fldCharType="separate"/>
            </w:r>
            <w:r>
              <w:rPr>
                <w:noProof/>
                <w:webHidden/>
              </w:rPr>
              <w:t>17</w:t>
            </w:r>
            <w:r>
              <w:rPr>
                <w:noProof/>
                <w:webHidden/>
              </w:rPr>
              <w:fldChar w:fldCharType="end"/>
            </w:r>
          </w:hyperlink>
        </w:p>
        <w:p w14:paraId="03A91B0A" w14:textId="2E30FF77" w:rsidR="00CE6D70" w:rsidRDefault="00CE6D70" w:rsidP="00CE6D70">
          <w:pPr>
            <w:pStyle w:val="TOC1"/>
            <w:tabs>
              <w:tab w:val="left" w:pos="440"/>
              <w:tab w:val="right" w:leader="dot" w:pos="9350"/>
            </w:tabs>
            <w:spacing w:after="0" w:line="240" w:lineRule="auto"/>
            <w:rPr>
              <w:noProof/>
              <w:kern w:val="2"/>
              <w:sz w:val="24"/>
              <w:szCs w:val="24"/>
              <w:lang w:eastAsia="en-US"/>
              <w14:ligatures w14:val="standardContextual"/>
            </w:rPr>
          </w:pPr>
          <w:hyperlink w:anchor="_Toc215157724" w:history="1">
            <w:r w:rsidRPr="002431B1">
              <w:rPr>
                <w:rStyle w:val="Hyperlink"/>
                <w:noProof/>
              </w:rPr>
              <w:t>6</w:t>
            </w:r>
            <w:r>
              <w:rPr>
                <w:noProof/>
                <w:kern w:val="2"/>
                <w:sz w:val="24"/>
                <w:szCs w:val="24"/>
                <w:lang w:eastAsia="en-US"/>
                <w14:ligatures w14:val="standardContextual"/>
              </w:rPr>
              <w:tab/>
            </w:r>
            <w:r w:rsidRPr="002431B1">
              <w:rPr>
                <w:rStyle w:val="Hyperlink"/>
                <w:noProof/>
              </w:rPr>
              <w:t>Implemented Feature: personality profiling model</w:t>
            </w:r>
            <w:r>
              <w:rPr>
                <w:noProof/>
                <w:webHidden/>
              </w:rPr>
              <w:tab/>
            </w:r>
            <w:r>
              <w:rPr>
                <w:noProof/>
                <w:webHidden/>
              </w:rPr>
              <w:fldChar w:fldCharType="begin"/>
            </w:r>
            <w:r>
              <w:rPr>
                <w:noProof/>
                <w:webHidden/>
              </w:rPr>
              <w:instrText xml:space="preserve"> PAGEREF _Toc215157724 \h </w:instrText>
            </w:r>
            <w:r>
              <w:rPr>
                <w:noProof/>
                <w:webHidden/>
              </w:rPr>
            </w:r>
            <w:r>
              <w:rPr>
                <w:noProof/>
                <w:webHidden/>
              </w:rPr>
              <w:fldChar w:fldCharType="separate"/>
            </w:r>
            <w:r>
              <w:rPr>
                <w:noProof/>
                <w:webHidden/>
              </w:rPr>
              <w:t>18</w:t>
            </w:r>
            <w:r>
              <w:rPr>
                <w:noProof/>
                <w:webHidden/>
              </w:rPr>
              <w:fldChar w:fldCharType="end"/>
            </w:r>
          </w:hyperlink>
        </w:p>
        <w:p w14:paraId="097F033C" w14:textId="30C2BE10" w:rsidR="00CE6D70" w:rsidRDefault="00CE6D70" w:rsidP="00CE6D70">
          <w:pPr>
            <w:pStyle w:val="TOC2"/>
            <w:tabs>
              <w:tab w:val="left" w:pos="960"/>
              <w:tab w:val="right" w:leader="dot" w:pos="9350"/>
            </w:tabs>
            <w:spacing w:after="0" w:line="240" w:lineRule="auto"/>
            <w:rPr>
              <w:noProof/>
              <w:kern w:val="2"/>
              <w:sz w:val="24"/>
              <w:szCs w:val="24"/>
              <w:lang w:eastAsia="en-US"/>
              <w14:ligatures w14:val="standardContextual"/>
            </w:rPr>
          </w:pPr>
          <w:hyperlink w:anchor="_Toc215157725" w:history="1">
            <w:r w:rsidRPr="002431B1">
              <w:rPr>
                <w:rStyle w:val="Hyperlink"/>
                <w:noProof/>
              </w:rPr>
              <w:t>6.1</w:t>
            </w:r>
            <w:r>
              <w:rPr>
                <w:noProof/>
                <w:kern w:val="2"/>
                <w:sz w:val="24"/>
                <w:szCs w:val="24"/>
                <w:lang w:eastAsia="en-US"/>
                <w14:ligatures w14:val="standardContextual"/>
              </w:rPr>
              <w:tab/>
            </w:r>
            <w:r w:rsidRPr="002431B1">
              <w:rPr>
                <w:rStyle w:val="Hyperlink"/>
                <w:noProof/>
              </w:rPr>
              <w:t>Overview</w:t>
            </w:r>
            <w:r>
              <w:rPr>
                <w:noProof/>
                <w:webHidden/>
              </w:rPr>
              <w:tab/>
            </w:r>
            <w:r>
              <w:rPr>
                <w:noProof/>
                <w:webHidden/>
              </w:rPr>
              <w:fldChar w:fldCharType="begin"/>
            </w:r>
            <w:r>
              <w:rPr>
                <w:noProof/>
                <w:webHidden/>
              </w:rPr>
              <w:instrText xml:space="preserve"> PAGEREF _Toc215157725 \h </w:instrText>
            </w:r>
            <w:r>
              <w:rPr>
                <w:noProof/>
                <w:webHidden/>
              </w:rPr>
            </w:r>
            <w:r>
              <w:rPr>
                <w:noProof/>
                <w:webHidden/>
              </w:rPr>
              <w:fldChar w:fldCharType="separate"/>
            </w:r>
            <w:r>
              <w:rPr>
                <w:noProof/>
                <w:webHidden/>
              </w:rPr>
              <w:t>18</w:t>
            </w:r>
            <w:r>
              <w:rPr>
                <w:noProof/>
                <w:webHidden/>
              </w:rPr>
              <w:fldChar w:fldCharType="end"/>
            </w:r>
          </w:hyperlink>
        </w:p>
        <w:p w14:paraId="68ABDBE7" w14:textId="02AFFAEF" w:rsidR="00CE6D70" w:rsidRDefault="00CE6D70" w:rsidP="00CE6D70">
          <w:pPr>
            <w:pStyle w:val="TOC2"/>
            <w:tabs>
              <w:tab w:val="left" w:pos="960"/>
              <w:tab w:val="right" w:leader="dot" w:pos="9350"/>
            </w:tabs>
            <w:spacing w:after="0" w:line="240" w:lineRule="auto"/>
            <w:rPr>
              <w:noProof/>
              <w:kern w:val="2"/>
              <w:sz w:val="24"/>
              <w:szCs w:val="24"/>
              <w:lang w:eastAsia="en-US"/>
              <w14:ligatures w14:val="standardContextual"/>
            </w:rPr>
          </w:pPr>
          <w:hyperlink w:anchor="_Toc215157726" w:history="1">
            <w:r w:rsidRPr="002431B1">
              <w:rPr>
                <w:rStyle w:val="Hyperlink"/>
                <w:noProof/>
              </w:rPr>
              <w:t>6.2</w:t>
            </w:r>
            <w:r>
              <w:rPr>
                <w:noProof/>
                <w:kern w:val="2"/>
                <w:sz w:val="24"/>
                <w:szCs w:val="24"/>
                <w:lang w:eastAsia="en-US"/>
                <w14:ligatures w14:val="standardContextual"/>
              </w:rPr>
              <w:tab/>
            </w:r>
            <w:r w:rsidRPr="002431B1">
              <w:rPr>
                <w:rStyle w:val="Hyperlink"/>
                <w:noProof/>
              </w:rPr>
              <w:t>Details of Implementation: k-means personality clustering</w:t>
            </w:r>
            <w:r>
              <w:rPr>
                <w:noProof/>
                <w:webHidden/>
              </w:rPr>
              <w:tab/>
            </w:r>
            <w:r>
              <w:rPr>
                <w:noProof/>
                <w:webHidden/>
              </w:rPr>
              <w:fldChar w:fldCharType="begin"/>
            </w:r>
            <w:r>
              <w:rPr>
                <w:noProof/>
                <w:webHidden/>
              </w:rPr>
              <w:instrText xml:space="preserve"> PAGEREF _Toc215157726 \h </w:instrText>
            </w:r>
            <w:r>
              <w:rPr>
                <w:noProof/>
                <w:webHidden/>
              </w:rPr>
            </w:r>
            <w:r>
              <w:rPr>
                <w:noProof/>
                <w:webHidden/>
              </w:rPr>
              <w:fldChar w:fldCharType="separate"/>
            </w:r>
            <w:r>
              <w:rPr>
                <w:noProof/>
                <w:webHidden/>
              </w:rPr>
              <w:t>18</w:t>
            </w:r>
            <w:r>
              <w:rPr>
                <w:noProof/>
                <w:webHidden/>
              </w:rPr>
              <w:fldChar w:fldCharType="end"/>
            </w:r>
          </w:hyperlink>
        </w:p>
        <w:p w14:paraId="24201538" w14:textId="3ABD744A" w:rsidR="00CE6D70" w:rsidRDefault="00CE6D70" w:rsidP="00CE6D70">
          <w:pPr>
            <w:pStyle w:val="TOC2"/>
            <w:tabs>
              <w:tab w:val="left" w:pos="960"/>
              <w:tab w:val="right" w:leader="dot" w:pos="9350"/>
            </w:tabs>
            <w:spacing w:after="0" w:line="240" w:lineRule="auto"/>
            <w:rPr>
              <w:noProof/>
              <w:kern w:val="2"/>
              <w:sz w:val="24"/>
              <w:szCs w:val="24"/>
              <w:lang w:eastAsia="en-US"/>
              <w14:ligatures w14:val="standardContextual"/>
            </w:rPr>
          </w:pPr>
          <w:hyperlink w:anchor="_Toc215157727" w:history="1">
            <w:r w:rsidRPr="002431B1">
              <w:rPr>
                <w:rStyle w:val="Hyperlink"/>
                <w:noProof/>
              </w:rPr>
              <w:t>6.3</w:t>
            </w:r>
            <w:r>
              <w:rPr>
                <w:noProof/>
                <w:kern w:val="2"/>
                <w:sz w:val="24"/>
                <w:szCs w:val="24"/>
                <w:lang w:eastAsia="en-US"/>
                <w14:ligatures w14:val="standardContextual"/>
              </w:rPr>
              <w:tab/>
            </w:r>
            <w:r w:rsidRPr="002431B1">
              <w:rPr>
                <w:rStyle w:val="Hyperlink"/>
                <w:noProof/>
              </w:rPr>
              <w:t>Details of Implementation: randomforest classification</w:t>
            </w:r>
            <w:r>
              <w:rPr>
                <w:noProof/>
                <w:webHidden/>
              </w:rPr>
              <w:tab/>
            </w:r>
            <w:r>
              <w:rPr>
                <w:noProof/>
                <w:webHidden/>
              </w:rPr>
              <w:fldChar w:fldCharType="begin"/>
            </w:r>
            <w:r>
              <w:rPr>
                <w:noProof/>
                <w:webHidden/>
              </w:rPr>
              <w:instrText xml:space="preserve"> PAGEREF _Toc215157727 \h </w:instrText>
            </w:r>
            <w:r>
              <w:rPr>
                <w:noProof/>
                <w:webHidden/>
              </w:rPr>
            </w:r>
            <w:r>
              <w:rPr>
                <w:noProof/>
                <w:webHidden/>
              </w:rPr>
              <w:fldChar w:fldCharType="separate"/>
            </w:r>
            <w:r>
              <w:rPr>
                <w:noProof/>
                <w:webHidden/>
              </w:rPr>
              <w:t>20</w:t>
            </w:r>
            <w:r>
              <w:rPr>
                <w:noProof/>
                <w:webHidden/>
              </w:rPr>
              <w:fldChar w:fldCharType="end"/>
            </w:r>
          </w:hyperlink>
        </w:p>
        <w:p w14:paraId="7DDAD92F" w14:textId="083E01A3" w:rsidR="00CE6D70" w:rsidRDefault="00CE6D70" w:rsidP="00CE6D70">
          <w:pPr>
            <w:pStyle w:val="TOC1"/>
            <w:tabs>
              <w:tab w:val="left" w:pos="440"/>
              <w:tab w:val="right" w:leader="dot" w:pos="9350"/>
            </w:tabs>
            <w:spacing w:after="0" w:line="240" w:lineRule="auto"/>
            <w:rPr>
              <w:noProof/>
              <w:kern w:val="2"/>
              <w:sz w:val="24"/>
              <w:szCs w:val="24"/>
              <w:lang w:eastAsia="en-US"/>
              <w14:ligatures w14:val="standardContextual"/>
            </w:rPr>
          </w:pPr>
          <w:hyperlink w:anchor="_Toc215157728" w:history="1">
            <w:r w:rsidRPr="002431B1">
              <w:rPr>
                <w:rStyle w:val="Hyperlink"/>
                <w:noProof/>
              </w:rPr>
              <w:t>7</w:t>
            </w:r>
            <w:r>
              <w:rPr>
                <w:noProof/>
                <w:kern w:val="2"/>
                <w:sz w:val="24"/>
                <w:szCs w:val="24"/>
                <w:lang w:eastAsia="en-US"/>
                <w14:ligatures w14:val="standardContextual"/>
              </w:rPr>
              <w:tab/>
            </w:r>
            <w:r w:rsidRPr="002431B1">
              <w:rPr>
                <w:rStyle w:val="Hyperlink"/>
                <w:noProof/>
              </w:rPr>
              <w:t>Lessons Learned and Future Work</w:t>
            </w:r>
            <w:r>
              <w:rPr>
                <w:noProof/>
                <w:webHidden/>
              </w:rPr>
              <w:tab/>
            </w:r>
            <w:r>
              <w:rPr>
                <w:noProof/>
                <w:webHidden/>
              </w:rPr>
              <w:fldChar w:fldCharType="begin"/>
            </w:r>
            <w:r>
              <w:rPr>
                <w:noProof/>
                <w:webHidden/>
              </w:rPr>
              <w:instrText xml:space="preserve"> PAGEREF _Toc215157728 \h </w:instrText>
            </w:r>
            <w:r>
              <w:rPr>
                <w:noProof/>
                <w:webHidden/>
              </w:rPr>
            </w:r>
            <w:r>
              <w:rPr>
                <w:noProof/>
                <w:webHidden/>
              </w:rPr>
              <w:fldChar w:fldCharType="separate"/>
            </w:r>
            <w:r>
              <w:rPr>
                <w:noProof/>
                <w:webHidden/>
              </w:rPr>
              <w:t>23</w:t>
            </w:r>
            <w:r>
              <w:rPr>
                <w:noProof/>
                <w:webHidden/>
              </w:rPr>
              <w:fldChar w:fldCharType="end"/>
            </w:r>
          </w:hyperlink>
        </w:p>
        <w:p w14:paraId="4FCAEA17" w14:textId="764EBDCF" w:rsidR="00CE6D70" w:rsidRDefault="00CE6D70" w:rsidP="00CE6D70">
          <w:pPr>
            <w:pStyle w:val="TOC2"/>
            <w:tabs>
              <w:tab w:val="left" w:pos="960"/>
              <w:tab w:val="right" w:leader="dot" w:pos="9350"/>
            </w:tabs>
            <w:spacing w:after="0" w:line="240" w:lineRule="auto"/>
            <w:rPr>
              <w:noProof/>
              <w:kern w:val="2"/>
              <w:sz w:val="24"/>
              <w:szCs w:val="24"/>
              <w:lang w:eastAsia="en-US"/>
              <w14:ligatures w14:val="standardContextual"/>
            </w:rPr>
          </w:pPr>
          <w:hyperlink w:anchor="_Toc215157729" w:history="1">
            <w:r w:rsidRPr="002431B1">
              <w:rPr>
                <w:rStyle w:val="Hyperlink"/>
                <w:noProof/>
              </w:rPr>
              <w:t>7.1</w:t>
            </w:r>
            <w:r>
              <w:rPr>
                <w:noProof/>
                <w:kern w:val="2"/>
                <w:sz w:val="24"/>
                <w:szCs w:val="24"/>
                <w:lang w:eastAsia="en-US"/>
                <w14:ligatures w14:val="standardContextual"/>
              </w:rPr>
              <w:tab/>
            </w:r>
            <w:r w:rsidRPr="002431B1">
              <w:rPr>
                <w:rStyle w:val="Hyperlink"/>
                <w:noProof/>
              </w:rPr>
              <w:t>Lessons Learned by Technical Development</w:t>
            </w:r>
            <w:r>
              <w:rPr>
                <w:noProof/>
                <w:webHidden/>
              </w:rPr>
              <w:tab/>
            </w:r>
            <w:r>
              <w:rPr>
                <w:noProof/>
                <w:webHidden/>
              </w:rPr>
              <w:fldChar w:fldCharType="begin"/>
            </w:r>
            <w:r>
              <w:rPr>
                <w:noProof/>
                <w:webHidden/>
              </w:rPr>
              <w:instrText xml:space="preserve"> PAGEREF _Toc215157729 \h </w:instrText>
            </w:r>
            <w:r>
              <w:rPr>
                <w:noProof/>
                <w:webHidden/>
              </w:rPr>
            </w:r>
            <w:r>
              <w:rPr>
                <w:noProof/>
                <w:webHidden/>
              </w:rPr>
              <w:fldChar w:fldCharType="separate"/>
            </w:r>
            <w:r>
              <w:rPr>
                <w:noProof/>
                <w:webHidden/>
              </w:rPr>
              <w:t>23</w:t>
            </w:r>
            <w:r>
              <w:rPr>
                <w:noProof/>
                <w:webHidden/>
              </w:rPr>
              <w:fldChar w:fldCharType="end"/>
            </w:r>
          </w:hyperlink>
        </w:p>
        <w:p w14:paraId="368364AD" w14:textId="0AE01AFE" w:rsidR="00CE6D70" w:rsidRDefault="00CE6D70" w:rsidP="00CE6D70">
          <w:pPr>
            <w:pStyle w:val="TOC2"/>
            <w:tabs>
              <w:tab w:val="left" w:pos="960"/>
              <w:tab w:val="right" w:leader="dot" w:pos="9350"/>
            </w:tabs>
            <w:spacing w:after="0" w:line="240" w:lineRule="auto"/>
            <w:rPr>
              <w:noProof/>
              <w:kern w:val="2"/>
              <w:sz w:val="24"/>
              <w:szCs w:val="24"/>
              <w:lang w:eastAsia="en-US"/>
              <w14:ligatures w14:val="standardContextual"/>
            </w:rPr>
          </w:pPr>
          <w:hyperlink w:anchor="_Toc215157730" w:history="1">
            <w:r w:rsidRPr="002431B1">
              <w:rPr>
                <w:rStyle w:val="Hyperlink"/>
                <w:noProof/>
              </w:rPr>
              <w:t>7.2</w:t>
            </w:r>
            <w:r>
              <w:rPr>
                <w:noProof/>
                <w:kern w:val="2"/>
                <w:sz w:val="24"/>
                <w:szCs w:val="24"/>
                <w:lang w:eastAsia="en-US"/>
                <w14:ligatures w14:val="standardContextual"/>
              </w:rPr>
              <w:tab/>
            </w:r>
            <w:r w:rsidRPr="002431B1">
              <w:rPr>
                <w:rStyle w:val="Hyperlink"/>
                <w:noProof/>
              </w:rPr>
              <w:t>Lessons Learned from System Integration and Fast API</w:t>
            </w:r>
            <w:r>
              <w:rPr>
                <w:noProof/>
                <w:webHidden/>
              </w:rPr>
              <w:tab/>
            </w:r>
            <w:r>
              <w:rPr>
                <w:noProof/>
                <w:webHidden/>
              </w:rPr>
              <w:fldChar w:fldCharType="begin"/>
            </w:r>
            <w:r>
              <w:rPr>
                <w:noProof/>
                <w:webHidden/>
              </w:rPr>
              <w:instrText xml:space="preserve"> PAGEREF _Toc215157730 \h </w:instrText>
            </w:r>
            <w:r>
              <w:rPr>
                <w:noProof/>
                <w:webHidden/>
              </w:rPr>
            </w:r>
            <w:r>
              <w:rPr>
                <w:noProof/>
                <w:webHidden/>
              </w:rPr>
              <w:fldChar w:fldCharType="separate"/>
            </w:r>
            <w:r>
              <w:rPr>
                <w:noProof/>
                <w:webHidden/>
              </w:rPr>
              <w:t>23</w:t>
            </w:r>
            <w:r>
              <w:rPr>
                <w:noProof/>
                <w:webHidden/>
              </w:rPr>
              <w:fldChar w:fldCharType="end"/>
            </w:r>
          </w:hyperlink>
        </w:p>
        <w:p w14:paraId="69B9FF09" w14:textId="6B61D983" w:rsidR="00CE6D70" w:rsidRDefault="00CE6D70" w:rsidP="00CE6D70">
          <w:pPr>
            <w:pStyle w:val="TOC2"/>
            <w:tabs>
              <w:tab w:val="left" w:pos="960"/>
              <w:tab w:val="right" w:leader="dot" w:pos="9350"/>
            </w:tabs>
            <w:spacing w:after="0" w:line="240" w:lineRule="auto"/>
            <w:rPr>
              <w:noProof/>
              <w:kern w:val="2"/>
              <w:sz w:val="24"/>
              <w:szCs w:val="24"/>
              <w:lang w:eastAsia="en-US"/>
              <w14:ligatures w14:val="standardContextual"/>
            </w:rPr>
          </w:pPr>
          <w:hyperlink w:anchor="_Toc215157731" w:history="1">
            <w:r w:rsidRPr="002431B1">
              <w:rPr>
                <w:rStyle w:val="Hyperlink"/>
                <w:noProof/>
              </w:rPr>
              <w:t>7.3</w:t>
            </w:r>
            <w:r>
              <w:rPr>
                <w:noProof/>
                <w:kern w:val="2"/>
                <w:sz w:val="24"/>
                <w:szCs w:val="24"/>
                <w:lang w:eastAsia="en-US"/>
                <w14:ligatures w14:val="standardContextual"/>
              </w:rPr>
              <w:tab/>
            </w:r>
            <w:r w:rsidRPr="002431B1">
              <w:rPr>
                <w:rStyle w:val="Hyperlink"/>
                <w:noProof/>
              </w:rPr>
              <w:t>Personal Growth, Teamwork, and Career-Relevant Learning</w:t>
            </w:r>
            <w:r>
              <w:rPr>
                <w:noProof/>
                <w:webHidden/>
              </w:rPr>
              <w:tab/>
            </w:r>
            <w:r>
              <w:rPr>
                <w:noProof/>
                <w:webHidden/>
              </w:rPr>
              <w:fldChar w:fldCharType="begin"/>
            </w:r>
            <w:r>
              <w:rPr>
                <w:noProof/>
                <w:webHidden/>
              </w:rPr>
              <w:instrText xml:space="preserve"> PAGEREF _Toc215157731 \h </w:instrText>
            </w:r>
            <w:r>
              <w:rPr>
                <w:noProof/>
                <w:webHidden/>
              </w:rPr>
            </w:r>
            <w:r>
              <w:rPr>
                <w:noProof/>
                <w:webHidden/>
              </w:rPr>
              <w:fldChar w:fldCharType="separate"/>
            </w:r>
            <w:r>
              <w:rPr>
                <w:noProof/>
                <w:webHidden/>
              </w:rPr>
              <w:t>24</w:t>
            </w:r>
            <w:r>
              <w:rPr>
                <w:noProof/>
                <w:webHidden/>
              </w:rPr>
              <w:fldChar w:fldCharType="end"/>
            </w:r>
          </w:hyperlink>
        </w:p>
        <w:p w14:paraId="1F79F355" w14:textId="3E0328D0" w:rsidR="00CE6D70" w:rsidRDefault="00CE6D70" w:rsidP="00CE6D70">
          <w:pPr>
            <w:pStyle w:val="TOC2"/>
            <w:tabs>
              <w:tab w:val="left" w:pos="960"/>
              <w:tab w:val="right" w:leader="dot" w:pos="9350"/>
            </w:tabs>
            <w:spacing w:after="0" w:line="240" w:lineRule="auto"/>
            <w:rPr>
              <w:noProof/>
              <w:kern w:val="2"/>
              <w:sz w:val="24"/>
              <w:szCs w:val="24"/>
              <w:lang w:eastAsia="en-US"/>
              <w14:ligatures w14:val="standardContextual"/>
            </w:rPr>
          </w:pPr>
          <w:hyperlink w:anchor="_Toc215157732" w:history="1">
            <w:r w:rsidRPr="002431B1">
              <w:rPr>
                <w:rStyle w:val="Hyperlink"/>
                <w:noProof/>
              </w:rPr>
              <w:t>7.4</w:t>
            </w:r>
            <w:r>
              <w:rPr>
                <w:noProof/>
                <w:kern w:val="2"/>
                <w:sz w:val="24"/>
                <w:szCs w:val="24"/>
                <w:lang w:eastAsia="en-US"/>
                <w14:ligatures w14:val="standardContextual"/>
              </w:rPr>
              <w:tab/>
            </w:r>
            <w:r w:rsidRPr="002431B1">
              <w:rPr>
                <w:rStyle w:val="Hyperlink"/>
                <w:noProof/>
              </w:rPr>
              <w:t>Future Work</w:t>
            </w:r>
            <w:r>
              <w:rPr>
                <w:noProof/>
                <w:webHidden/>
              </w:rPr>
              <w:tab/>
            </w:r>
            <w:r>
              <w:rPr>
                <w:noProof/>
                <w:webHidden/>
              </w:rPr>
              <w:fldChar w:fldCharType="begin"/>
            </w:r>
            <w:r>
              <w:rPr>
                <w:noProof/>
                <w:webHidden/>
              </w:rPr>
              <w:instrText xml:space="preserve"> PAGEREF _Toc215157732 \h </w:instrText>
            </w:r>
            <w:r>
              <w:rPr>
                <w:noProof/>
                <w:webHidden/>
              </w:rPr>
            </w:r>
            <w:r>
              <w:rPr>
                <w:noProof/>
                <w:webHidden/>
              </w:rPr>
              <w:fldChar w:fldCharType="separate"/>
            </w:r>
            <w:r>
              <w:rPr>
                <w:noProof/>
                <w:webHidden/>
              </w:rPr>
              <w:t>24</w:t>
            </w:r>
            <w:r>
              <w:rPr>
                <w:noProof/>
                <w:webHidden/>
              </w:rPr>
              <w:fldChar w:fldCharType="end"/>
            </w:r>
          </w:hyperlink>
        </w:p>
        <w:p w14:paraId="2478CF69" w14:textId="5E172E64" w:rsidR="00CE6D70" w:rsidRDefault="00CE6D70" w:rsidP="00CE6D70">
          <w:pPr>
            <w:pStyle w:val="TOC1"/>
            <w:tabs>
              <w:tab w:val="left" w:pos="440"/>
              <w:tab w:val="right" w:leader="dot" w:pos="9350"/>
            </w:tabs>
            <w:spacing w:after="0" w:line="240" w:lineRule="auto"/>
            <w:rPr>
              <w:noProof/>
              <w:kern w:val="2"/>
              <w:sz w:val="24"/>
              <w:szCs w:val="24"/>
              <w:lang w:eastAsia="en-US"/>
              <w14:ligatures w14:val="standardContextual"/>
            </w:rPr>
          </w:pPr>
          <w:hyperlink w:anchor="_Toc215157733" w:history="1">
            <w:r w:rsidRPr="002431B1">
              <w:rPr>
                <w:rStyle w:val="Hyperlink"/>
                <w:noProof/>
              </w:rPr>
              <w:t>8</w:t>
            </w:r>
            <w:r>
              <w:rPr>
                <w:noProof/>
                <w:kern w:val="2"/>
                <w:sz w:val="24"/>
                <w:szCs w:val="24"/>
                <w:lang w:eastAsia="en-US"/>
                <w14:ligatures w14:val="standardContextual"/>
              </w:rPr>
              <w:tab/>
            </w:r>
            <w:r w:rsidRPr="002431B1">
              <w:rPr>
                <w:rStyle w:val="Hyperlink"/>
                <w:noProof/>
              </w:rPr>
              <w:t>Concluding Remarks</w:t>
            </w:r>
            <w:r>
              <w:rPr>
                <w:noProof/>
                <w:webHidden/>
              </w:rPr>
              <w:tab/>
            </w:r>
            <w:r>
              <w:rPr>
                <w:noProof/>
                <w:webHidden/>
              </w:rPr>
              <w:fldChar w:fldCharType="begin"/>
            </w:r>
            <w:r>
              <w:rPr>
                <w:noProof/>
                <w:webHidden/>
              </w:rPr>
              <w:instrText xml:space="preserve"> PAGEREF _Toc215157733 \h </w:instrText>
            </w:r>
            <w:r>
              <w:rPr>
                <w:noProof/>
                <w:webHidden/>
              </w:rPr>
            </w:r>
            <w:r>
              <w:rPr>
                <w:noProof/>
                <w:webHidden/>
              </w:rPr>
              <w:fldChar w:fldCharType="separate"/>
            </w:r>
            <w:r>
              <w:rPr>
                <w:noProof/>
                <w:webHidden/>
              </w:rPr>
              <w:t>25</w:t>
            </w:r>
            <w:r>
              <w:rPr>
                <w:noProof/>
                <w:webHidden/>
              </w:rPr>
              <w:fldChar w:fldCharType="end"/>
            </w:r>
          </w:hyperlink>
        </w:p>
        <w:p w14:paraId="49B9A637" w14:textId="6A0546C6" w:rsidR="00CE6D70" w:rsidRDefault="00CE6D70" w:rsidP="00CE6D70">
          <w:pPr>
            <w:pStyle w:val="TOC1"/>
            <w:tabs>
              <w:tab w:val="left" w:pos="440"/>
              <w:tab w:val="right" w:leader="dot" w:pos="9350"/>
            </w:tabs>
            <w:spacing w:after="0" w:line="240" w:lineRule="auto"/>
            <w:rPr>
              <w:noProof/>
              <w:kern w:val="2"/>
              <w:sz w:val="24"/>
              <w:szCs w:val="24"/>
              <w:lang w:eastAsia="en-US"/>
              <w14:ligatures w14:val="standardContextual"/>
            </w:rPr>
          </w:pPr>
          <w:hyperlink w:anchor="_Toc215157734" w:history="1">
            <w:r w:rsidRPr="002431B1">
              <w:rPr>
                <w:rStyle w:val="Hyperlink"/>
                <w:noProof/>
              </w:rPr>
              <w:t>9</w:t>
            </w:r>
            <w:r>
              <w:rPr>
                <w:noProof/>
                <w:kern w:val="2"/>
                <w:sz w:val="24"/>
                <w:szCs w:val="24"/>
                <w:lang w:eastAsia="en-US"/>
                <w14:ligatures w14:val="standardContextual"/>
              </w:rPr>
              <w:tab/>
            </w:r>
            <w:r w:rsidRPr="002431B1">
              <w:rPr>
                <w:rStyle w:val="Hyperlink"/>
                <w:noProof/>
              </w:rPr>
              <w:t>References</w:t>
            </w:r>
            <w:r>
              <w:rPr>
                <w:noProof/>
                <w:webHidden/>
              </w:rPr>
              <w:tab/>
            </w:r>
            <w:r>
              <w:rPr>
                <w:noProof/>
                <w:webHidden/>
              </w:rPr>
              <w:fldChar w:fldCharType="begin"/>
            </w:r>
            <w:r>
              <w:rPr>
                <w:noProof/>
                <w:webHidden/>
              </w:rPr>
              <w:instrText xml:space="preserve"> PAGEREF _Toc215157734 \h </w:instrText>
            </w:r>
            <w:r>
              <w:rPr>
                <w:noProof/>
                <w:webHidden/>
              </w:rPr>
            </w:r>
            <w:r>
              <w:rPr>
                <w:noProof/>
                <w:webHidden/>
              </w:rPr>
              <w:fldChar w:fldCharType="separate"/>
            </w:r>
            <w:r>
              <w:rPr>
                <w:noProof/>
                <w:webHidden/>
              </w:rPr>
              <w:t>26</w:t>
            </w:r>
            <w:r>
              <w:rPr>
                <w:noProof/>
                <w:webHidden/>
              </w:rPr>
              <w:fldChar w:fldCharType="end"/>
            </w:r>
          </w:hyperlink>
        </w:p>
        <w:p w14:paraId="722A7939" w14:textId="2C2E790D" w:rsidR="00CE6D70" w:rsidRDefault="00CE6D70" w:rsidP="00CE6D70">
          <w:pPr>
            <w:pStyle w:val="TOC1"/>
            <w:tabs>
              <w:tab w:val="left" w:pos="720"/>
              <w:tab w:val="right" w:leader="dot" w:pos="9350"/>
            </w:tabs>
            <w:spacing w:after="0" w:line="240" w:lineRule="auto"/>
            <w:rPr>
              <w:noProof/>
              <w:kern w:val="2"/>
              <w:sz w:val="24"/>
              <w:szCs w:val="24"/>
              <w:lang w:eastAsia="en-US"/>
              <w14:ligatures w14:val="standardContextual"/>
            </w:rPr>
          </w:pPr>
          <w:hyperlink w:anchor="_Toc215157735" w:history="1">
            <w:r w:rsidRPr="002431B1">
              <w:rPr>
                <w:rStyle w:val="Hyperlink"/>
                <w:noProof/>
              </w:rPr>
              <w:t>10</w:t>
            </w:r>
            <w:r>
              <w:rPr>
                <w:noProof/>
                <w:kern w:val="2"/>
                <w:sz w:val="24"/>
                <w:szCs w:val="24"/>
                <w:lang w:eastAsia="en-US"/>
                <w14:ligatures w14:val="standardContextual"/>
              </w:rPr>
              <w:tab/>
            </w:r>
            <w:r w:rsidRPr="002431B1">
              <w:rPr>
                <w:rStyle w:val="Hyperlink"/>
                <w:noProof/>
              </w:rPr>
              <w:t>Appendix</w:t>
            </w:r>
            <w:r>
              <w:rPr>
                <w:noProof/>
                <w:webHidden/>
              </w:rPr>
              <w:tab/>
            </w:r>
            <w:r>
              <w:rPr>
                <w:noProof/>
                <w:webHidden/>
              </w:rPr>
              <w:fldChar w:fldCharType="begin"/>
            </w:r>
            <w:r>
              <w:rPr>
                <w:noProof/>
                <w:webHidden/>
              </w:rPr>
              <w:instrText xml:space="preserve"> PAGEREF _Toc215157735 \h </w:instrText>
            </w:r>
            <w:r>
              <w:rPr>
                <w:noProof/>
                <w:webHidden/>
              </w:rPr>
            </w:r>
            <w:r>
              <w:rPr>
                <w:noProof/>
                <w:webHidden/>
              </w:rPr>
              <w:fldChar w:fldCharType="separate"/>
            </w:r>
            <w:r>
              <w:rPr>
                <w:noProof/>
                <w:webHidden/>
              </w:rPr>
              <w:t>27</w:t>
            </w:r>
            <w:r>
              <w:rPr>
                <w:noProof/>
                <w:webHidden/>
              </w:rPr>
              <w:fldChar w:fldCharType="end"/>
            </w:r>
          </w:hyperlink>
        </w:p>
        <w:p w14:paraId="62797977" w14:textId="65D682ED" w:rsidR="00CE6D70" w:rsidRDefault="00CE6D70" w:rsidP="00CE6D70">
          <w:pPr>
            <w:pStyle w:val="TOC2"/>
            <w:tabs>
              <w:tab w:val="left" w:pos="960"/>
              <w:tab w:val="right" w:leader="dot" w:pos="9350"/>
            </w:tabs>
            <w:spacing w:after="0" w:line="240" w:lineRule="auto"/>
            <w:rPr>
              <w:noProof/>
              <w:kern w:val="2"/>
              <w:sz w:val="24"/>
              <w:szCs w:val="24"/>
              <w:lang w:eastAsia="en-US"/>
              <w14:ligatures w14:val="standardContextual"/>
            </w:rPr>
          </w:pPr>
          <w:hyperlink w:anchor="_Toc215157736" w:history="1">
            <w:r w:rsidRPr="002431B1">
              <w:rPr>
                <w:rStyle w:val="Hyperlink"/>
                <w:noProof/>
              </w:rPr>
              <w:t>10.1</w:t>
            </w:r>
            <w:r>
              <w:rPr>
                <w:noProof/>
                <w:kern w:val="2"/>
                <w:sz w:val="24"/>
                <w:szCs w:val="24"/>
                <w:lang w:eastAsia="en-US"/>
                <w14:ligatures w14:val="standardContextual"/>
              </w:rPr>
              <w:tab/>
            </w:r>
            <w:r w:rsidRPr="002431B1">
              <w:rPr>
                <w:rStyle w:val="Hyperlink"/>
                <w:noProof/>
              </w:rPr>
              <w:t>Appendix A: Installation Guide</w:t>
            </w:r>
            <w:r>
              <w:rPr>
                <w:noProof/>
                <w:webHidden/>
              </w:rPr>
              <w:tab/>
            </w:r>
            <w:r>
              <w:rPr>
                <w:noProof/>
                <w:webHidden/>
              </w:rPr>
              <w:fldChar w:fldCharType="begin"/>
            </w:r>
            <w:r>
              <w:rPr>
                <w:noProof/>
                <w:webHidden/>
              </w:rPr>
              <w:instrText xml:space="preserve"> PAGEREF _Toc215157736 \h </w:instrText>
            </w:r>
            <w:r>
              <w:rPr>
                <w:noProof/>
                <w:webHidden/>
              </w:rPr>
            </w:r>
            <w:r>
              <w:rPr>
                <w:noProof/>
                <w:webHidden/>
              </w:rPr>
              <w:fldChar w:fldCharType="separate"/>
            </w:r>
            <w:r>
              <w:rPr>
                <w:noProof/>
                <w:webHidden/>
              </w:rPr>
              <w:t>27</w:t>
            </w:r>
            <w:r>
              <w:rPr>
                <w:noProof/>
                <w:webHidden/>
              </w:rPr>
              <w:fldChar w:fldCharType="end"/>
            </w:r>
          </w:hyperlink>
        </w:p>
        <w:p w14:paraId="6935AA83" w14:textId="7DF62153" w:rsidR="00CE6D70" w:rsidRDefault="00CE6D70" w:rsidP="00CE6D70">
          <w:pPr>
            <w:pStyle w:val="TOC3"/>
            <w:tabs>
              <w:tab w:val="left" w:pos="1440"/>
              <w:tab w:val="right" w:leader="dot" w:pos="9350"/>
            </w:tabs>
            <w:spacing w:after="0" w:line="240" w:lineRule="auto"/>
            <w:rPr>
              <w:noProof/>
              <w:kern w:val="2"/>
              <w:sz w:val="24"/>
              <w:szCs w:val="24"/>
              <w:lang w:eastAsia="en-US"/>
              <w14:ligatures w14:val="standardContextual"/>
            </w:rPr>
          </w:pPr>
          <w:hyperlink w:anchor="_Toc215157737" w:history="1">
            <w:r w:rsidRPr="002431B1">
              <w:rPr>
                <w:rStyle w:val="Hyperlink"/>
                <w:noProof/>
              </w:rPr>
              <w:t>10.1.1</w:t>
            </w:r>
            <w:r>
              <w:rPr>
                <w:noProof/>
                <w:kern w:val="2"/>
                <w:sz w:val="24"/>
                <w:szCs w:val="24"/>
                <w:lang w:eastAsia="en-US"/>
                <w14:ligatures w14:val="standardContextual"/>
              </w:rPr>
              <w:tab/>
            </w:r>
            <w:r w:rsidRPr="002431B1">
              <w:rPr>
                <w:rStyle w:val="Hyperlink"/>
                <w:noProof/>
              </w:rPr>
              <w:t>Backend Installation</w:t>
            </w:r>
            <w:r>
              <w:rPr>
                <w:noProof/>
                <w:webHidden/>
              </w:rPr>
              <w:tab/>
            </w:r>
            <w:r>
              <w:rPr>
                <w:noProof/>
                <w:webHidden/>
              </w:rPr>
              <w:fldChar w:fldCharType="begin"/>
            </w:r>
            <w:r>
              <w:rPr>
                <w:noProof/>
                <w:webHidden/>
              </w:rPr>
              <w:instrText xml:space="preserve"> PAGEREF _Toc215157737 \h </w:instrText>
            </w:r>
            <w:r>
              <w:rPr>
                <w:noProof/>
                <w:webHidden/>
              </w:rPr>
            </w:r>
            <w:r>
              <w:rPr>
                <w:noProof/>
                <w:webHidden/>
              </w:rPr>
              <w:fldChar w:fldCharType="separate"/>
            </w:r>
            <w:r>
              <w:rPr>
                <w:noProof/>
                <w:webHidden/>
              </w:rPr>
              <w:t>27</w:t>
            </w:r>
            <w:r>
              <w:rPr>
                <w:noProof/>
                <w:webHidden/>
              </w:rPr>
              <w:fldChar w:fldCharType="end"/>
            </w:r>
          </w:hyperlink>
        </w:p>
        <w:p w14:paraId="4ADB4D17" w14:textId="775B395E" w:rsidR="00CE6D70" w:rsidRDefault="00CE6D70" w:rsidP="00CE6D70">
          <w:pPr>
            <w:pStyle w:val="TOC3"/>
            <w:tabs>
              <w:tab w:val="left" w:pos="1440"/>
              <w:tab w:val="right" w:leader="dot" w:pos="9350"/>
            </w:tabs>
            <w:spacing w:after="0" w:line="240" w:lineRule="auto"/>
            <w:rPr>
              <w:noProof/>
              <w:kern w:val="2"/>
              <w:sz w:val="24"/>
              <w:szCs w:val="24"/>
              <w:lang w:eastAsia="en-US"/>
              <w14:ligatures w14:val="standardContextual"/>
            </w:rPr>
          </w:pPr>
          <w:hyperlink w:anchor="_Toc215157738" w:history="1">
            <w:r w:rsidRPr="002431B1">
              <w:rPr>
                <w:rStyle w:val="Hyperlink"/>
                <w:noProof/>
              </w:rPr>
              <w:t>10.1.2</w:t>
            </w:r>
            <w:r>
              <w:rPr>
                <w:noProof/>
                <w:kern w:val="2"/>
                <w:sz w:val="24"/>
                <w:szCs w:val="24"/>
                <w:lang w:eastAsia="en-US"/>
                <w14:ligatures w14:val="standardContextual"/>
              </w:rPr>
              <w:tab/>
            </w:r>
            <w:r w:rsidRPr="002431B1">
              <w:rPr>
                <w:rStyle w:val="Hyperlink"/>
                <w:noProof/>
              </w:rPr>
              <w:t>Frontend Installation</w:t>
            </w:r>
            <w:r>
              <w:rPr>
                <w:noProof/>
                <w:webHidden/>
              </w:rPr>
              <w:tab/>
            </w:r>
            <w:r>
              <w:rPr>
                <w:noProof/>
                <w:webHidden/>
              </w:rPr>
              <w:fldChar w:fldCharType="begin"/>
            </w:r>
            <w:r>
              <w:rPr>
                <w:noProof/>
                <w:webHidden/>
              </w:rPr>
              <w:instrText xml:space="preserve"> PAGEREF _Toc215157738 \h </w:instrText>
            </w:r>
            <w:r>
              <w:rPr>
                <w:noProof/>
                <w:webHidden/>
              </w:rPr>
            </w:r>
            <w:r>
              <w:rPr>
                <w:noProof/>
                <w:webHidden/>
              </w:rPr>
              <w:fldChar w:fldCharType="separate"/>
            </w:r>
            <w:r>
              <w:rPr>
                <w:noProof/>
                <w:webHidden/>
              </w:rPr>
              <w:t>28</w:t>
            </w:r>
            <w:r>
              <w:rPr>
                <w:noProof/>
                <w:webHidden/>
              </w:rPr>
              <w:fldChar w:fldCharType="end"/>
            </w:r>
          </w:hyperlink>
        </w:p>
        <w:p w14:paraId="5A293B9A" w14:textId="110C604F" w:rsidR="00CE6D70" w:rsidRDefault="00CE6D70" w:rsidP="00CE6D70">
          <w:pPr>
            <w:pStyle w:val="TOC2"/>
            <w:tabs>
              <w:tab w:val="left" w:pos="960"/>
              <w:tab w:val="right" w:leader="dot" w:pos="9350"/>
            </w:tabs>
            <w:spacing w:after="0" w:line="240" w:lineRule="auto"/>
            <w:rPr>
              <w:noProof/>
              <w:kern w:val="2"/>
              <w:sz w:val="24"/>
              <w:szCs w:val="24"/>
              <w:lang w:eastAsia="en-US"/>
              <w14:ligatures w14:val="standardContextual"/>
            </w:rPr>
          </w:pPr>
          <w:hyperlink w:anchor="_Toc215157739" w:history="1">
            <w:r w:rsidRPr="002431B1">
              <w:rPr>
                <w:rStyle w:val="Hyperlink"/>
                <w:noProof/>
              </w:rPr>
              <w:t>10.2</w:t>
            </w:r>
            <w:r>
              <w:rPr>
                <w:noProof/>
                <w:kern w:val="2"/>
                <w:sz w:val="24"/>
                <w:szCs w:val="24"/>
                <w:lang w:eastAsia="en-US"/>
                <w14:ligatures w14:val="standardContextual"/>
              </w:rPr>
              <w:tab/>
            </w:r>
            <w:r w:rsidRPr="002431B1">
              <w:rPr>
                <w:rStyle w:val="Hyperlink"/>
                <w:noProof/>
              </w:rPr>
              <w:t>Appendix B: User Guide</w:t>
            </w:r>
            <w:r>
              <w:rPr>
                <w:noProof/>
                <w:webHidden/>
              </w:rPr>
              <w:tab/>
            </w:r>
            <w:r>
              <w:rPr>
                <w:noProof/>
                <w:webHidden/>
              </w:rPr>
              <w:fldChar w:fldCharType="begin"/>
            </w:r>
            <w:r>
              <w:rPr>
                <w:noProof/>
                <w:webHidden/>
              </w:rPr>
              <w:instrText xml:space="preserve"> PAGEREF _Toc215157739 \h </w:instrText>
            </w:r>
            <w:r>
              <w:rPr>
                <w:noProof/>
                <w:webHidden/>
              </w:rPr>
            </w:r>
            <w:r>
              <w:rPr>
                <w:noProof/>
                <w:webHidden/>
              </w:rPr>
              <w:fldChar w:fldCharType="separate"/>
            </w:r>
            <w:r>
              <w:rPr>
                <w:noProof/>
                <w:webHidden/>
              </w:rPr>
              <w:t>28</w:t>
            </w:r>
            <w:r>
              <w:rPr>
                <w:noProof/>
                <w:webHidden/>
              </w:rPr>
              <w:fldChar w:fldCharType="end"/>
            </w:r>
          </w:hyperlink>
        </w:p>
        <w:p w14:paraId="7AE07163" w14:textId="3DDD3FD7" w:rsidR="00CE6D70" w:rsidRDefault="00CE6D70" w:rsidP="00CE6D70">
          <w:pPr>
            <w:pStyle w:val="TOC2"/>
            <w:tabs>
              <w:tab w:val="left" w:pos="960"/>
              <w:tab w:val="right" w:leader="dot" w:pos="9350"/>
            </w:tabs>
            <w:spacing w:after="0" w:line="240" w:lineRule="auto"/>
            <w:rPr>
              <w:noProof/>
              <w:kern w:val="2"/>
              <w:sz w:val="24"/>
              <w:szCs w:val="24"/>
              <w:lang w:eastAsia="en-US"/>
              <w14:ligatures w14:val="standardContextual"/>
            </w:rPr>
          </w:pPr>
          <w:hyperlink w:anchor="_Toc215157740" w:history="1">
            <w:r w:rsidRPr="002431B1">
              <w:rPr>
                <w:rStyle w:val="Hyperlink"/>
                <w:noProof/>
              </w:rPr>
              <w:t>10.3</w:t>
            </w:r>
            <w:r>
              <w:rPr>
                <w:noProof/>
                <w:kern w:val="2"/>
                <w:sz w:val="24"/>
                <w:szCs w:val="24"/>
                <w:lang w:eastAsia="en-US"/>
                <w14:ligatures w14:val="standardContextual"/>
              </w:rPr>
              <w:tab/>
            </w:r>
            <w:r w:rsidRPr="002431B1">
              <w:rPr>
                <w:rStyle w:val="Hyperlink"/>
                <w:noProof/>
              </w:rPr>
              <w:t>Appendix C: Dataset and API Used</w:t>
            </w:r>
            <w:r>
              <w:rPr>
                <w:noProof/>
                <w:webHidden/>
              </w:rPr>
              <w:tab/>
            </w:r>
            <w:r>
              <w:rPr>
                <w:noProof/>
                <w:webHidden/>
              </w:rPr>
              <w:fldChar w:fldCharType="begin"/>
            </w:r>
            <w:r>
              <w:rPr>
                <w:noProof/>
                <w:webHidden/>
              </w:rPr>
              <w:instrText xml:space="preserve"> PAGEREF _Toc215157740 \h </w:instrText>
            </w:r>
            <w:r>
              <w:rPr>
                <w:noProof/>
                <w:webHidden/>
              </w:rPr>
            </w:r>
            <w:r>
              <w:rPr>
                <w:noProof/>
                <w:webHidden/>
              </w:rPr>
              <w:fldChar w:fldCharType="separate"/>
            </w:r>
            <w:r>
              <w:rPr>
                <w:noProof/>
                <w:webHidden/>
              </w:rPr>
              <w:t>30</w:t>
            </w:r>
            <w:r>
              <w:rPr>
                <w:noProof/>
                <w:webHidden/>
              </w:rPr>
              <w:fldChar w:fldCharType="end"/>
            </w:r>
          </w:hyperlink>
        </w:p>
        <w:p w14:paraId="0F6AD921" w14:textId="1707B150" w:rsidR="00CE6D70" w:rsidRDefault="00CE6D70" w:rsidP="00CE6D70">
          <w:pPr>
            <w:pStyle w:val="TOC2"/>
            <w:tabs>
              <w:tab w:val="left" w:pos="960"/>
              <w:tab w:val="right" w:leader="dot" w:pos="9350"/>
            </w:tabs>
            <w:spacing w:after="0" w:line="240" w:lineRule="auto"/>
            <w:rPr>
              <w:noProof/>
              <w:kern w:val="2"/>
              <w:sz w:val="24"/>
              <w:szCs w:val="24"/>
              <w:lang w:eastAsia="en-US"/>
              <w14:ligatures w14:val="standardContextual"/>
            </w:rPr>
          </w:pPr>
          <w:hyperlink w:anchor="_Toc215157741" w:history="1">
            <w:r w:rsidRPr="002431B1">
              <w:rPr>
                <w:rStyle w:val="Hyperlink"/>
                <w:noProof/>
              </w:rPr>
              <w:t>10.4</w:t>
            </w:r>
            <w:r>
              <w:rPr>
                <w:noProof/>
                <w:kern w:val="2"/>
                <w:sz w:val="24"/>
                <w:szCs w:val="24"/>
                <w:lang w:eastAsia="en-US"/>
                <w14:ligatures w14:val="standardContextual"/>
              </w:rPr>
              <w:tab/>
            </w:r>
            <w:r w:rsidRPr="002431B1">
              <w:rPr>
                <w:rStyle w:val="Hyperlink"/>
                <w:noProof/>
              </w:rPr>
              <w:t>Appendix D: Hardware, Software, Architecture</w:t>
            </w:r>
            <w:r>
              <w:rPr>
                <w:noProof/>
                <w:webHidden/>
              </w:rPr>
              <w:tab/>
            </w:r>
            <w:r>
              <w:rPr>
                <w:noProof/>
                <w:webHidden/>
              </w:rPr>
              <w:fldChar w:fldCharType="begin"/>
            </w:r>
            <w:r>
              <w:rPr>
                <w:noProof/>
                <w:webHidden/>
              </w:rPr>
              <w:instrText xml:space="preserve"> PAGEREF _Toc215157741 \h </w:instrText>
            </w:r>
            <w:r>
              <w:rPr>
                <w:noProof/>
                <w:webHidden/>
              </w:rPr>
            </w:r>
            <w:r>
              <w:rPr>
                <w:noProof/>
                <w:webHidden/>
              </w:rPr>
              <w:fldChar w:fldCharType="separate"/>
            </w:r>
            <w:r>
              <w:rPr>
                <w:noProof/>
                <w:webHidden/>
              </w:rPr>
              <w:t>30</w:t>
            </w:r>
            <w:r>
              <w:rPr>
                <w:noProof/>
                <w:webHidden/>
              </w:rPr>
              <w:fldChar w:fldCharType="end"/>
            </w:r>
          </w:hyperlink>
        </w:p>
        <w:p w14:paraId="11188BB3" w14:textId="6F9CE10B" w:rsidR="00CE6D70" w:rsidRDefault="00CE6D70" w:rsidP="00CE6D70">
          <w:pPr>
            <w:pStyle w:val="TOC3"/>
            <w:tabs>
              <w:tab w:val="left" w:pos="1440"/>
              <w:tab w:val="right" w:leader="dot" w:pos="9350"/>
            </w:tabs>
            <w:spacing w:after="0" w:line="240" w:lineRule="auto"/>
            <w:rPr>
              <w:noProof/>
              <w:kern w:val="2"/>
              <w:sz w:val="24"/>
              <w:szCs w:val="24"/>
              <w:lang w:eastAsia="en-US"/>
              <w14:ligatures w14:val="standardContextual"/>
            </w:rPr>
          </w:pPr>
          <w:hyperlink w:anchor="_Toc215157742" w:history="1">
            <w:r w:rsidRPr="002431B1">
              <w:rPr>
                <w:rStyle w:val="Hyperlink"/>
                <w:noProof/>
              </w:rPr>
              <w:t>10.4.1</w:t>
            </w:r>
            <w:r>
              <w:rPr>
                <w:noProof/>
                <w:kern w:val="2"/>
                <w:sz w:val="24"/>
                <w:szCs w:val="24"/>
                <w:lang w:eastAsia="en-US"/>
                <w14:ligatures w14:val="standardContextual"/>
              </w:rPr>
              <w:tab/>
            </w:r>
            <w:r w:rsidRPr="002431B1">
              <w:rPr>
                <w:rStyle w:val="Hyperlink"/>
                <w:noProof/>
              </w:rPr>
              <w:t>Hardware Requirements</w:t>
            </w:r>
            <w:r>
              <w:rPr>
                <w:noProof/>
                <w:webHidden/>
              </w:rPr>
              <w:tab/>
            </w:r>
            <w:r>
              <w:rPr>
                <w:noProof/>
                <w:webHidden/>
              </w:rPr>
              <w:fldChar w:fldCharType="begin"/>
            </w:r>
            <w:r>
              <w:rPr>
                <w:noProof/>
                <w:webHidden/>
              </w:rPr>
              <w:instrText xml:space="preserve"> PAGEREF _Toc215157742 \h </w:instrText>
            </w:r>
            <w:r>
              <w:rPr>
                <w:noProof/>
                <w:webHidden/>
              </w:rPr>
            </w:r>
            <w:r>
              <w:rPr>
                <w:noProof/>
                <w:webHidden/>
              </w:rPr>
              <w:fldChar w:fldCharType="separate"/>
            </w:r>
            <w:r>
              <w:rPr>
                <w:noProof/>
                <w:webHidden/>
              </w:rPr>
              <w:t>30</w:t>
            </w:r>
            <w:r>
              <w:rPr>
                <w:noProof/>
                <w:webHidden/>
              </w:rPr>
              <w:fldChar w:fldCharType="end"/>
            </w:r>
          </w:hyperlink>
        </w:p>
        <w:p w14:paraId="75B41B28" w14:textId="6CB3CB89" w:rsidR="00CE6D70" w:rsidRDefault="00CE6D70" w:rsidP="00CE6D70">
          <w:pPr>
            <w:pStyle w:val="TOC3"/>
            <w:tabs>
              <w:tab w:val="left" w:pos="1440"/>
              <w:tab w:val="right" w:leader="dot" w:pos="9350"/>
            </w:tabs>
            <w:spacing w:after="0" w:line="240" w:lineRule="auto"/>
            <w:rPr>
              <w:noProof/>
              <w:kern w:val="2"/>
              <w:sz w:val="24"/>
              <w:szCs w:val="24"/>
              <w:lang w:eastAsia="en-US"/>
              <w14:ligatures w14:val="standardContextual"/>
            </w:rPr>
          </w:pPr>
          <w:hyperlink w:anchor="_Toc215157743" w:history="1">
            <w:r w:rsidRPr="002431B1">
              <w:rPr>
                <w:rStyle w:val="Hyperlink"/>
                <w:noProof/>
              </w:rPr>
              <w:t>10.4.2</w:t>
            </w:r>
            <w:r>
              <w:rPr>
                <w:noProof/>
                <w:kern w:val="2"/>
                <w:sz w:val="24"/>
                <w:szCs w:val="24"/>
                <w:lang w:eastAsia="en-US"/>
                <w14:ligatures w14:val="standardContextual"/>
              </w:rPr>
              <w:tab/>
            </w:r>
            <w:r w:rsidRPr="002431B1">
              <w:rPr>
                <w:rStyle w:val="Hyperlink"/>
                <w:noProof/>
              </w:rPr>
              <w:t>Software Requirements</w:t>
            </w:r>
            <w:r>
              <w:rPr>
                <w:noProof/>
                <w:webHidden/>
              </w:rPr>
              <w:tab/>
            </w:r>
            <w:r>
              <w:rPr>
                <w:noProof/>
                <w:webHidden/>
              </w:rPr>
              <w:fldChar w:fldCharType="begin"/>
            </w:r>
            <w:r>
              <w:rPr>
                <w:noProof/>
                <w:webHidden/>
              </w:rPr>
              <w:instrText xml:space="preserve"> PAGEREF _Toc215157743 \h </w:instrText>
            </w:r>
            <w:r>
              <w:rPr>
                <w:noProof/>
                <w:webHidden/>
              </w:rPr>
            </w:r>
            <w:r>
              <w:rPr>
                <w:noProof/>
                <w:webHidden/>
              </w:rPr>
              <w:fldChar w:fldCharType="separate"/>
            </w:r>
            <w:r>
              <w:rPr>
                <w:noProof/>
                <w:webHidden/>
              </w:rPr>
              <w:t>30</w:t>
            </w:r>
            <w:r>
              <w:rPr>
                <w:noProof/>
                <w:webHidden/>
              </w:rPr>
              <w:fldChar w:fldCharType="end"/>
            </w:r>
          </w:hyperlink>
        </w:p>
        <w:p w14:paraId="1982B22A" w14:textId="7779FDFB" w:rsidR="00CE6D70" w:rsidRDefault="00CE6D70" w:rsidP="00CE6D70">
          <w:pPr>
            <w:pStyle w:val="TOC3"/>
            <w:tabs>
              <w:tab w:val="left" w:pos="1440"/>
              <w:tab w:val="right" w:leader="dot" w:pos="9350"/>
            </w:tabs>
            <w:spacing w:after="0" w:line="240" w:lineRule="auto"/>
            <w:rPr>
              <w:noProof/>
              <w:kern w:val="2"/>
              <w:sz w:val="24"/>
              <w:szCs w:val="24"/>
              <w:lang w:eastAsia="en-US"/>
              <w14:ligatures w14:val="standardContextual"/>
            </w:rPr>
          </w:pPr>
          <w:hyperlink w:anchor="_Toc215157744" w:history="1">
            <w:r w:rsidRPr="002431B1">
              <w:rPr>
                <w:rStyle w:val="Hyperlink"/>
                <w:noProof/>
              </w:rPr>
              <w:t>10.4.3</w:t>
            </w:r>
            <w:r>
              <w:rPr>
                <w:noProof/>
                <w:kern w:val="2"/>
                <w:sz w:val="24"/>
                <w:szCs w:val="24"/>
                <w:lang w:eastAsia="en-US"/>
                <w14:ligatures w14:val="standardContextual"/>
              </w:rPr>
              <w:tab/>
            </w:r>
            <w:r w:rsidRPr="002431B1">
              <w:rPr>
                <w:rStyle w:val="Hyperlink"/>
                <w:noProof/>
              </w:rPr>
              <w:t>Architecture Overview</w:t>
            </w:r>
            <w:r>
              <w:rPr>
                <w:noProof/>
                <w:webHidden/>
              </w:rPr>
              <w:tab/>
            </w:r>
            <w:r>
              <w:rPr>
                <w:noProof/>
                <w:webHidden/>
              </w:rPr>
              <w:fldChar w:fldCharType="begin"/>
            </w:r>
            <w:r>
              <w:rPr>
                <w:noProof/>
                <w:webHidden/>
              </w:rPr>
              <w:instrText xml:space="preserve"> PAGEREF _Toc215157744 \h </w:instrText>
            </w:r>
            <w:r>
              <w:rPr>
                <w:noProof/>
                <w:webHidden/>
              </w:rPr>
            </w:r>
            <w:r>
              <w:rPr>
                <w:noProof/>
                <w:webHidden/>
              </w:rPr>
              <w:fldChar w:fldCharType="separate"/>
            </w:r>
            <w:r>
              <w:rPr>
                <w:noProof/>
                <w:webHidden/>
              </w:rPr>
              <w:t>31</w:t>
            </w:r>
            <w:r>
              <w:rPr>
                <w:noProof/>
                <w:webHidden/>
              </w:rPr>
              <w:fldChar w:fldCharType="end"/>
            </w:r>
          </w:hyperlink>
        </w:p>
        <w:p w14:paraId="45F9A6A3" w14:textId="227FA894" w:rsidR="00CE6D70" w:rsidRDefault="00CE6D70" w:rsidP="00CE6D70">
          <w:pPr>
            <w:pStyle w:val="TOC2"/>
            <w:tabs>
              <w:tab w:val="left" w:pos="960"/>
              <w:tab w:val="right" w:leader="dot" w:pos="9350"/>
            </w:tabs>
            <w:spacing w:after="0" w:line="240" w:lineRule="auto"/>
            <w:rPr>
              <w:noProof/>
              <w:kern w:val="2"/>
              <w:sz w:val="24"/>
              <w:szCs w:val="24"/>
              <w:lang w:eastAsia="en-US"/>
              <w14:ligatures w14:val="standardContextual"/>
            </w:rPr>
          </w:pPr>
          <w:hyperlink w:anchor="_Toc215157745" w:history="1">
            <w:r w:rsidRPr="002431B1">
              <w:rPr>
                <w:rStyle w:val="Hyperlink"/>
                <w:noProof/>
              </w:rPr>
              <w:t>10.5</w:t>
            </w:r>
            <w:r>
              <w:rPr>
                <w:noProof/>
                <w:kern w:val="2"/>
                <w:sz w:val="24"/>
                <w:szCs w:val="24"/>
                <w:lang w:eastAsia="en-US"/>
                <w14:ligatures w14:val="standardContextual"/>
              </w:rPr>
              <w:tab/>
            </w:r>
            <w:r w:rsidRPr="002431B1">
              <w:rPr>
                <w:rStyle w:val="Hyperlink"/>
                <w:noProof/>
              </w:rPr>
              <w:t>Appendix E: Code Explanation</w:t>
            </w:r>
            <w:r>
              <w:rPr>
                <w:noProof/>
                <w:webHidden/>
              </w:rPr>
              <w:tab/>
            </w:r>
            <w:r>
              <w:rPr>
                <w:noProof/>
                <w:webHidden/>
              </w:rPr>
              <w:fldChar w:fldCharType="begin"/>
            </w:r>
            <w:r>
              <w:rPr>
                <w:noProof/>
                <w:webHidden/>
              </w:rPr>
              <w:instrText xml:space="preserve"> PAGEREF _Toc215157745 \h </w:instrText>
            </w:r>
            <w:r>
              <w:rPr>
                <w:noProof/>
                <w:webHidden/>
              </w:rPr>
            </w:r>
            <w:r>
              <w:rPr>
                <w:noProof/>
                <w:webHidden/>
              </w:rPr>
              <w:fldChar w:fldCharType="separate"/>
            </w:r>
            <w:r>
              <w:rPr>
                <w:noProof/>
                <w:webHidden/>
              </w:rPr>
              <w:t>31</w:t>
            </w:r>
            <w:r>
              <w:rPr>
                <w:noProof/>
                <w:webHidden/>
              </w:rPr>
              <w:fldChar w:fldCharType="end"/>
            </w:r>
          </w:hyperlink>
        </w:p>
        <w:p w14:paraId="157A8998" w14:textId="5236D803" w:rsidR="00CE6D70" w:rsidRDefault="00CE6D70" w:rsidP="00CE6D70">
          <w:pPr>
            <w:pStyle w:val="TOC3"/>
            <w:tabs>
              <w:tab w:val="left" w:pos="1440"/>
              <w:tab w:val="right" w:leader="dot" w:pos="9350"/>
            </w:tabs>
            <w:spacing w:after="0" w:line="240" w:lineRule="auto"/>
            <w:rPr>
              <w:noProof/>
              <w:kern w:val="2"/>
              <w:sz w:val="24"/>
              <w:szCs w:val="24"/>
              <w:lang w:eastAsia="en-US"/>
              <w14:ligatures w14:val="standardContextual"/>
            </w:rPr>
          </w:pPr>
          <w:hyperlink w:anchor="_Toc215157746" w:history="1">
            <w:r w:rsidRPr="002431B1">
              <w:rPr>
                <w:rStyle w:val="Hyperlink"/>
                <w:noProof/>
              </w:rPr>
              <w:t>10.5.1</w:t>
            </w:r>
            <w:r>
              <w:rPr>
                <w:noProof/>
                <w:kern w:val="2"/>
                <w:sz w:val="24"/>
                <w:szCs w:val="24"/>
                <w:lang w:eastAsia="en-US"/>
                <w14:ligatures w14:val="standardContextual"/>
              </w:rPr>
              <w:tab/>
            </w:r>
            <w:r w:rsidRPr="002431B1">
              <w:rPr>
                <w:rStyle w:val="Hyperlink"/>
                <w:noProof/>
              </w:rPr>
              <w:t>Pathfinder database</w:t>
            </w:r>
            <w:r>
              <w:rPr>
                <w:noProof/>
                <w:webHidden/>
              </w:rPr>
              <w:tab/>
            </w:r>
            <w:r>
              <w:rPr>
                <w:noProof/>
                <w:webHidden/>
              </w:rPr>
              <w:fldChar w:fldCharType="begin"/>
            </w:r>
            <w:r>
              <w:rPr>
                <w:noProof/>
                <w:webHidden/>
              </w:rPr>
              <w:instrText xml:space="preserve"> PAGEREF _Toc215157746 \h </w:instrText>
            </w:r>
            <w:r>
              <w:rPr>
                <w:noProof/>
                <w:webHidden/>
              </w:rPr>
            </w:r>
            <w:r>
              <w:rPr>
                <w:noProof/>
                <w:webHidden/>
              </w:rPr>
              <w:fldChar w:fldCharType="separate"/>
            </w:r>
            <w:r>
              <w:rPr>
                <w:noProof/>
                <w:webHidden/>
              </w:rPr>
              <w:t>31</w:t>
            </w:r>
            <w:r>
              <w:rPr>
                <w:noProof/>
                <w:webHidden/>
              </w:rPr>
              <w:fldChar w:fldCharType="end"/>
            </w:r>
          </w:hyperlink>
        </w:p>
        <w:p w14:paraId="18FD3F8C" w14:textId="1CE87836" w:rsidR="00CE6D70" w:rsidRDefault="00CE6D70" w:rsidP="00CE6D70">
          <w:pPr>
            <w:pStyle w:val="TOC3"/>
            <w:tabs>
              <w:tab w:val="left" w:pos="1440"/>
              <w:tab w:val="right" w:leader="dot" w:pos="9350"/>
            </w:tabs>
            <w:spacing w:after="0" w:line="240" w:lineRule="auto"/>
            <w:rPr>
              <w:noProof/>
              <w:kern w:val="2"/>
              <w:sz w:val="24"/>
              <w:szCs w:val="24"/>
              <w:lang w:eastAsia="en-US"/>
              <w14:ligatures w14:val="standardContextual"/>
            </w:rPr>
          </w:pPr>
          <w:hyperlink w:anchor="_Toc215157747" w:history="1">
            <w:r w:rsidRPr="002431B1">
              <w:rPr>
                <w:rStyle w:val="Hyperlink"/>
                <w:noProof/>
              </w:rPr>
              <w:t>10.5.2</w:t>
            </w:r>
            <w:r>
              <w:rPr>
                <w:noProof/>
                <w:kern w:val="2"/>
                <w:sz w:val="24"/>
                <w:szCs w:val="24"/>
                <w:lang w:eastAsia="en-US"/>
                <w14:ligatures w14:val="standardContextual"/>
              </w:rPr>
              <w:tab/>
            </w:r>
            <w:r w:rsidRPr="002431B1">
              <w:rPr>
                <w:rStyle w:val="Hyperlink"/>
                <w:noProof/>
              </w:rPr>
              <w:t>Scheduler</w:t>
            </w:r>
            <w:r>
              <w:rPr>
                <w:noProof/>
                <w:webHidden/>
              </w:rPr>
              <w:tab/>
            </w:r>
            <w:r>
              <w:rPr>
                <w:noProof/>
                <w:webHidden/>
              </w:rPr>
              <w:fldChar w:fldCharType="begin"/>
            </w:r>
            <w:r>
              <w:rPr>
                <w:noProof/>
                <w:webHidden/>
              </w:rPr>
              <w:instrText xml:space="preserve"> PAGEREF _Toc215157747 \h </w:instrText>
            </w:r>
            <w:r>
              <w:rPr>
                <w:noProof/>
                <w:webHidden/>
              </w:rPr>
            </w:r>
            <w:r>
              <w:rPr>
                <w:noProof/>
                <w:webHidden/>
              </w:rPr>
              <w:fldChar w:fldCharType="separate"/>
            </w:r>
            <w:r>
              <w:rPr>
                <w:noProof/>
                <w:webHidden/>
              </w:rPr>
              <w:t>35</w:t>
            </w:r>
            <w:r>
              <w:rPr>
                <w:noProof/>
                <w:webHidden/>
              </w:rPr>
              <w:fldChar w:fldCharType="end"/>
            </w:r>
          </w:hyperlink>
        </w:p>
        <w:p w14:paraId="467BA198" w14:textId="6387F9C2" w:rsidR="00CE6D70" w:rsidRDefault="00CE6D70" w:rsidP="00CE6D70">
          <w:pPr>
            <w:pStyle w:val="TOC3"/>
            <w:tabs>
              <w:tab w:val="left" w:pos="1440"/>
              <w:tab w:val="right" w:leader="dot" w:pos="9350"/>
            </w:tabs>
            <w:spacing w:after="0" w:line="240" w:lineRule="auto"/>
            <w:rPr>
              <w:noProof/>
              <w:kern w:val="2"/>
              <w:sz w:val="24"/>
              <w:szCs w:val="24"/>
              <w:lang w:eastAsia="en-US"/>
              <w14:ligatures w14:val="standardContextual"/>
            </w:rPr>
          </w:pPr>
          <w:hyperlink w:anchor="_Toc215157748" w:history="1">
            <w:r w:rsidRPr="002431B1">
              <w:rPr>
                <w:rStyle w:val="Hyperlink"/>
                <w:noProof/>
              </w:rPr>
              <w:t>10.5.3</w:t>
            </w:r>
            <w:r>
              <w:rPr>
                <w:noProof/>
                <w:kern w:val="2"/>
                <w:sz w:val="24"/>
                <w:szCs w:val="24"/>
                <w:lang w:eastAsia="en-US"/>
                <w14:ligatures w14:val="standardContextual"/>
              </w:rPr>
              <w:tab/>
            </w:r>
            <w:r w:rsidRPr="002431B1">
              <w:rPr>
                <w:rStyle w:val="Hyperlink"/>
                <w:noProof/>
              </w:rPr>
              <w:t>API request Response</w:t>
            </w:r>
            <w:r>
              <w:rPr>
                <w:noProof/>
                <w:webHidden/>
              </w:rPr>
              <w:tab/>
            </w:r>
            <w:r>
              <w:rPr>
                <w:noProof/>
                <w:webHidden/>
              </w:rPr>
              <w:fldChar w:fldCharType="begin"/>
            </w:r>
            <w:r>
              <w:rPr>
                <w:noProof/>
                <w:webHidden/>
              </w:rPr>
              <w:instrText xml:space="preserve"> PAGEREF _Toc215157748 \h </w:instrText>
            </w:r>
            <w:r>
              <w:rPr>
                <w:noProof/>
                <w:webHidden/>
              </w:rPr>
            </w:r>
            <w:r>
              <w:rPr>
                <w:noProof/>
                <w:webHidden/>
              </w:rPr>
              <w:fldChar w:fldCharType="separate"/>
            </w:r>
            <w:r>
              <w:rPr>
                <w:noProof/>
                <w:webHidden/>
              </w:rPr>
              <w:t>37</w:t>
            </w:r>
            <w:r>
              <w:rPr>
                <w:noProof/>
                <w:webHidden/>
              </w:rPr>
              <w:fldChar w:fldCharType="end"/>
            </w:r>
          </w:hyperlink>
        </w:p>
        <w:p w14:paraId="0FF325DB" w14:textId="05B06709" w:rsidR="00CE6D70" w:rsidRDefault="00CE6D70" w:rsidP="00CE6D70">
          <w:pPr>
            <w:pStyle w:val="TOC3"/>
            <w:tabs>
              <w:tab w:val="left" w:pos="1440"/>
              <w:tab w:val="right" w:leader="dot" w:pos="9350"/>
            </w:tabs>
            <w:spacing w:after="0" w:line="240" w:lineRule="auto"/>
            <w:rPr>
              <w:noProof/>
              <w:kern w:val="2"/>
              <w:sz w:val="24"/>
              <w:szCs w:val="24"/>
              <w:lang w:eastAsia="en-US"/>
              <w14:ligatures w14:val="standardContextual"/>
            </w:rPr>
          </w:pPr>
          <w:hyperlink w:anchor="_Toc215157749" w:history="1">
            <w:r w:rsidRPr="002431B1">
              <w:rPr>
                <w:rStyle w:val="Hyperlink"/>
                <w:noProof/>
              </w:rPr>
              <w:t>10.5.4</w:t>
            </w:r>
            <w:r>
              <w:rPr>
                <w:noProof/>
                <w:kern w:val="2"/>
                <w:sz w:val="24"/>
                <w:szCs w:val="24"/>
                <w:lang w:eastAsia="en-US"/>
                <w14:ligatures w14:val="standardContextual"/>
              </w:rPr>
              <w:tab/>
            </w:r>
            <w:r w:rsidRPr="002431B1">
              <w:rPr>
                <w:rStyle w:val="Hyperlink"/>
                <w:noProof/>
              </w:rPr>
              <w:t>Loading Machine Learning Models (personality_model.py)</w:t>
            </w:r>
            <w:r>
              <w:rPr>
                <w:noProof/>
                <w:webHidden/>
              </w:rPr>
              <w:tab/>
            </w:r>
            <w:r>
              <w:rPr>
                <w:noProof/>
                <w:webHidden/>
              </w:rPr>
              <w:fldChar w:fldCharType="begin"/>
            </w:r>
            <w:r>
              <w:rPr>
                <w:noProof/>
                <w:webHidden/>
              </w:rPr>
              <w:instrText xml:space="preserve"> PAGEREF _Toc215157749 \h </w:instrText>
            </w:r>
            <w:r>
              <w:rPr>
                <w:noProof/>
                <w:webHidden/>
              </w:rPr>
            </w:r>
            <w:r>
              <w:rPr>
                <w:noProof/>
                <w:webHidden/>
              </w:rPr>
              <w:fldChar w:fldCharType="separate"/>
            </w:r>
            <w:r>
              <w:rPr>
                <w:noProof/>
                <w:webHidden/>
              </w:rPr>
              <w:t>38</w:t>
            </w:r>
            <w:r>
              <w:rPr>
                <w:noProof/>
                <w:webHidden/>
              </w:rPr>
              <w:fldChar w:fldCharType="end"/>
            </w:r>
          </w:hyperlink>
        </w:p>
        <w:p w14:paraId="7DFFE9AB" w14:textId="12D99D94" w:rsidR="00CE6D70" w:rsidRDefault="00CE6D70" w:rsidP="00CE6D70">
          <w:pPr>
            <w:pStyle w:val="TOC3"/>
            <w:tabs>
              <w:tab w:val="left" w:pos="1440"/>
              <w:tab w:val="right" w:leader="dot" w:pos="9350"/>
            </w:tabs>
            <w:spacing w:after="0" w:line="240" w:lineRule="auto"/>
            <w:rPr>
              <w:noProof/>
              <w:kern w:val="2"/>
              <w:sz w:val="24"/>
              <w:szCs w:val="24"/>
              <w:lang w:eastAsia="en-US"/>
              <w14:ligatures w14:val="standardContextual"/>
            </w:rPr>
          </w:pPr>
          <w:hyperlink w:anchor="_Toc215157750" w:history="1">
            <w:r w:rsidRPr="002431B1">
              <w:rPr>
                <w:rStyle w:val="Hyperlink"/>
                <w:noProof/>
              </w:rPr>
              <w:t>10.5.5</w:t>
            </w:r>
            <w:r>
              <w:rPr>
                <w:noProof/>
                <w:kern w:val="2"/>
                <w:sz w:val="24"/>
                <w:szCs w:val="24"/>
                <w:lang w:eastAsia="en-US"/>
                <w14:ligatures w14:val="standardContextual"/>
              </w:rPr>
              <w:tab/>
            </w:r>
            <w:r w:rsidRPr="002431B1">
              <w:rPr>
                <w:rStyle w:val="Hyperlink"/>
                <w:noProof/>
              </w:rPr>
              <w:t>Personality Prediction Endpoint (main.py)</w:t>
            </w:r>
            <w:r>
              <w:rPr>
                <w:noProof/>
                <w:webHidden/>
              </w:rPr>
              <w:tab/>
            </w:r>
            <w:r>
              <w:rPr>
                <w:noProof/>
                <w:webHidden/>
              </w:rPr>
              <w:fldChar w:fldCharType="begin"/>
            </w:r>
            <w:r>
              <w:rPr>
                <w:noProof/>
                <w:webHidden/>
              </w:rPr>
              <w:instrText xml:space="preserve"> PAGEREF _Toc215157750 \h </w:instrText>
            </w:r>
            <w:r>
              <w:rPr>
                <w:noProof/>
                <w:webHidden/>
              </w:rPr>
            </w:r>
            <w:r>
              <w:rPr>
                <w:noProof/>
                <w:webHidden/>
              </w:rPr>
              <w:fldChar w:fldCharType="separate"/>
            </w:r>
            <w:r>
              <w:rPr>
                <w:noProof/>
                <w:webHidden/>
              </w:rPr>
              <w:t>38</w:t>
            </w:r>
            <w:r>
              <w:rPr>
                <w:noProof/>
                <w:webHidden/>
              </w:rPr>
              <w:fldChar w:fldCharType="end"/>
            </w:r>
          </w:hyperlink>
        </w:p>
        <w:p w14:paraId="1736F262" w14:textId="5DB43E47" w:rsidR="002948A4" w:rsidRDefault="00050703" w:rsidP="00CE6D70">
          <w:pPr>
            <w:spacing w:after="0" w:line="240" w:lineRule="auto"/>
            <w:jc w:val="both"/>
            <w:rPr>
              <w:noProof/>
            </w:rPr>
          </w:pPr>
          <w:r>
            <w:rPr>
              <w:b/>
              <w:bCs/>
              <w:noProof/>
            </w:rPr>
            <w:fldChar w:fldCharType="end"/>
          </w:r>
        </w:p>
      </w:sdtContent>
    </w:sdt>
    <w:p w14:paraId="2A0B98E6" w14:textId="77777777" w:rsidR="002948A4" w:rsidRDefault="002948A4">
      <w:pPr>
        <w:rPr>
          <w:noProof/>
        </w:rPr>
      </w:pPr>
      <w:r>
        <w:rPr>
          <w:noProof/>
        </w:rPr>
        <w:br w:type="page"/>
      </w:r>
    </w:p>
    <w:p w14:paraId="231EAF38" w14:textId="6297B3A8" w:rsidR="00FE57F7" w:rsidRPr="00EE7EB0" w:rsidRDefault="00EE7EB0" w:rsidP="00A83CA4">
      <w:pPr>
        <w:pStyle w:val="Heading1"/>
        <w:numPr>
          <w:ilvl w:val="0"/>
          <w:numId w:val="13"/>
        </w:numPr>
        <w:jc w:val="both"/>
        <w:rPr>
          <w:color w:val="auto"/>
        </w:rPr>
      </w:pPr>
      <w:bookmarkStart w:id="1" w:name="_Toc215157711"/>
      <w:r>
        <w:rPr>
          <w:color w:val="auto"/>
        </w:rPr>
        <w:lastRenderedPageBreak/>
        <w:t>Introduction</w:t>
      </w:r>
      <w:bookmarkEnd w:id="1"/>
    </w:p>
    <w:p w14:paraId="2842B5F3" w14:textId="3CA46C3E" w:rsidR="0001360D" w:rsidRDefault="0001360D" w:rsidP="0001360D">
      <w:pPr>
        <w:jc w:val="both"/>
      </w:pPr>
      <w:r>
        <w:t>In today’s competitive job market, university students face increasing challenges when choosing their future career path. The traditional methods of career finding, such as personality tests, career questionnaires, or career advisers often fail to understand individual skills and interests, because they are too broad and fail to understand individual differences in skills, academic background and personality.</w:t>
      </w:r>
    </w:p>
    <w:p w14:paraId="224AEEA4" w14:textId="77777777" w:rsidR="0001360D" w:rsidRDefault="0001360D" w:rsidP="0001360D">
      <w:pPr>
        <w:jc w:val="both"/>
      </w:pPr>
      <w:r>
        <w:t>These limitations have led to interest in the application of intelligent systems in the field of career counseling and education technology.</w:t>
      </w:r>
    </w:p>
    <w:p w14:paraId="2FB1C85F" w14:textId="77777777" w:rsidR="0001360D" w:rsidRDefault="0001360D" w:rsidP="0001360D">
      <w:pPr>
        <w:jc w:val="both"/>
      </w:pPr>
      <w:r>
        <w:t>To overcome these limitations, personalized career recommendation system has emerged as a solution. These systems collect user-provided information such as gender, academic background, skills, interests, and analyze the data to generate personalized recommendations. Based on this context, this research addresses two key questions:</w:t>
      </w:r>
    </w:p>
    <w:p w14:paraId="5260A03B" w14:textId="77777777" w:rsidR="0001360D" w:rsidRDefault="0001360D" w:rsidP="0001360D">
      <w:pPr>
        <w:ind w:left="990" w:right="720" w:hanging="180"/>
        <w:jc w:val="both"/>
      </w:pPr>
      <w:r>
        <w:t>1.</w:t>
      </w:r>
      <w:r>
        <w:tab/>
        <w:t>How can machine learning models improve the accuracy and related to these recommendations compared to traditional methods?</w:t>
      </w:r>
    </w:p>
    <w:p w14:paraId="5FEFC85B" w14:textId="77777777" w:rsidR="0001360D" w:rsidRDefault="0001360D" w:rsidP="0001360D">
      <w:pPr>
        <w:ind w:left="990" w:right="720" w:hanging="180"/>
        <w:jc w:val="both"/>
      </w:pPr>
      <w:r>
        <w:t>2.</w:t>
      </w:r>
      <w:r>
        <w:tab/>
        <w:t>How can student-provided information be used effectively to generate personalized career recommendations?</w:t>
      </w:r>
    </w:p>
    <w:p w14:paraId="0CE62B7F" w14:textId="77777777" w:rsidR="0001360D" w:rsidRDefault="0001360D" w:rsidP="0001360D">
      <w:pPr>
        <w:jc w:val="both"/>
      </w:pPr>
      <w:r>
        <w:t xml:space="preserve">These questions are important because wrong career choices can lead to poor experience for students and labor market needs. By developing a data-driven and personalized recommendation system, this research aims to help students make confident decisions about their future careers. </w:t>
      </w:r>
    </w:p>
    <w:p w14:paraId="751F51D8" w14:textId="77777777" w:rsidR="0001360D" w:rsidRDefault="0001360D" w:rsidP="0001360D">
      <w:pPr>
        <w:jc w:val="both"/>
      </w:pPr>
      <w:r>
        <w:t xml:space="preserve">Recent career-recommendation studies range from classical ML pipelines to modern hybrid ensembles. Classical content-based pipelines [1] preprocess user-provided descriptions, vectorize with TF-IDF, segment users via K-Means, reduce dimensions with PCA, and rank careers using cosine similarity; a full-stack reference implementation integrates these components into a web app (e.g., Django). Hybrid stacking ensembles [2], recent work for competency-based education creates a structured student dataset (5 features, 5,000 records) and combines Deep Neural Networks and Random Forest via stacking to recommend STEM tracks, reporting ~90.06% accuracy and 92.07% precision with 5-fold CV. Mobile applications such as </w:t>
      </w:r>
      <w:proofErr w:type="spellStart"/>
      <w:r>
        <w:t>CareerX</w:t>
      </w:r>
      <w:proofErr w:type="spellEnd"/>
      <w:r>
        <w:t xml:space="preserve"> [3] have demonstrated the integration of NLP and machine learning into mobile applications, with user satisfaction rates of around 90%. Other studies have highlighted Hybrid filtering approaches [4], combining collaborative and content-based methods to generate personalized educational roadmaps. Hierarchical multi-tiered systems [5] have also been developed to address sparsity and cold-start problems, achieving over 99% accuracy across diverse career datasets.</w:t>
      </w:r>
    </w:p>
    <w:p w14:paraId="4D93B9D6" w14:textId="77777777" w:rsidR="0001360D" w:rsidRDefault="0001360D" w:rsidP="0001360D">
      <w:pPr>
        <w:jc w:val="both"/>
      </w:pPr>
      <w:r>
        <w:t>Despite these advances, several gaps remain. Classical pipelines often rely on limited or generic features, while hybrid models tend to be tailored to narrow contexts such as STEM education. Feedback mechanisms are rarely integrated in near real-time, leaving evaluations dependent on static, offline metrics. Furthermore, most systems lack generalizability, as results validated in one population may not transfer well to others without adaptation.</w:t>
      </w:r>
    </w:p>
    <w:p w14:paraId="6B34BEF9" w14:textId="374D3603" w:rsidR="00FE57F7" w:rsidRDefault="0001360D" w:rsidP="0001360D">
      <w:pPr>
        <w:jc w:val="both"/>
      </w:pPr>
      <w:r>
        <w:t>Based on these gaps, this research assumes that a machine learning based recommendation system using effectively diverse student-provided information will significantly enhance personalization and accuracy. The expected benefit is to provide students with reliable, data-driven guidance for career choices, while contributing to the development of intelligent systems in education technology.</w:t>
      </w:r>
    </w:p>
    <w:p w14:paraId="618F492C" w14:textId="4EF49026" w:rsidR="00121F5B" w:rsidRDefault="001F7850" w:rsidP="00A83CA4">
      <w:pPr>
        <w:pStyle w:val="Heading1"/>
        <w:jc w:val="both"/>
      </w:pPr>
      <w:bookmarkStart w:id="2" w:name="_Toc215157712"/>
      <w:r>
        <w:lastRenderedPageBreak/>
        <w:t>Proposed Research Project</w:t>
      </w:r>
      <w:bookmarkEnd w:id="2"/>
    </w:p>
    <w:p w14:paraId="157FF1F3" w14:textId="77777777" w:rsidR="00540B14" w:rsidRDefault="00540B14" w:rsidP="00540B14">
      <w:pPr>
        <w:jc w:val="both"/>
      </w:pPr>
      <w:r>
        <w:t>The proposed Pathfinder project is a data-driven experimental design. The main objective is to build a personalized career recommendation system that uses user provided information, such as educational background, gender, skills and interests, to recommend personalized career pathways.</w:t>
      </w:r>
    </w:p>
    <w:p w14:paraId="6871B76A" w14:textId="6393D7FB" w:rsidR="00540B14" w:rsidRDefault="00540B14" w:rsidP="00540B14">
      <w:pPr>
        <w:pStyle w:val="Heading2"/>
      </w:pPr>
      <w:bookmarkStart w:id="3" w:name="_Toc215157713"/>
      <w:r>
        <w:t>Methodology</w:t>
      </w:r>
      <w:bookmarkEnd w:id="3"/>
    </w:p>
    <w:p w14:paraId="6D9649ED" w14:textId="77777777" w:rsidR="00540B14" w:rsidRDefault="00540B14" w:rsidP="00540B14">
      <w:pPr>
        <w:jc w:val="both"/>
      </w:pPr>
      <w:r>
        <w:t>Pathfinder follows a four-step methodology, data collection and preprocessing, model training and recommendation engine design, skill gap analysis and job market trend visualization.</w:t>
      </w:r>
    </w:p>
    <w:p w14:paraId="399F02EF" w14:textId="77777777" w:rsidR="00540B14" w:rsidRDefault="00540B14" w:rsidP="00540B14">
      <w:pPr>
        <w:jc w:val="both"/>
      </w:pPr>
      <w:r>
        <w:t>First, training data will be collected from public sources such as Kaggle and through web scraping platforms like LinkedIn and Indeed. Operational data will consist of information provided directly by users via Pathfinder website, including major, GPA, gender, interest, skill, and personality traits. Next, the collected data will be used to train models capable of recommending career paths and personality traits to the suggested career path based on similarity measures such as cosine similarity, KNN, or other machine learning classifiers.</w:t>
      </w:r>
    </w:p>
    <w:p w14:paraId="24404BCA" w14:textId="77777777" w:rsidR="00540B14" w:rsidRDefault="00540B14" w:rsidP="00540B14">
      <w:pPr>
        <w:jc w:val="both"/>
      </w:pPr>
      <w:r>
        <w:t>Following recommendation generation, a skill gap analysis will be conducted by comparing the requirements of each recommended career with the user’s current skills. To complement this, job market datasets will be analyzed to highlight trends and demand for recommended careers over the last several years. Finally, the system will be implemented as a functional platform that integrates all these components.</w:t>
      </w:r>
    </w:p>
    <w:p w14:paraId="51A84A5D" w14:textId="58C235AB" w:rsidR="00540B14" w:rsidRDefault="00540B14" w:rsidP="00540B14">
      <w:pPr>
        <w:pStyle w:val="Heading2"/>
      </w:pPr>
      <w:bookmarkStart w:id="4" w:name="_Toc215157714"/>
      <w:r>
        <w:t>Technologies to be used</w:t>
      </w:r>
      <w:bookmarkEnd w:id="4"/>
    </w:p>
    <w:p w14:paraId="4039C4A7" w14:textId="77777777" w:rsidR="00540B14" w:rsidRDefault="00540B14" w:rsidP="00540B14">
      <w:pPr>
        <w:jc w:val="both"/>
      </w:pPr>
      <w:r>
        <w:t>This project will integrate several technologies</w:t>
      </w:r>
    </w:p>
    <w:p w14:paraId="0339FF9B" w14:textId="77777777" w:rsidR="00540B14" w:rsidRDefault="00540B14" w:rsidP="00540B14">
      <w:pPr>
        <w:ind w:left="540" w:right="90" w:hanging="360"/>
        <w:jc w:val="both"/>
      </w:pPr>
      <w:r>
        <w:t>•</w:t>
      </w:r>
      <w:r>
        <w:tab/>
        <w:t>Operating System: The system will run on both Windows and mac environments.</w:t>
      </w:r>
    </w:p>
    <w:p w14:paraId="630F94FA" w14:textId="77777777" w:rsidR="00540B14" w:rsidRDefault="00540B14" w:rsidP="00540B14">
      <w:pPr>
        <w:ind w:left="540" w:right="90" w:hanging="360"/>
        <w:jc w:val="both"/>
      </w:pPr>
      <w:r>
        <w:t>•</w:t>
      </w:r>
      <w:r>
        <w:tab/>
        <w:t xml:space="preserve">Programming Language/Frameworks: Python will be the primary language, using machine learning libraries such as scikit-learn, TensorFlow, and </w:t>
      </w:r>
      <w:proofErr w:type="spellStart"/>
      <w:r>
        <w:t>PyTorch</w:t>
      </w:r>
      <w:proofErr w:type="spellEnd"/>
      <w:r>
        <w:t xml:space="preserve">. </w:t>
      </w:r>
    </w:p>
    <w:p w14:paraId="67D33973" w14:textId="77777777" w:rsidR="00540B14" w:rsidRDefault="00540B14" w:rsidP="00540B14">
      <w:pPr>
        <w:ind w:left="540" w:right="90" w:hanging="360"/>
        <w:jc w:val="both"/>
      </w:pPr>
      <w:r>
        <w:t>•</w:t>
      </w:r>
      <w:r>
        <w:tab/>
        <w:t xml:space="preserve">Database: MySQL or H2 database will be used to store cleaned data for model and visualization data since those databases are open source and easy to config. </w:t>
      </w:r>
    </w:p>
    <w:p w14:paraId="2D4FE092" w14:textId="77777777" w:rsidR="00540B14" w:rsidRDefault="00540B14" w:rsidP="00540B14">
      <w:pPr>
        <w:ind w:left="540" w:right="90" w:hanging="360"/>
        <w:jc w:val="both"/>
      </w:pPr>
      <w:r>
        <w:t>•</w:t>
      </w:r>
      <w:r>
        <w:tab/>
        <w:t>Frontend: React or Vue.js will be used to build a responsive and interactive user interface that allows users to input their profiles and view career recommendations, skill gap analysis, and job market trends.</w:t>
      </w:r>
    </w:p>
    <w:p w14:paraId="6C671B2D" w14:textId="77777777" w:rsidR="00540B14" w:rsidRDefault="00540B14" w:rsidP="00540B14">
      <w:pPr>
        <w:ind w:left="540" w:right="90" w:hanging="360"/>
        <w:jc w:val="both"/>
      </w:pPr>
      <w:r>
        <w:t>•</w:t>
      </w:r>
      <w:r>
        <w:tab/>
        <w:t xml:space="preserve">Backend: </w:t>
      </w:r>
      <w:proofErr w:type="spellStart"/>
      <w:r>
        <w:t>FastAPI</w:t>
      </w:r>
      <w:proofErr w:type="spellEnd"/>
      <w:r>
        <w:t xml:space="preserve"> or Flask will serve as the backend to manage model inference, skill gap analysis, and job trend visualization.</w:t>
      </w:r>
    </w:p>
    <w:p w14:paraId="4A8A7AE4" w14:textId="77777777" w:rsidR="00540B14" w:rsidRDefault="00540B14" w:rsidP="00540B14">
      <w:pPr>
        <w:ind w:left="540" w:right="90" w:hanging="360"/>
        <w:jc w:val="both"/>
      </w:pPr>
      <w:r>
        <w:t>•</w:t>
      </w:r>
      <w:r>
        <w:tab/>
        <w:t>Visualization Tools: Libraries such as Chart.js, D3.js, or Recharts will be used to display skill gaps and job market trends on the dashboard.</w:t>
      </w:r>
    </w:p>
    <w:p w14:paraId="3D996C3F" w14:textId="77777777" w:rsidR="00540B14" w:rsidRDefault="00540B14" w:rsidP="00540B14">
      <w:pPr>
        <w:ind w:left="540" w:right="90" w:hanging="360"/>
        <w:jc w:val="both"/>
      </w:pPr>
      <w:r>
        <w:t>•</w:t>
      </w:r>
      <w:r>
        <w:tab/>
        <w:t>Collaborative Development: GitHub will be used for version control, source code management, and team collaboration. Team members will work together using branches, pull requests and reviews during development.</w:t>
      </w:r>
    </w:p>
    <w:p w14:paraId="41DA8A8C" w14:textId="09AC4A39" w:rsidR="00540B14" w:rsidRDefault="00540B14" w:rsidP="00540B14">
      <w:pPr>
        <w:pStyle w:val="Heading2"/>
      </w:pPr>
      <w:bookmarkStart w:id="5" w:name="_Toc215157715"/>
      <w:r>
        <w:lastRenderedPageBreak/>
        <w:t>Expected Results</w:t>
      </w:r>
      <w:bookmarkEnd w:id="5"/>
    </w:p>
    <w:p w14:paraId="7801F8A5" w14:textId="77777777" w:rsidR="00540B14" w:rsidRDefault="00540B14" w:rsidP="00540B14">
      <w:pPr>
        <w:jc w:val="both"/>
      </w:pPr>
      <w:r>
        <w:t>The expected outcomes of this research are multifaceted. First, the system is anticipated to provide improved accuracy and personalization compared to traditional career counseling methods. Each user will receive the top three to five most suitable career recommendations, offering clear and actionable pathways. Alongside these recommendations, users will also receive a breakdown of the skills they lack, the importance of these skills, and the estimated effort required to bridge the gap.</w:t>
      </w:r>
    </w:p>
    <w:p w14:paraId="7EACBF55" w14:textId="77777777" w:rsidR="00540B14" w:rsidRDefault="00540B14" w:rsidP="00540B14">
      <w:pPr>
        <w:jc w:val="both"/>
      </w:pPr>
      <w:r>
        <w:t>Additionally, users will gain insights into job market trends, with visualizations of labor market data over the last five years to highlight demand in various careers. The platform will be designed as a user-friendly and interactive tool that encourages students and job seekers to explore potential career paths and refine their skills continuously</w:t>
      </w:r>
    </w:p>
    <w:p w14:paraId="02D86DC0" w14:textId="44352793" w:rsidR="00540B14" w:rsidRDefault="00540B14" w:rsidP="00540B14">
      <w:pPr>
        <w:jc w:val="both"/>
      </w:pPr>
      <w:r>
        <w:t>Ultimately, this project will contribute to the advancement of educational technology by developing an intelligent system that supports students in making better-informed career decisions while also aligning educational outcomes with labor market needs.</w:t>
      </w:r>
    </w:p>
    <w:p w14:paraId="29587A2F" w14:textId="77777777" w:rsidR="00FD1C95" w:rsidRDefault="00FD1C95" w:rsidP="00540B14">
      <w:pPr>
        <w:jc w:val="both"/>
      </w:pPr>
    </w:p>
    <w:p w14:paraId="34107D94" w14:textId="77777777" w:rsidR="00FD1C95" w:rsidRDefault="00FD1C95" w:rsidP="00540B14">
      <w:pPr>
        <w:jc w:val="both"/>
      </w:pPr>
    </w:p>
    <w:p w14:paraId="1AA217B7" w14:textId="77777777" w:rsidR="00FD1C95" w:rsidRDefault="00FD1C95" w:rsidP="00540B14">
      <w:pPr>
        <w:jc w:val="both"/>
      </w:pPr>
    </w:p>
    <w:p w14:paraId="42756104" w14:textId="77777777" w:rsidR="00FD1C95" w:rsidRDefault="00FD1C95" w:rsidP="00540B14">
      <w:pPr>
        <w:jc w:val="both"/>
      </w:pPr>
    </w:p>
    <w:p w14:paraId="103B81CA" w14:textId="77777777" w:rsidR="00FD1C95" w:rsidRDefault="00FD1C95" w:rsidP="00540B14">
      <w:pPr>
        <w:jc w:val="both"/>
      </w:pPr>
    </w:p>
    <w:p w14:paraId="6B2E0BD7" w14:textId="77777777" w:rsidR="00FD1C95" w:rsidRDefault="00FD1C95" w:rsidP="00540B14">
      <w:pPr>
        <w:jc w:val="both"/>
      </w:pPr>
    </w:p>
    <w:p w14:paraId="699B586F" w14:textId="77777777" w:rsidR="00FD1C95" w:rsidRDefault="00FD1C95" w:rsidP="00540B14">
      <w:pPr>
        <w:jc w:val="both"/>
      </w:pPr>
    </w:p>
    <w:p w14:paraId="58592531" w14:textId="77777777" w:rsidR="00FD1C95" w:rsidRDefault="00FD1C95" w:rsidP="00540B14">
      <w:pPr>
        <w:jc w:val="both"/>
      </w:pPr>
    </w:p>
    <w:p w14:paraId="72F4A936" w14:textId="77777777" w:rsidR="00FD1C95" w:rsidRDefault="00FD1C95" w:rsidP="00540B14">
      <w:pPr>
        <w:jc w:val="both"/>
      </w:pPr>
    </w:p>
    <w:p w14:paraId="75A3A9CF" w14:textId="77777777" w:rsidR="00FD1C95" w:rsidRDefault="00FD1C95" w:rsidP="00540B14">
      <w:pPr>
        <w:jc w:val="both"/>
      </w:pPr>
    </w:p>
    <w:p w14:paraId="01A34CA5" w14:textId="77777777" w:rsidR="00FD1C95" w:rsidRDefault="00FD1C95" w:rsidP="00540B14">
      <w:pPr>
        <w:jc w:val="both"/>
      </w:pPr>
    </w:p>
    <w:p w14:paraId="39BF17AD" w14:textId="77777777" w:rsidR="00FD1C95" w:rsidRDefault="00FD1C95" w:rsidP="00540B14">
      <w:pPr>
        <w:jc w:val="both"/>
      </w:pPr>
    </w:p>
    <w:p w14:paraId="37091953" w14:textId="77777777" w:rsidR="00FD1C95" w:rsidRDefault="00FD1C95" w:rsidP="00540B14">
      <w:pPr>
        <w:jc w:val="both"/>
      </w:pPr>
    </w:p>
    <w:p w14:paraId="485DFDD7" w14:textId="77777777" w:rsidR="00FD1C95" w:rsidRDefault="00FD1C95" w:rsidP="00540B14">
      <w:pPr>
        <w:jc w:val="both"/>
      </w:pPr>
    </w:p>
    <w:p w14:paraId="40331141" w14:textId="77777777" w:rsidR="00FD1C95" w:rsidRDefault="00FD1C95" w:rsidP="00540B14">
      <w:pPr>
        <w:jc w:val="both"/>
      </w:pPr>
    </w:p>
    <w:p w14:paraId="0ABA9FAB" w14:textId="77777777" w:rsidR="00FD1C95" w:rsidRDefault="00FD1C95" w:rsidP="00540B14">
      <w:pPr>
        <w:jc w:val="both"/>
      </w:pPr>
    </w:p>
    <w:p w14:paraId="48499519" w14:textId="77777777" w:rsidR="00FD1C95" w:rsidRDefault="00FD1C95" w:rsidP="00540B14">
      <w:pPr>
        <w:jc w:val="both"/>
      </w:pPr>
    </w:p>
    <w:p w14:paraId="73FC8F8E" w14:textId="4A6A13B0" w:rsidR="00F503FE" w:rsidRDefault="00F503FE" w:rsidP="00F503FE">
      <w:pPr>
        <w:pStyle w:val="Heading1"/>
        <w:jc w:val="both"/>
      </w:pPr>
      <w:bookmarkStart w:id="6" w:name="_Toc215157716"/>
      <w:r>
        <w:lastRenderedPageBreak/>
        <w:t>Project Planning and Timeline</w:t>
      </w:r>
      <w:bookmarkEnd w:id="6"/>
    </w:p>
    <w:p w14:paraId="7F6CD6B1" w14:textId="4560835C" w:rsidR="00A15E34" w:rsidRDefault="00A15E34" w:rsidP="00F503FE">
      <w:pPr>
        <w:jc w:val="both"/>
      </w:pPr>
      <w:r w:rsidRPr="00A15E34">
        <w:t xml:space="preserve">This section presents the planned schedule for completing the personalized Career Path Recommender System. The project is divided into clear phases, each with specific milestones and deliverables, to ensure steady progress and timely completion. </w:t>
      </w:r>
      <w:r w:rsidR="00C92E25" w:rsidRPr="00A15E34">
        <w:t>Table</w:t>
      </w:r>
      <w:r w:rsidR="00A258D9">
        <w:t xml:space="preserve"> 1 contains the</w:t>
      </w:r>
      <w:r w:rsidRPr="00A15E34">
        <w:t xml:space="preserve"> timeline</w:t>
      </w:r>
      <w:r w:rsidR="00A258D9">
        <w:t xml:space="preserve"> which</w:t>
      </w:r>
      <w:r w:rsidRPr="00A15E34">
        <w:t xml:space="preserve"> follows the official course deadlines for the proposal, progress reports, midterm and final submissions.</w:t>
      </w:r>
    </w:p>
    <w:p w14:paraId="254BC510" w14:textId="77A29E8D" w:rsidR="00E83CD8" w:rsidRDefault="00E83CD8" w:rsidP="00E83CD8">
      <w:pPr>
        <w:pStyle w:val="Caption"/>
        <w:keepNext/>
      </w:pPr>
      <w:r>
        <w:t xml:space="preserve">Table </w:t>
      </w:r>
      <w:r>
        <w:fldChar w:fldCharType="begin"/>
      </w:r>
      <w:r>
        <w:instrText xml:space="preserve"> SEQ Table \* ARABIC </w:instrText>
      </w:r>
      <w:r>
        <w:fldChar w:fldCharType="separate"/>
      </w:r>
      <w:r>
        <w:rPr>
          <w:noProof/>
        </w:rPr>
        <w:t>1</w:t>
      </w:r>
      <w:r>
        <w:fldChar w:fldCharType="end"/>
      </w:r>
      <w:r>
        <w:t>:</w:t>
      </w:r>
      <w:r w:rsidRPr="0054531F">
        <w:t>Proposed project schedule</w:t>
      </w:r>
    </w:p>
    <w:tbl>
      <w:tblPr>
        <w:tblStyle w:val="TableGrid"/>
        <w:tblpPr w:leftFromText="180" w:rightFromText="180" w:vertAnchor="text" w:horzAnchor="margin" w:tblpXSpec="center" w:tblpY="49"/>
        <w:tblW w:w="10440" w:type="dxa"/>
        <w:tblLook w:val="04A0" w:firstRow="1" w:lastRow="0" w:firstColumn="1" w:lastColumn="0" w:noHBand="0" w:noVBand="1"/>
      </w:tblPr>
      <w:tblGrid>
        <w:gridCol w:w="2515"/>
        <w:gridCol w:w="1620"/>
        <w:gridCol w:w="3240"/>
        <w:gridCol w:w="3065"/>
      </w:tblGrid>
      <w:tr w:rsidR="00FD1C95" w:rsidRPr="00CB4B71" w14:paraId="349E5AC3" w14:textId="77777777" w:rsidTr="00642FFE">
        <w:trPr>
          <w:trHeight w:val="440"/>
        </w:trPr>
        <w:tc>
          <w:tcPr>
            <w:tcW w:w="2515" w:type="dxa"/>
            <w:vAlign w:val="center"/>
          </w:tcPr>
          <w:p w14:paraId="179544D5" w14:textId="77777777" w:rsidR="00FD1C95" w:rsidRPr="00CB4B71" w:rsidRDefault="00FD1C95" w:rsidP="00642FFE">
            <w:pPr>
              <w:jc w:val="center"/>
              <w:rPr>
                <w:rFonts w:cs="Times New Roman"/>
              </w:rPr>
            </w:pPr>
            <w:r w:rsidRPr="00CB4B71">
              <w:rPr>
                <w:rFonts w:cs="Times New Roman"/>
              </w:rPr>
              <w:t>Phase</w:t>
            </w:r>
          </w:p>
        </w:tc>
        <w:tc>
          <w:tcPr>
            <w:tcW w:w="1620" w:type="dxa"/>
            <w:vAlign w:val="center"/>
          </w:tcPr>
          <w:p w14:paraId="547E686F" w14:textId="77777777" w:rsidR="00FD1C95" w:rsidRPr="00CB4B71" w:rsidRDefault="00FD1C95" w:rsidP="00642FFE">
            <w:pPr>
              <w:rPr>
                <w:rFonts w:cs="Times New Roman"/>
              </w:rPr>
            </w:pPr>
            <w:r w:rsidRPr="00CB4B71">
              <w:rPr>
                <w:rFonts w:cs="Times New Roman"/>
              </w:rPr>
              <w:t>Duration/</w:t>
            </w:r>
          </w:p>
          <w:p w14:paraId="107947FD" w14:textId="77777777" w:rsidR="00FD1C95" w:rsidRPr="00CB4B71" w:rsidRDefault="00FD1C95" w:rsidP="00642FFE">
            <w:pPr>
              <w:rPr>
                <w:rFonts w:cs="Times New Roman"/>
              </w:rPr>
            </w:pPr>
            <w:r w:rsidRPr="00CB4B71">
              <w:rPr>
                <w:rFonts w:cs="Times New Roman"/>
              </w:rPr>
              <w:t>Deadline</w:t>
            </w:r>
          </w:p>
        </w:tc>
        <w:tc>
          <w:tcPr>
            <w:tcW w:w="3240" w:type="dxa"/>
            <w:vAlign w:val="center"/>
          </w:tcPr>
          <w:p w14:paraId="17CB6A56" w14:textId="77777777" w:rsidR="00FD1C95" w:rsidRPr="00CB4B71" w:rsidRDefault="00FD1C95" w:rsidP="00642FFE">
            <w:pPr>
              <w:jc w:val="center"/>
              <w:rPr>
                <w:rFonts w:cs="Times New Roman"/>
              </w:rPr>
            </w:pPr>
            <w:r w:rsidRPr="00CB4B71">
              <w:rPr>
                <w:rFonts w:cs="Times New Roman"/>
              </w:rPr>
              <w:t>Milestones</w:t>
            </w:r>
          </w:p>
        </w:tc>
        <w:tc>
          <w:tcPr>
            <w:tcW w:w="3065" w:type="dxa"/>
            <w:vAlign w:val="center"/>
          </w:tcPr>
          <w:p w14:paraId="71BB2C46" w14:textId="77777777" w:rsidR="00FD1C95" w:rsidRPr="00CB4B71" w:rsidRDefault="00FD1C95" w:rsidP="00642FFE">
            <w:pPr>
              <w:jc w:val="center"/>
              <w:rPr>
                <w:rFonts w:cs="Times New Roman"/>
              </w:rPr>
            </w:pPr>
            <w:r w:rsidRPr="00CB4B71">
              <w:rPr>
                <w:rFonts w:cs="Times New Roman"/>
              </w:rPr>
              <w:t>Deliverables</w:t>
            </w:r>
          </w:p>
        </w:tc>
      </w:tr>
      <w:tr w:rsidR="00FD1C95" w:rsidRPr="00CB4B71" w14:paraId="0E4B8C57" w14:textId="77777777" w:rsidTr="00642FFE">
        <w:tc>
          <w:tcPr>
            <w:tcW w:w="2515" w:type="dxa"/>
          </w:tcPr>
          <w:p w14:paraId="3A0CC2E2" w14:textId="77777777" w:rsidR="00FD1C95" w:rsidRPr="00CB4B71" w:rsidRDefault="00FD1C95" w:rsidP="00642FFE">
            <w:pPr>
              <w:rPr>
                <w:rFonts w:cs="Times New Roman"/>
              </w:rPr>
            </w:pPr>
            <w:r w:rsidRPr="00CB4B71">
              <w:rPr>
                <w:rFonts w:cs="Times New Roman"/>
              </w:rPr>
              <w:t xml:space="preserve">Phase 1: </w:t>
            </w:r>
          </w:p>
          <w:p w14:paraId="169D1BFD" w14:textId="77777777" w:rsidR="00FD1C95" w:rsidRPr="00CB4B71" w:rsidRDefault="00FD1C95" w:rsidP="00642FFE">
            <w:pPr>
              <w:rPr>
                <w:rFonts w:cs="Times New Roman"/>
              </w:rPr>
            </w:pPr>
            <w:r w:rsidRPr="00CB4B71">
              <w:rPr>
                <w:rFonts w:cs="Times New Roman"/>
              </w:rPr>
              <w:t>Literature Review &amp; Project Initialization</w:t>
            </w:r>
          </w:p>
        </w:tc>
        <w:tc>
          <w:tcPr>
            <w:tcW w:w="1620" w:type="dxa"/>
          </w:tcPr>
          <w:p w14:paraId="2447821E" w14:textId="77777777" w:rsidR="00FD1C95" w:rsidRPr="00CB4B71" w:rsidRDefault="00FD1C95" w:rsidP="00642FFE">
            <w:pPr>
              <w:rPr>
                <w:rFonts w:cs="Times New Roman"/>
              </w:rPr>
            </w:pPr>
            <w:r w:rsidRPr="00CB4B71">
              <w:rPr>
                <w:rFonts w:cs="Times New Roman"/>
              </w:rPr>
              <w:t>2025/09/04 – 2025/09/11</w:t>
            </w:r>
          </w:p>
        </w:tc>
        <w:tc>
          <w:tcPr>
            <w:tcW w:w="3240" w:type="dxa"/>
          </w:tcPr>
          <w:p w14:paraId="66577E21" w14:textId="77777777" w:rsidR="00FD1C95" w:rsidRPr="00CB4B71" w:rsidRDefault="00FD1C95" w:rsidP="00642FFE">
            <w:pPr>
              <w:rPr>
                <w:rFonts w:cs="Times New Roman"/>
              </w:rPr>
            </w:pPr>
            <w:r w:rsidRPr="00CB4B71">
              <w:rPr>
                <w:rFonts w:cs="Times New Roman"/>
              </w:rPr>
              <w:t>Collect references on career recommendation systems</w:t>
            </w:r>
          </w:p>
        </w:tc>
        <w:tc>
          <w:tcPr>
            <w:tcW w:w="3065" w:type="dxa"/>
          </w:tcPr>
          <w:p w14:paraId="458EB1E6" w14:textId="77777777" w:rsidR="00FD1C95" w:rsidRPr="00CB4B71" w:rsidRDefault="00FD1C95" w:rsidP="00642FFE">
            <w:pPr>
              <w:jc w:val="both"/>
              <w:rPr>
                <w:rFonts w:cs="Times New Roman"/>
              </w:rPr>
            </w:pPr>
            <w:r w:rsidRPr="00CB4B71">
              <w:rPr>
                <w:rFonts w:cs="Times New Roman"/>
              </w:rPr>
              <w:t>Project Proposal</w:t>
            </w:r>
          </w:p>
        </w:tc>
      </w:tr>
      <w:tr w:rsidR="00FD1C95" w:rsidRPr="00CB4B71" w14:paraId="0647BA7A" w14:textId="77777777" w:rsidTr="00642FFE">
        <w:tc>
          <w:tcPr>
            <w:tcW w:w="2515" w:type="dxa"/>
          </w:tcPr>
          <w:p w14:paraId="03539989" w14:textId="77777777" w:rsidR="00FD1C95" w:rsidRPr="00CB4B71" w:rsidRDefault="00FD1C95" w:rsidP="00642FFE">
            <w:pPr>
              <w:rPr>
                <w:rFonts w:cs="Times New Roman"/>
              </w:rPr>
            </w:pPr>
            <w:r w:rsidRPr="00CB4B71">
              <w:rPr>
                <w:rFonts w:cs="Times New Roman"/>
              </w:rPr>
              <w:t>Phase 2:</w:t>
            </w:r>
          </w:p>
          <w:p w14:paraId="3935CB87" w14:textId="77777777" w:rsidR="00FD1C95" w:rsidRPr="00CB4B71" w:rsidRDefault="00FD1C95" w:rsidP="00642FFE">
            <w:pPr>
              <w:rPr>
                <w:rFonts w:cs="Times New Roman"/>
              </w:rPr>
            </w:pPr>
            <w:r w:rsidRPr="00CB4B71">
              <w:rPr>
                <w:rFonts w:cs="Times New Roman"/>
              </w:rPr>
              <w:t>Data Collection &amp; Preprocessing</w:t>
            </w:r>
          </w:p>
        </w:tc>
        <w:tc>
          <w:tcPr>
            <w:tcW w:w="1620" w:type="dxa"/>
          </w:tcPr>
          <w:p w14:paraId="5FCDBAB5" w14:textId="77777777" w:rsidR="00FD1C95" w:rsidRPr="00CB4B71" w:rsidRDefault="00FD1C95" w:rsidP="00642FFE">
            <w:pPr>
              <w:rPr>
                <w:rFonts w:cs="Times New Roman"/>
              </w:rPr>
            </w:pPr>
            <w:r w:rsidRPr="00CB4B71">
              <w:rPr>
                <w:rFonts w:cs="Times New Roman"/>
              </w:rPr>
              <w:t>2025/09/08 – 2025/09/25</w:t>
            </w:r>
          </w:p>
        </w:tc>
        <w:tc>
          <w:tcPr>
            <w:tcW w:w="3240" w:type="dxa"/>
          </w:tcPr>
          <w:p w14:paraId="7280993A" w14:textId="77777777" w:rsidR="00FD1C95" w:rsidRPr="00CB4B71" w:rsidRDefault="00FD1C95" w:rsidP="00FD1C95">
            <w:pPr>
              <w:pStyle w:val="ListParagraph"/>
              <w:numPr>
                <w:ilvl w:val="0"/>
                <w:numId w:val="14"/>
              </w:numPr>
              <w:ind w:left="166" w:hanging="180"/>
              <w:rPr>
                <w:rFonts w:cs="Times New Roman"/>
              </w:rPr>
            </w:pPr>
            <w:r w:rsidRPr="00CB4B71">
              <w:rPr>
                <w:rFonts w:cs="Times New Roman"/>
              </w:rPr>
              <w:t>Identify data sources</w:t>
            </w:r>
          </w:p>
          <w:p w14:paraId="4A83405A" w14:textId="77777777" w:rsidR="00FD1C95" w:rsidRPr="00CB4B71" w:rsidRDefault="00FD1C95" w:rsidP="00FD1C95">
            <w:pPr>
              <w:pStyle w:val="ListParagraph"/>
              <w:numPr>
                <w:ilvl w:val="0"/>
                <w:numId w:val="14"/>
              </w:numPr>
              <w:ind w:left="166" w:hanging="180"/>
              <w:rPr>
                <w:rFonts w:cs="Times New Roman"/>
              </w:rPr>
            </w:pPr>
            <w:r w:rsidRPr="00CB4B71">
              <w:rPr>
                <w:rFonts w:cs="Times New Roman"/>
              </w:rPr>
              <w:t>Implement scraping &amp; preprocessing</w:t>
            </w:r>
          </w:p>
        </w:tc>
        <w:tc>
          <w:tcPr>
            <w:tcW w:w="3065" w:type="dxa"/>
          </w:tcPr>
          <w:p w14:paraId="2848A752" w14:textId="77777777" w:rsidR="00FD1C95" w:rsidRPr="00CB4B71" w:rsidRDefault="00FD1C95" w:rsidP="00642FFE">
            <w:pPr>
              <w:jc w:val="both"/>
              <w:rPr>
                <w:rFonts w:cs="Times New Roman"/>
              </w:rPr>
            </w:pPr>
            <w:r w:rsidRPr="00CB4B71">
              <w:rPr>
                <w:rFonts w:cs="Times New Roman"/>
              </w:rPr>
              <w:t>Cleaned dataset</w:t>
            </w:r>
          </w:p>
        </w:tc>
      </w:tr>
      <w:tr w:rsidR="00FD1C95" w:rsidRPr="00CB4B71" w14:paraId="397FB88B" w14:textId="77777777" w:rsidTr="00642FFE">
        <w:tc>
          <w:tcPr>
            <w:tcW w:w="2515" w:type="dxa"/>
          </w:tcPr>
          <w:p w14:paraId="08C98AF4" w14:textId="77777777" w:rsidR="00FD1C95" w:rsidRPr="00CB4B71" w:rsidRDefault="00FD1C95" w:rsidP="00642FFE">
            <w:pPr>
              <w:rPr>
                <w:rFonts w:cs="Times New Roman"/>
              </w:rPr>
            </w:pPr>
            <w:r w:rsidRPr="00CB4B71">
              <w:rPr>
                <w:rFonts w:cs="Times New Roman"/>
              </w:rPr>
              <w:t>Phase 3:</w:t>
            </w:r>
          </w:p>
          <w:p w14:paraId="36E461B2" w14:textId="77777777" w:rsidR="00FD1C95" w:rsidRPr="00CB4B71" w:rsidRDefault="00FD1C95" w:rsidP="00642FFE">
            <w:pPr>
              <w:rPr>
                <w:rFonts w:cs="Times New Roman"/>
              </w:rPr>
            </w:pPr>
            <w:r w:rsidRPr="00CB4B71">
              <w:rPr>
                <w:rFonts w:cs="Times New Roman"/>
              </w:rPr>
              <w:t>System Design</w:t>
            </w:r>
          </w:p>
        </w:tc>
        <w:tc>
          <w:tcPr>
            <w:tcW w:w="1620" w:type="dxa"/>
          </w:tcPr>
          <w:p w14:paraId="7284C633" w14:textId="77777777" w:rsidR="00FD1C95" w:rsidRPr="00CB4B71" w:rsidRDefault="00FD1C95" w:rsidP="00642FFE">
            <w:pPr>
              <w:rPr>
                <w:rFonts w:cs="Times New Roman"/>
              </w:rPr>
            </w:pPr>
            <w:r w:rsidRPr="00CB4B71">
              <w:rPr>
                <w:rFonts w:cs="Times New Roman"/>
              </w:rPr>
              <w:t>2025/09/12 – 2025/09/25</w:t>
            </w:r>
          </w:p>
        </w:tc>
        <w:tc>
          <w:tcPr>
            <w:tcW w:w="3240" w:type="dxa"/>
          </w:tcPr>
          <w:p w14:paraId="6AB478E1" w14:textId="77777777" w:rsidR="00FD1C95" w:rsidRPr="00CB4B71" w:rsidRDefault="00FD1C95" w:rsidP="00FD1C95">
            <w:pPr>
              <w:pStyle w:val="ListParagraph"/>
              <w:numPr>
                <w:ilvl w:val="0"/>
                <w:numId w:val="14"/>
              </w:numPr>
              <w:ind w:left="166" w:hanging="180"/>
              <w:rPr>
                <w:rFonts w:cs="Times New Roman"/>
              </w:rPr>
            </w:pPr>
            <w:r w:rsidRPr="00CB4B71">
              <w:rPr>
                <w:rFonts w:cs="Times New Roman"/>
              </w:rPr>
              <w:t>Define system architecture (frontend, backend)</w:t>
            </w:r>
          </w:p>
          <w:p w14:paraId="288E2E60" w14:textId="77777777" w:rsidR="00FD1C95" w:rsidRPr="00CB4B71" w:rsidRDefault="00FD1C95" w:rsidP="00FD1C95">
            <w:pPr>
              <w:pStyle w:val="ListParagraph"/>
              <w:numPr>
                <w:ilvl w:val="0"/>
                <w:numId w:val="14"/>
              </w:numPr>
              <w:ind w:left="166" w:hanging="180"/>
              <w:rPr>
                <w:rFonts w:cs="Times New Roman"/>
              </w:rPr>
            </w:pPr>
            <w:r w:rsidRPr="00CB4B71">
              <w:rPr>
                <w:rFonts w:cs="Times New Roman"/>
              </w:rPr>
              <w:t>Design recommendation logic</w:t>
            </w:r>
          </w:p>
        </w:tc>
        <w:tc>
          <w:tcPr>
            <w:tcW w:w="3065" w:type="dxa"/>
          </w:tcPr>
          <w:p w14:paraId="7195DC28" w14:textId="77777777" w:rsidR="00FD1C95" w:rsidRPr="00CB4B71" w:rsidRDefault="00FD1C95" w:rsidP="00FD1C95">
            <w:pPr>
              <w:pStyle w:val="ListParagraph"/>
              <w:numPr>
                <w:ilvl w:val="0"/>
                <w:numId w:val="15"/>
              </w:numPr>
              <w:ind w:left="166" w:hanging="180"/>
              <w:rPr>
                <w:rFonts w:cs="Times New Roman"/>
              </w:rPr>
            </w:pPr>
            <w:r w:rsidRPr="00CB4B71">
              <w:rPr>
                <w:rFonts w:cs="Times New Roman"/>
              </w:rPr>
              <w:t>System architecture diagram</w:t>
            </w:r>
          </w:p>
          <w:p w14:paraId="1D2BEF15" w14:textId="77777777" w:rsidR="00FD1C95" w:rsidRPr="00CB4B71" w:rsidRDefault="00FD1C95" w:rsidP="00FD1C95">
            <w:pPr>
              <w:pStyle w:val="ListParagraph"/>
              <w:numPr>
                <w:ilvl w:val="0"/>
                <w:numId w:val="15"/>
              </w:numPr>
              <w:ind w:left="166" w:hanging="180"/>
              <w:rPr>
                <w:rFonts w:cs="Times New Roman"/>
              </w:rPr>
            </w:pPr>
            <w:r w:rsidRPr="00CB4B71">
              <w:rPr>
                <w:rFonts w:cs="Times New Roman"/>
              </w:rPr>
              <w:t>Progress Report 1</w:t>
            </w:r>
          </w:p>
        </w:tc>
      </w:tr>
      <w:tr w:rsidR="00FD1C95" w:rsidRPr="00CB4B71" w14:paraId="54EB6BAB" w14:textId="77777777" w:rsidTr="00642FFE">
        <w:tc>
          <w:tcPr>
            <w:tcW w:w="2515" w:type="dxa"/>
          </w:tcPr>
          <w:p w14:paraId="73D78402" w14:textId="77777777" w:rsidR="00FD1C95" w:rsidRPr="00CB4B71" w:rsidRDefault="00FD1C95" w:rsidP="00642FFE">
            <w:pPr>
              <w:rPr>
                <w:rFonts w:cs="Times New Roman"/>
              </w:rPr>
            </w:pPr>
            <w:r w:rsidRPr="00CB4B71">
              <w:rPr>
                <w:rFonts w:cs="Times New Roman"/>
              </w:rPr>
              <w:t>Phase 4:</w:t>
            </w:r>
          </w:p>
          <w:p w14:paraId="2DF046ED" w14:textId="77777777" w:rsidR="00FD1C95" w:rsidRPr="00CB4B71" w:rsidRDefault="00FD1C95" w:rsidP="00642FFE">
            <w:pPr>
              <w:rPr>
                <w:rFonts w:cs="Times New Roman"/>
              </w:rPr>
            </w:pPr>
            <w:r w:rsidRPr="00CB4B71">
              <w:rPr>
                <w:rFonts w:cs="Times New Roman"/>
              </w:rPr>
              <w:t>Recommendation Model Development</w:t>
            </w:r>
          </w:p>
        </w:tc>
        <w:tc>
          <w:tcPr>
            <w:tcW w:w="1620" w:type="dxa"/>
          </w:tcPr>
          <w:p w14:paraId="75DDB1DC" w14:textId="77777777" w:rsidR="00FD1C95" w:rsidRPr="00CB4B71" w:rsidRDefault="00FD1C95" w:rsidP="00642FFE">
            <w:pPr>
              <w:rPr>
                <w:rFonts w:cs="Times New Roman"/>
              </w:rPr>
            </w:pPr>
            <w:r w:rsidRPr="00CB4B71">
              <w:rPr>
                <w:rFonts w:cs="Times New Roman"/>
              </w:rPr>
              <w:t>2025/09/17 – 2025/10/16</w:t>
            </w:r>
          </w:p>
        </w:tc>
        <w:tc>
          <w:tcPr>
            <w:tcW w:w="3240" w:type="dxa"/>
          </w:tcPr>
          <w:p w14:paraId="54FD34DD" w14:textId="77777777" w:rsidR="00FD1C95" w:rsidRPr="00CB4B71" w:rsidRDefault="00FD1C95" w:rsidP="00FD1C95">
            <w:pPr>
              <w:pStyle w:val="ListParagraph"/>
              <w:numPr>
                <w:ilvl w:val="0"/>
                <w:numId w:val="14"/>
              </w:numPr>
              <w:ind w:left="166" w:hanging="180"/>
              <w:rPr>
                <w:rFonts w:cs="Times New Roman"/>
              </w:rPr>
            </w:pPr>
            <w:r w:rsidRPr="00CB4B71">
              <w:rPr>
                <w:rFonts w:cs="Times New Roman"/>
              </w:rPr>
              <w:t>Implement recommendation model</w:t>
            </w:r>
          </w:p>
          <w:p w14:paraId="10E1EA83" w14:textId="77777777" w:rsidR="00FD1C95" w:rsidRPr="00CB4B71" w:rsidRDefault="00FD1C95" w:rsidP="00FD1C95">
            <w:pPr>
              <w:pStyle w:val="ListParagraph"/>
              <w:numPr>
                <w:ilvl w:val="0"/>
                <w:numId w:val="14"/>
              </w:numPr>
              <w:ind w:left="166" w:hanging="180"/>
              <w:rPr>
                <w:rFonts w:cs="Times New Roman"/>
              </w:rPr>
            </w:pPr>
            <w:r w:rsidRPr="00CB4B71">
              <w:rPr>
                <w:rFonts w:cs="Times New Roman"/>
              </w:rPr>
              <w:t>Train/test with sample student data</w:t>
            </w:r>
          </w:p>
        </w:tc>
        <w:tc>
          <w:tcPr>
            <w:tcW w:w="3065" w:type="dxa"/>
          </w:tcPr>
          <w:p w14:paraId="45EE7077" w14:textId="77777777" w:rsidR="00FD1C95" w:rsidRPr="00CB4B71" w:rsidRDefault="00FD1C95" w:rsidP="00FD1C95">
            <w:pPr>
              <w:pStyle w:val="ListParagraph"/>
              <w:numPr>
                <w:ilvl w:val="0"/>
                <w:numId w:val="15"/>
              </w:numPr>
              <w:ind w:left="166" w:hanging="180"/>
              <w:rPr>
                <w:rFonts w:cs="Times New Roman"/>
              </w:rPr>
            </w:pPr>
            <w:r w:rsidRPr="00CB4B71">
              <w:rPr>
                <w:rFonts w:cs="Times New Roman"/>
              </w:rPr>
              <w:t xml:space="preserve">Working recommendation </w:t>
            </w:r>
            <w:proofErr w:type="gramStart"/>
            <w:r w:rsidRPr="00CB4B71">
              <w:rPr>
                <w:rFonts w:cs="Times New Roman"/>
              </w:rPr>
              <w:t>engine</w:t>
            </w:r>
            <w:proofErr w:type="gramEnd"/>
          </w:p>
          <w:p w14:paraId="675D6D01" w14:textId="77777777" w:rsidR="00FD1C95" w:rsidRPr="00CB4B71" w:rsidRDefault="00FD1C95" w:rsidP="00FD1C95">
            <w:pPr>
              <w:pStyle w:val="ListParagraph"/>
              <w:numPr>
                <w:ilvl w:val="0"/>
                <w:numId w:val="15"/>
              </w:numPr>
              <w:ind w:left="166" w:hanging="180"/>
              <w:rPr>
                <w:rFonts w:cs="Times New Roman"/>
              </w:rPr>
            </w:pPr>
            <w:r w:rsidRPr="00CB4B71">
              <w:rPr>
                <w:rFonts w:cs="Times New Roman"/>
              </w:rPr>
              <w:t>Progress Report 2</w:t>
            </w:r>
          </w:p>
          <w:p w14:paraId="062BAF29" w14:textId="77777777" w:rsidR="00FD1C95" w:rsidRPr="00CB4B71" w:rsidRDefault="00FD1C95" w:rsidP="00FD1C95">
            <w:pPr>
              <w:pStyle w:val="ListParagraph"/>
              <w:numPr>
                <w:ilvl w:val="0"/>
                <w:numId w:val="15"/>
              </w:numPr>
              <w:ind w:left="166" w:hanging="180"/>
              <w:rPr>
                <w:rFonts w:cs="Times New Roman"/>
              </w:rPr>
            </w:pPr>
          </w:p>
        </w:tc>
      </w:tr>
      <w:tr w:rsidR="00FD1C95" w:rsidRPr="00CB4B71" w14:paraId="4AF8C228" w14:textId="77777777" w:rsidTr="00642FFE">
        <w:tc>
          <w:tcPr>
            <w:tcW w:w="2515" w:type="dxa"/>
          </w:tcPr>
          <w:p w14:paraId="668E6CAA" w14:textId="77777777" w:rsidR="00FD1C95" w:rsidRPr="00CB4B71" w:rsidRDefault="00FD1C95" w:rsidP="00642FFE">
            <w:pPr>
              <w:rPr>
                <w:rFonts w:cs="Times New Roman"/>
              </w:rPr>
            </w:pPr>
            <w:r w:rsidRPr="00CB4B71">
              <w:rPr>
                <w:rFonts w:cs="Times New Roman"/>
              </w:rPr>
              <w:t>Phase 5:</w:t>
            </w:r>
          </w:p>
          <w:p w14:paraId="00EBA508" w14:textId="77777777" w:rsidR="00FD1C95" w:rsidRPr="00CB4B71" w:rsidRDefault="00FD1C95" w:rsidP="00642FFE">
            <w:pPr>
              <w:rPr>
                <w:rFonts w:cs="Times New Roman"/>
              </w:rPr>
            </w:pPr>
            <w:r w:rsidRPr="00CB4B71">
              <w:rPr>
                <w:rFonts w:cs="Times New Roman"/>
              </w:rPr>
              <w:t>Frontend &amp; User Interaction</w:t>
            </w:r>
          </w:p>
        </w:tc>
        <w:tc>
          <w:tcPr>
            <w:tcW w:w="1620" w:type="dxa"/>
          </w:tcPr>
          <w:p w14:paraId="6B26CD44" w14:textId="77777777" w:rsidR="00FD1C95" w:rsidRPr="00CB4B71" w:rsidRDefault="00FD1C95" w:rsidP="00642FFE">
            <w:pPr>
              <w:rPr>
                <w:rFonts w:cs="Times New Roman"/>
              </w:rPr>
            </w:pPr>
            <w:r w:rsidRPr="00CB4B71">
              <w:rPr>
                <w:rFonts w:cs="Times New Roman"/>
              </w:rPr>
              <w:t>2025/10/08 – 2025/11/05</w:t>
            </w:r>
          </w:p>
        </w:tc>
        <w:tc>
          <w:tcPr>
            <w:tcW w:w="3240" w:type="dxa"/>
          </w:tcPr>
          <w:p w14:paraId="4A9D8DBC" w14:textId="77777777" w:rsidR="00FD1C95" w:rsidRPr="00CB4B71" w:rsidRDefault="00FD1C95" w:rsidP="00FD1C95">
            <w:pPr>
              <w:pStyle w:val="ListParagraph"/>
              <w:numPr>
                <w:ilvl w:val="0"/>
                <w:numId w:val="14"/>
              </w:numPr>
              <w:ind w:left="166" w:hanging="180"/>
              <w:rPr>
                <w:rFonts w:cs="Times New Roman"/>
              </w:rPr>
            </w:pPr>
            <w:r w:rsidRPr="00CB4B71">
              <w:rPr>
                <w:rFonts w:cs="Times New Roman"/>
              </w:rPr>
              <w:t>Build React UI for student input</w:t>
            </w:r>
          </w:p>
          <w:p w14:paraId="19533732" w14:textId="77777777" w:rsidR="00FD1C95" w:rsidRPr="00CB4B71" w:rsidRDefault="00FD1C95" w:rsidP="00FD1C95">
            <w:pPr>
              <w:pStyle w:val="ListParagraph"/>
              <w:numPr>
                <w:ilvl w:val="0"/>
                <w:numId w:val="14"/>
              </w:numPr>
              <w:ind w:left="166" w:hanging="180"/>
              <w:rPr>
                <w:rFonts w:cs="Times New Roman"/>
              </w:rPr>
            </w:pPr>
            <w:r w:rsidRPr="00CB4B71">
              <w:rPr>
                <w:rFonts w:cs="Times New Roman"/>
              </w:rPr>
              <w:t>Connect frontend to backend API</w:t>
            </w:r>
          </w:p>
        </w:tc>
        <w:tc>
          <w:tcPr>
            <w:tcW w:w="3065" w:type="dxa"/>
          </w:tcPr>
          <w:p w14:paraId="28794119" w14:textId="77777777" w:rsidR="00FD1C95" w:rsidRPr="00CB4B71" w:rsidRDefault="00FD1C95" w:rsidP="00FD1C95">
            <w:pPr>
              <w:pStyle w:val="ListParagraph"/>
              <w:numPr>
                <w:ilvl w:val="0"/>
                <w:numId w:val="15"/>
              </w:numPr>
              <w:ind w:left="166" w:hanging="180"/>
              <w:rPr>
                <w:rFonts w:cs="Times New Roman"/>
              </w:rPr>
            </w:pPr>
            <w:r w:rsidRPr="00CB4B71">
              <w:rPr>
                <w:rFonts w:cs="Times New Roman"/>
              </w:rPr>
              <w:t>Functional prototype</w:t>
            </w:r>
          </w:p>
          <w:p w14:paraId="4EC31DF2" w14:textId="77777777" w:rsidR="00FD1C95" w:rsidRPr="00CB4B71" w:rsidRDefault="00FD1C95" w:rsidP="00FD1C95">
            <w:pPr>
              <w:pStyle w:val="ListParagraph"/>
              <w:numPr>
                <w:ilvl w:val="0"/>
                <w:numId w:val="15"/>
              </w:numPr>
              <w:ind w:left="166" w:hanging="180"/>
              <w:rPr>
                <w:rFonts w:cs="Times New Roman"/>
              </w:rPr>
            </w:pPr>
            <w:r w:rsidRPr="00CB4B71">
              <w:rPr>
                <w:rFonts w:cs="Times New Roman"/>
              </w:rPr>
              <w:t>Midterm Report</w:t>
            </w:r>
          </w:p>
          <w:p w14:paraId="2E6099CB" w14:textId="77777777" w:rsidR="00FD1C95" w:rsidRPr="00CB4B71" w:rsidRDefault="00FD1C95" w:rsidP="00FD1C95">
            <w:pPr>
              <w:pStyle w:val="ListParagraph"/>
              <w:numPr>
                <w:ilvl w:val="0"/>
                <w:numId w:val="15"/>
              </w:numPr>
              <w:ind w:left="166" w:hanging="180"/>
              <w:rPr>
                <w:rFonts w:cs="Times New Roman"/>
              </w:rPr>
            </w:pPr>
            <w:r w:rsidRPr="00CB4B71">
              <w:rPr>
                <w:rFonts w:cs="Times New Roman"/>
              </w:rPr>
              <w:t>Progress Report 3</w:t>
            </w:r>
          </w:p>
        </w:tc>
      </w:tr>
      <w:tr w:rsidR="00FD1C95" w:rsidRPr="00CB4B71" w14:paraId="235E18A9" w14:textId="77777777" w:rsidTr="00642FFE">
        <w:tc>
          <w:tcPr>
            <w:tcW w:w="2515" w:type="dxa"/>
          </w:tcPr>
          <w:p w14:paraId="443D6853" w14:textId="77777777" w:rsidR="00FD1C95" w:rsidRPr="00CB4B71" w:rsidRDefault="00FD1C95" w:rsidP="00642FFE">
            <w:pPr>
              <w:rPr>
                <w:rFonts w:cs="Times New Roman"/>
              </w:rPr>
            </w:pPr>
            <w:r w:rsidRPr="00CB4B71">
              <w:rPr>
                <w:rFonts w:cs="Times New Roman"/>
              </w:rPr>
              <w:t>Phase 6:</w:t>
            </w:r>
          </w:p>
          <w:p w14:paraId="02D8124C" w14:textId="77777777" w:rsidR="00FD1C95" w:rsidRPr="00CB4B71" w:rsidRDefault="00FD1C95" w:rsidP="00642FFE">
            <w:pPr>
              <w:rPr>
                <w:rFonts w:cs="Times New Roman"/>
              </w:rPr>
            </w:pPr>
            <w:r w:rsidRPr="00CB4B71">
              <w:rPr>
                <w:rFonts w:cs="Times New Roman"/>
              </w:rPr>
              <w:t>Testing &amp; Refinement</w:t>
            </w:r>
          </w:p>
        </w:tc>
        <w:tc>
          <w:tcPr>
            <w:tcW w:w="1620" w:type="dxa"/>
          </w:tcPr>
          <w:p w14:paraId="36428E6E" w14:textId="77777777" w:rsidR="00FD1C95" w:rsidRPr="00CB4B71" w:rsidRDefault="00FD1C95" w:rsidP="00642FFE">
            <w:pPr>
              <w:rPr>
                <w:rFonts w:cs="Times New Roman"/>
              </w:rPr>
            </w:pPr>
            <w:r w:rsidRPr="00CB4B71">
              <w:rPr>
                <w:rFonts w:cs="Times New Roman"/>
              </w:rPr>
              <w:t>2025/11/03 – 2025/11/18</w:t>
            </w:r>
          </w:p>
        </w:tc>
        <w:tc>
          <w:tcPr>
            <w:tcW w:w="3240" w:type="dxa"/>
          </w:tcPr>
          <w:p w14:paraId="325EDADF" w14:textId="77777777" w:rsidR="00FD1C95" w:rsidRPr="00CB4B71" w:rsidRDefault="00FD1C95" w:rsidP="00FD1C95">
            <w:pPr>
              <w:pStyle w:val="ListParagraph"/>
              <w:numPr>
                <w:ilvl w:val="0"/>
                <w:numId w:val="14"/>
              </w:numPr>
              <w:ind w:left="166" w:hanging="180"/>
              <w:rPr>
                <w:rFonts w:cs="Times New Roman"/>
              </w:rPr>
            </w:pPr>
            <w:r w:rsidRPr="00CB4B71">
              <w:rPr>
                <w:rFonts w:cs="Times New Roman"/>
              </w:rPr>
              <w:t>Test system with multiple profiles</w:t>
            </w:r>
          </w:p>
          <w:p w14:paraId="7BFF5D5F" w14:textId="77777777" w:rsidR="00FD1C95" w:rsidRPr="00CB4B71" w:rsidRDefault="00FD1C95" w:rsidP="00FD1C95">
            <w:pPr>
              <w:pStyle w:val="ListParagraph"/>
              <w:numPr>
                <w:ilvl w:val="0"/>
                <w:numId w:val="14"/>
              </w:numPr>
              <w:ind w:left="166" w:hanging="180"/>
              <w:rPr>
                <w:rFonts w:cs="Times New Roman"/>
              </w:rPr>
            </w:pPr>
            <w:r w:rsidRPr="00CB4B71">
              <w:rPr>
                <w:rFonts w:cs="Times New Roman"/>
              </w:rPr>
              <w:t>Debug &amp; bug fixing</w:t>
            </w:r>
          </w:p>
        </w:tc>
        <w:tc>
          <w:tcPr>
            <w:tcW w:w="3065" w:type="dxa"/>
          </w:tcPr>
          <w:p w14:paraId="0EAE06D7" w14:textId="77777777" w:rsidR="00FD1C95" w:rsidRPr="00CB4B71" w:rsidRDefault="00FD1C95" w:rsidP="00FD1C95">
            <w:pPr>
              <w:pStyle w:val="ListParagraph"/>
              <w:numPr>
                <w:ilvl w:val="0"/>
                <w:numId w:val="15"/>
              </w:numPr>
              <w:ind w:left="166" w:hanging="180"/>
              <w:rPr>
                <w:rFonts w:cs="Times New Roman"/>
              </w:rPr>
            </w:pPr>
            <w:r w:rsidRPr="00CB4B71">
              <w:rPr>
                <w:rFonts w:cs="Times New Roman"/>
              </w:rPr>
              <w:t>Progress Report 4</w:t>
            </w:r>
          </w:p>
          <w:p w14:paraId="45492D5D" w14:textId="77777777" w:rsidR="00FD1C95" w:rsidRPr="00CB4B71" w:rsidRDefault="00FD1C95" w:rsidP="00FD1C95">
            <w:pPr>
              <w:pStyle w:val="ListParagraph"/>
              <w:numPr>
                <w:ilvl w:val="0"/>
                <w:numId w:val="15"/>
              </w:numPr>
              <w:ind w:left="166" w:hanging="180"/>
              <w:rPr>
                <w:rFonts w:cs="Times New Roman"/>
              </w:rPr>
            </w:pPr>
            <w:r w:rsidRPr="00CB4B71">
              <w:rPr>
                <w:rFonts w:cs="Times New Roman"/>
              </w:rPr>
              <w:t>Midterm Video Report</w:t>
            </w:r>
          </w:p>
        </w:tc>
      </w:tr>
      <w:tr w:rsidR="00FD1C95" w:rsidRPr="00CB4B71" w14:paraId="5AD227F0" w14:textId="77777777" w:rsidTr="00642FFE">
        <w:tc>
          <w:tcPr>
            <w:tcW w:w="2515" w:type="dxa"/>
          </w:tcPr>
          <w:p w14:paraId="6BE4D6FF" w14:textId="77777777" w:rsidR="00FD1C95" w:rsidRPr="00CB4B71" w:rsidRDefault="00FD1C95" w:rsidP="00642FFE">
            <w:pPr>
              <w:rPr>
                <w:rFonts w:cs="Times New Roman"/>
              </w:rPr>
            </w:pPr>
            <w:r w:rsidRPr="00CB4B71">
              <w:rPr>
                <w:rFonts w:cs="Times New Roman"/>
              </w:rPr>
              <w:t>Phase 7:</w:t>
            </w:r>
          </w:p>
          <w:p w14:paraId="4518D90A" w14:textId="77777777" w:rsidR="00FD1C95" w:rsidRPr="00CB4B71" w:rsidRDefault="00FD1C95" w:rsidP="00642FFE">
            <w:pPr>
              <w:rPr>
                <w:rFonts w:cs="Times New Roman"/>
              </w:rPr>
            </w:pPr>
            <w:r w:rsidRPr="00CB4B71">
              <w:rPr>
                <w:rFonts w:cs="Times New Roman"/>
              </w:rPr>
              <w:t>Documentation &amp; Final Report</w:t>
            </w:r>
          </w:p>
        </w:tc>
        <w:tc>
          <w:tcPr>
            <w:tcW w:w="1620" w:type="dxa"/>
          </w:tcPr>
          <w:p w14:paraId="654B3DC1" w14:textId="77777777" w:rsidR="00FD1C95" w:rsidRPr="00CB4B71" w:rsidRDefault="00FD1C95" w:rsidP="00642FFE">
            <w:pPr>
              <w:rPr>
                <w:rFonts w:cs="Times New Roman"/>
              </w:rPr>
            </w:pPr>
            <w:r w:rsidRPr="00CB4B71">
              <w:rPr>
                <w:rFonts w:cs="Times New Roman"/>
              </w:rPr>
              <w:t>2025/11/12 – 2025/11/27</w:t>
            </w:r>
          </w:p>
        </w:tc>
        <w:tc>
          <w:tcPr>
            <w:tcW w:w="3240" w:type="dxa"/>
          </w:tcPr>
          <w:p w14:paraId="128D0F40" w14:textId="77777777" w:rsidR="00FD1C95" w:rsidRPr="00CB4B71" w:rsidRDefault="00FD1C95" w:rsidP="00FD1C95">
            <w:pPr>
              <w:pStyle w:val="ListParagraph"/>
              <w:numPr>
                <w:ilvl w:val="0"/>
                <w:numId w:val="14"/>
              </w:numPr>
              <w:ind w:left="166" w:hanging="180"/>
              <w:rPr>
                <w:rFonts w:cs="Times New Roman"/>
              </w:rPr>
            </w:pPr>
            <w:r w:rsidRPr="00CB4B71">
              <w:rPr>
                <w:rFonts w:cs="Times New Roman"/>
              </w:rPr>
              <w:t>Prepare final report and presentation</w:t>
            </w:r>
          </w:p>
        </w:tc>
        <w:tc>
          <w:tcPr>
            <w:tcW w:w="3065" w:type="dxa"/>
          </w:tcPr>
          <w:p w14:paraId="488EC093" w14:textId="77777777" w:rsidR="00FD1C95" w:rsidRPr="00CB4B71" w:rsidRDefault="00FD1C95" w:rsidP="00FD1C95">
            <w:pPr>
              <w:pStyle w:val="ListParagraph"/>
              <w:numPr>
                <w:ilvl w:val="0"/>
                <w:numId w:val="15"/>
              </w:numPr>
              <w:ind w:left="166" w:hanging="180"/>
              <w:rPr>
                <w:rFonts w:cs="Times New Roman"/>
              </w:rPr>
            </w:pPr>
            <w:r w:rsidRPr="00CB4B71">
              <w:rPr>
                <w:rFonts w:cs="Times New Roman"/>
              </w:rPr>
              <w:t>Progress Report 5</w:t>
            </w:r>
          </w:p>
          <w:p w14:paraId="277E9554" w14:textId="77777777" w:rsidR="00FD1C95" w:rsidRPr="00CB4B71" w:rsidRDefault="00FD1C95" w:rsidP="00FD1C95">
            <w:pPr>
              <w:pStyle w:val="ListParagraph"/>
              <w:numPr>
                <w:ilvl w:val="0"/>
                <w:numId w:val="15"/>
              </w:numPr>
              <w:ind w:left="166" w:hanging="180"/>
              <w:rPr>
                <w:rFonts w:cs="Times New Roman"/>
              </w:rPr>
            </w:pPr>
            <w:r w:rsidRPr="00CB4B71">
              <w:rPr>
                <w:rFonts w:cs="Times New Roman"/>
              </w:rPr>
              <w:t>Final Report &amp; Implementation</w:t>
            </w:r>
          </w:p>
          <w:p w14:paraId="3E338DC2" w14:textId="77777777" w:rsidR="00FD1C95" w:rsidRPr="00CB4B71" w:rsidRDefault="00FD1C95" w:rsidP="00FD1C95">
            <w:pPr>
              <w:pStyle w:val="ListParagraph"/>
              <w:numPr>
                <w:ilvl w:val="0"/>
                <w:numId w:val="15"/>
              </w:numPr>
              <w:ind w:left="166" w:hanging="180"/>
              <w:rPr>
                <w:rFonts w:cs="Times New Roman"/>
              </w:rPr>
            </w:pPr>
            <w:r w:rsidRPr="00CB4B71">
              <w:rPr>
                <w:rFonts w:cs="Times New Roman"/>
              </w:rPr>
              <w:t>Project Defense</w:t>
            </w:r>
          </w:p>
        </w:tc>
      </w:tr>
    </w:tbl>
    <w:p w14:paraId="415140A2" w14:textId="77777777" w:rsidR="00A258D9" w:rsidRDefault="00A258D9" w:rsidP="00F503FE">
      <w:pPr>
        <w:jc w:val="both"/>
      </w:pPr>
    </w:p>
    <w:p w14:paraId="1E97397D" w14:textId="56647731" w:rsidR="006A1784" w:rsidRPr="00DB7692" w:rsidRDefault="006A1784" w:rsidP="006A1784">
      <w:pPr>
        <w:jc w:val="both"/>
        <w:rPr>
          <w:b/>
          <w:bCs/>
          <w:sz w:val="28"/>
          <w:szCs w:val="28"/>
        </w:rPr>
      </w:pPr>
      <w:r w:rsidRPr="00DB7692">
        <w:rPr>
          <w:b/>
          <w:bCs/>
          <w:sz w:val="28"/>
          <w:szCs w:val="28"/>
        </w:rPr>
        <w:t>Responsibilities</w:t>
      </w:r>
    </w:p>
    <w:p w14:paraId="2A8530DA" w14:textId="77777777" w:rsidR="006A1784" w:rsidRDefault="006A1784" w:rsidP="006A1784">
      <w:pPr>
        <w:jc w:val="both"/>
      </w:pPr>
      <w:r>
        <w:t>Leshan Chathuranga Kuruppuarachchi</w:t>
      </w:r>
    </w:p>
    <w:p w14:paraId="52AFD6C3" w14:textId="77777777" w:rsidR="006A1784" w:rsidRDefault="006A1784" w:rsidP="006A1784">
      <w:pPr>
        <w:ind w:left="720" w:hanging="360"/>
        <w:jc w:val="both"/>
      </w:pPr>
      <w:r>
        <w:t>•</w:t>
      </w:r>
      <w:r>
        <w:tab/>
        <w:t>Overall project management and coordination</w:t>
      </w:r>
    </w:p>
    <w:p w14:paraId="3ECEE030" w14:textId="77777777" w:rsidR="006A1784" w:rsidRDefault="006A1784" w:rsidP="006A1784">
      <w:pPr>
        <w:ind w:left="720" w:hanging="360"/>
        <w:jc w:val="both"/>
      </w:pPr>
      <w:r>
        <w:t>•</w:t>
      </w:r>
      <w:r>
        <w:tab/>
        <w:t>Data scraping design and implementation</w:t>
      </w:r>
    </w:p>
    <w:p w14:paraId="217B7A1D" w14:textId="77777777" w:rsidR="006A1784" w:rsidRDefault="006A1784" w:rsidP="006A1784">
      <w:pPr>
        <w:ind w:left="720" w:hanging="360"/>
        <w:jc w:val="both"/>
      </w:pPr>
      <w:r>
        <w:t>•</w:t>
      </w:r>
      <w:r>
        <w:tab/>
        <w:t>Model design and implementation</w:t>
      </w:r>
    </w:p>
    <w:p w14:paraId="19087ADC" w14:textId="77777777" w:rsidR="006A1784" w:rsidRDefault="006A1784" w:rsidP="006A1784">
      <w:pPr>
        <w:ind w:left="720" w:hanging="360"/>
        <w:jc w:val="both"/>
      </w:pPr>
      <w:r>
        <w:t>•</w:t>
      </w:r>
      <w:r>
        <w:tab/>
        <w:t>Frontend development</w:t>
      </w:r>
    </w:p>
    <w:p w14:paraId="755E18F8" w14:textId="77777777" w:rsidR="006A1784" w:rsidRDefault="006A1784" w:rsidP="006A1784">
      <w:pPr>
        <w:ind w:left="720" w:hanging="360"/>
        <w:jc w:val="both"/>
      </w:pPr>
      <w:r>
        <w:t>•</w:t>
      </w:r>
      <w:r>
        <w:tab/>
        <w:t>Testing and bug fixing</w:t>
      </w:r>
    </w:p>
    <w:p w14:paraId="35F0D423" w14:textId="77777777" w:rsidR="006A1784" w:rsidRDefault="006A1784" w:rsidP="006A1784">
      <w:pPr>
        <w:jc w:val="both"/>
      </w:pPr>
      <w:proofErr w:type="spellStart"/>
      <w:r>
        <w:lastRenderedPageBreak/>
        <w:t>Hyunhee</w:t>
      </w:r>
      <w:proofErr w:type="spellEnd"/>
      <w:r>
        <w:t xml:space="preserve"> Kim</w:t>
      </w:r>
    </w:p>
    <w:p w14:paraId="730707DF" w14:textId="77777777" w:rsidR="006A1784" w:rsidRDefault="006A1784" w:rsidP="006A1784">
      <w:pPr>
        <w:ind w:left="720" w:hanging="360"/>
        <w:jc w:val="both"/>
      </w:pPr>
      <w:r>
        <w:t>•</w:t>
      </w:r>
      <w:r>
        <w:tab/>
        <w:t>Data collection and preprocessing</w:t>
      </w:r>
    </w:p>
    <w:p w14:paraId="6FC5E8F3" w14:textId="77777777" w:rsidR="006A1784" w:rsidRDefault="006A1784" w:rsidP="006A1784">
      <w:pPr>
        <w:ind w:left="720" w:hanging="360"/>
        <w:jc w:val="both"/>
      </w:pPr>
      <w:r>
        <w:t>•</w:t>
      </w:r>
      <w:r>
        <w:tab/>
        <w:t>Model design and implementation</w:t>
      </w:r>
    </w:p>
    <w:p w14:paraId="1686A4B2" w14:textId="77777777" w:rsidR="006A1784" w:rsidRDefault="006A1784" w:rsidP="006A1784">
      <w:pPr>
        <w:ind w:left="720" w:hanging="360"/>
        <w:jc w:val="both"/>
      </w:pPr>
      <w:r>
        <w:t>•</w:t>
      </w:r>
      <w:r>
        <w:tab/>
        <w:t>Backend API development</w:t>
      </w:r>
    </w:p>
    <w:p w14:paraId="4669023A" w14:textId="77777777" w:rsidR="006A1784" w:rsidRDefault="006A1784" w:rsidP="006A1784">
      <w:pPr>
        <w:ind w:left="720" w:hanging="360"/>
        <w:jc w:val="both"/>
      </w:pPr>
      <w:r>
        <w:t>•</w:t>
      </w:r>
      <w:r>
        <w:tab/>
        <w:t>Data visualization implementation</w:t>
      </w:r>
    </w:p>
    <w:p w14:paraId="45874270" w14:textId="77777777" w:rsidR="006A1784" w:rsidRDefault="006A1784" w:rsidP="006A1784">
      <w:pPr>
        <w:ind w:left="720" w:hanging="360"/>
        <w:jc w:val="both"/>
      </w:pPr>
      <w:r>
        <w:t>•</w:t>
      </w:r>
      <w:r>
        <w:tab/>
        <w:t>Testing and bug fixing</w:t>
      </w:r>
    </w:p>
    <w:p w14:paraId="5B78F8A8" w14:textId="710C9495" w:rsidR="001A4BA1" w:rsidRDefault="006A1784" w:rsidP="006A1784">
      <w:pPr>
        <w:ind w:left="720" w:hanging="360"/>
        <w:jc w:val="both"/>
      </w:pPr>
      <w:r>
        <w:t>•</w:t>
      </w:r>
      <w:r>
        <w:tab/>
        <w:t>Documentation</w:t>
      </w:r>
    </w:p>
    <w:p w14:paraId="5F0FAA24" w14:textId="77777777" w:rsidR="006A1784" w:rsidRDefault="006A1784" w:rsidP="006A1784">
      <w:pPr>
        <w:jc w:val="both"/>
      </w:pPr>
    </w:p>
    <w:p w14:paraId="0266D8C7" w14:textId="62691DB4" w:rsidR="00131ED8" w:rsidRPr="00C75950" w:rsidRDefault="00131ED8" w:rsidP="00C75950">
      <w:pPr>
        <w:rPr>
          <w:b/>
          <w:bCs/>
          <w:sz w:val="28"/>
          <w:szCs w:val="28"/>
        </w:rPr>
      </w:pPr>
      <w:bookmarkStart w:id="7" w:name="_Toc212132857"/>
      <w:r w:rsidRPr="00C75950">
        <w:rPr>
          <w:b/>
          <w:bCs/>
          <w:sz w:val="28"/>
          <w:szCs w:val="28"/>
        </w:rPr>
        <w:t>Project Timeline Gantt Chart</w:t>
      </w:r>
      <w:bookmarkEnd w:id="7"/>
    </w:p>
    <w:p w14:paraId="0E1B93D0" w14:textId="5A4AFE94" w:rsidR="00E67D03" w:rsidRDefault="00DA5EC1" w:rsidP="006A1784">
      <w:pPr>
        <w:jc w:val="both"/>
      </w:pPr>
      <w:r w:rsidRPr="00C75950">
        <w:rPr>
          <w:b/>
          <w:bCs/>
          <w:noProof/>
          <w:sz w:val="28"/>
          <w:szCs w:val="28"/>
        </w:rPr>
        <mc:AlternateContent>
          <mc:Choice Requires="wps">
            <w:drawing>
              <wp:anchor distT="0" distB="0" distL="114300" distR="114300" simplePos="0" relativeHeight="251653120" behindDoc="0" locked="0" layoutInCell="1" allowOverlap="1" wp14:anchorId="3E92AA09" wp14:editId="174720D1">
                <wp:simplePos x="0" y="0"/>
                <wp:positionH relativeFrom="margin">
                  <wp:align>center</wp:align>
                </wp:positionH>
                <wp:positionV relativeFrom="paragraph">
                  <wp:posOffset>2207260</wp:posOffset>
                </wp:positionV>
                <wp:extent cx="6715125" cy="635"/>
                <wp:effectExtent l="0" t="0" r="9525" b="0"/>
                <wp:wrapThrough wrapText="bothSides">
                  <wp:wrapPolygon edited="0">
                    <wp:start x="0" y="0"/>
                    <wp:lineTo x="0" y="20057"/>
                    <wp:lineTo x="21569" y="20057"/>
                    <wp:lineTo x="21569" y="0"/>
                    <wp:lineTo x="0" y="0"/>
                  </wp:wrapPolygon>
                </wp:wrapThrough>
                <wp:docPr id="1518338198" name="Text Box 1"/>
                <wp:cNvGraphicFramePr/>
                <a:graphic xmlns:a="http://schemas.openxmlformats.org/drawingml/2006/main">
                  <a:graphicData uri="http://schemas.microsoft.com/office/word/2010/wordprocessingShape">
                    <wps:wsp>
                      <wps:cNvSpPr txBox="1"/>
                      <wps:spPr>
                        <a:xfrm>
                          <a:off x="0" y="0"/>
                          <a:ext cx="6715125" cy="635"/>
                        </a:xfrm>
                        <a:prstGeom prst="rect">
                          <a:avLst/>
                        </a:prstGeom>
                        <a:solidFill>
                          <a:prstClr val="white"/>
                        </a:solidFill>
                        <a:ln>
                          <a:noFill/>
                        </a:ln>
                      </wps:spPr>
                      <wps:txbx>
                        <w:txbxContent>
                          <w:p w14:paraId="73AF87A7" w14:textId="0146960C" w:rsidR="00131ED8" w:rsidRPr="00D03FD5" w:rsidRDefault="00131ED8" w:rsidP="00131ED8">
                            <w:pPr>
                              <w:pStyle w:val="Caption"/>
                              <w:rPr>
                                <w:smallCaps/>
                                <w:noProof/>
                                <w:color w:val="000000" w:themeColor="text1"/>
                                <w:sz w:val="28"/>
                                <w:szCs w:val="28"/>
                              </w:rPr>
                            </w:pPr>
                            <w:r>
                              <w:t xml:space="preserve">Figure </w:t>
                            </w:r>
                            <w:r>
                              <w:fldChar w:fldCharType="begin"/>
                            </w:r>
                            <w:r>
                              <w:instrText xml:space="preserve"> SEQ Figure \* ARABIC </w:instrText>
                            </w:r>
                            <w:r>
                              <w:fldChar w:fldCharType="separate"/>
                            </w:r>
                            <w:r w:rsidR="00636B57">
                              <w:rPr>
                                <w:noProof/>
                              </w:rPr>
                              <w:t>1</w:t>
                            </w:r>
                            <w:r>
                              <w:fldChar w:fldCharType="end"/>
                            </w:r>
                            <w:r>
                              <w:t xml:space="preserve">: </w:t>
                            </w:r>
                            <w:r w:rsidRPr="002A7E81">
                              <w:t>Proposed project Gantt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92AA09" id="_x0000_t202" coordsize="21600,21600" o:spt="202" path="m,l,21600r21600,l21600,xe">
                <v:stroke joinstyle="miter"/>
                <v:path gradientshapeok="t" o:connecttype="rect"/>
              </v:shapetype>
              <v:shape id="Text Box 1" o:spid="_x0000_s1026" type="#_x0000_t202" style="position:absolute;left:0;text-align:left;margin-left:0;margin-top:173.8pt;width:528.75pt;height:.05pt;z-index:251653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" stroked="f">
                <v:textbox style="mso-fit-shape-to-text:t" inset="0,0,0,0">
                  <w:txbxContent>
                    <w:p w14:paraId="73AF87A7" w14:textId="0146960C" w:rsidR="00131ED8" w:rsidRPr="00D03FD5" w:rsidRDefault="00131ED8" w:rsidP="00131ED8">
                      <w:pPr>
                        <w:pStyle w:val="Caption"/>
                        <w:rPr>
                          <w:smallCaps/>
                          <w:noProof/>
                          <w:color w:val="000000" w:themeColor="text1"/>
                          <w:sz w:val="28"/>
                          <w:szCs w:val="28"/>
                        </w:rPr>
                      </w:pPr>
                      <w:r>
                        <w:t xml:space="preserve">Figure </w:t>
                      </w:r>
                      <w:r>
                        <w:fldChar w:fldCharType="begin"/>
                      </w:r>
                      <w:r>
                        <w:instrText xml:space="preserve"> SEQ Figure \* ARABIC </w:instrText>
                      </w:r>
                      <w:r>
                        <w:fldChar w:fldCharType="separate"/>
                      </w:r>
                      <w:r w:rsidR="00636B57">
                        <w:rPr>
                          <w:noProof/>
                        </w:rPr>
                        <w:t>1</w:t>
                      </w:r>
                      <w:r>
                        <w:fldChar w:fldCharType="end"/>
                      </w:r>
                      <w:r>
                        <w:t xml:space="preserve">: </w:t>
                      </w:r>
                      <w:r w:rsidRPr="002A7E81">
                        <w:t>Proposed project Gantt chart</w:t>
                      </w:r>
                    </w:p>
                  </w:txbxContent>
                </v:textbox>
                <w10:wrap type="through" anchorx="margin"/>
              </v:shape>
            </w:pict>
          </mc:Fallback>
        </mc:AlternateContent>
      </w:r>
      <w:r w:rsidRPr="00C75950">
        <w:rPr>
          <w:b/>
          <w:bCs/>
          <w:noProof/>
          <w:sz w:val="28"/>
          <w:szCs w:val="28"/>
        </w:rPr>
        <w:drawing>
          <wp:anchor distT="0" distB="0" distL="114300" distR="114300" simplePos="0" relativeHeight="251651072" behindDoc="0" locked="0" layoutInCell="1" allowOverlap="1" wp14:anchorId="49BA0EAF" wp14:editId="66A9B30E">
            <wp:simplePos x="0" y="0"/>
            <wp:positionH relativeFrom="column">
              <wp:posOffset>-272902</wp:posOffset>
            </wp:positionH>
            <wp:positionV relativeFrom="paragraph">
              <wp:posOffset>450229</wp:posOffset>
            </wp:positionV>
            <wp:extent cx="6715496" cy="1657350"/>
            <wp:effectExtent l="0" t="0" r="9525" b="0"/>
            <wp:wrapThrough wrapText="bothSides">
              <wp:wrapPolygon edited="0">
                <wp:start x="0" y="0"/>
                <wp:lineTo x="0" y="21352"/>
                <wp:lineTo x="21569" y="21352"/>
                <wp:lineTo x="21569" y="0"/>
                <wp:lineTo x="0" y="0"/>
              </wp:wrapPolygon>
            </wp:wrapThrough>
            <wp:docPr id="907469961" name="Picture 1" descr="A graph with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69961" name="Picture 1" descr="A graph with blue rectangular bars&#10;&#10;AI-generated content may be incorrect."/>
                    <pic:cNvPicPr>
                      <a:picLocks noChangeAspect="1" noChangeArrowheads="1"/>
                    </pic:cNvPicPr>
                  </pic:nvPicPr>
                  <pic:blipFill rotWithShape="1">
                    <a:blip r:embed="rId10">
                      <a:extLst>
                        <a:ext uri="{28A0092B-C50C-407E-A947-70E740481C1C}">
                          <a14:useLocalDpi xmlns:a14="http://schemas.microsoft.com/office/drawing/2010/main" val="0"/>
                        </a:ext>
                      </a:extLst>
                    </a:blip>
                    <a:srcRect b="5521"/>
                    <a:stretch>
                      <a:fillRect/>
                    </a:stretch>
                  </pic:blipFill>
                  <pic:spPr bwMode="auto">
                    <a:xfrm>
                      <a:off x="0" y="0"/>
                      <a:ext cx="6715496" cy="1657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 figure 1 below shows the </w:t>
      </w:r>
      <w:r w:rsidR="00C92E25">
        <w:t>project timeline Gantt chart</w:t>
      </w:r>
    </w:p>
    <w:p w14:paraId="70A20A35" w14:textId="77777777" w:rsidR="00450C07" w:rsidRDefault="00450C07" w:rsidP="006A1784">
      <w:pPr>
        <w:jc w:val="both"/>
      </w:pPr>
    </w:p>
    <w:p w14:paraId="12AEB19A" w14:textId="77777777" w:rsidR="00450C07" w:rsidRDefault="00450C07" w:rsidP="006A1784">
      <w:pPr>
        <w:jc w:val="both"/>
      </w:pPr>
    </w:p>
    <w:p w14:paraId="03665C6E" w14:textId="77777777" w:rsidR="00450C07" w:rsidRDefault="00450C07" w:rsidP="006A1784">
      <w:pPr>
        <w:jc w:val="both"/>
      </w:pPr>
    </w:p>
    <w:p w14:paraId="231576A3" w14:textId="77777777" w:rsidR="00450C07" w:rsidRDefault="00450C07" w:rsidP="006A1784">
      <w:pPr>
        <w:jc w:val="both"/>
      </w:pPr>
    </w:p>
    <w:p w14:paraId="0494A2F2" w14:textId="77777777" w:rsidR="00450C07" w:rsidRDefault="00450C07" w:rsidP="006A1784">
      <w:pPr>
        <w:jc w:val="both"/>
      </w:pPr>
    </w:p>
    <w:p w14:paraId="267FB071" w14:textId="77777777" w:rsidR="00450C07" w:rsidRDefault="00450C07" w:rsidP="006A1784">
      <w:pPr>
        <w:jc w:val="both"/>
      </w:pPr>
    </w:p>
    <w:p w14:paraId="7BFEAD56" w14:textId="77777777" w:rsidR="00450C07" w:rsidRDefault="00450C07" w:rsidP="006A1784">
      <w:pPr>
        <w:jc w:val="both"/>
      </w:pPr>
    </w:p>
    <w:p w14:paraId="71BA7725" w14:textId="77777777" w:rsidR="00450C07" w:rsidRDefault="00450C07" w:rsidP="006A1784">
      <w:pPr>
        <w:jc w:val="both"/>
      </w:pPr>
    </w:p>
    <w:p w14:paraId="4AEC2BC0" w14:textId="5169BDB4" w:rsidR="00121F5B" w:rsidRDefault="00F503FE" w:rsidP="00A83CA4">
      <w:pPr>
        <w:pStyle w:val="Heading1"/>
        <w:jc w:val="both"/>
      </w:pPr>
      <w:bookmarkStart w:id="8" w:name="_Toc215157717"/>
      <w:r>
        <w:lastRenderedPageBreak/>
        <w:t>Implemented Feature</w:t>
      </w:r>
      <w:r w:rsidR="004A0C9B">
        <w:t>: Web scraper</w:t>
      </w:r>
      <w:bookmarkEnd w:id="8"/>
    </w:p>
    <w:p w14:paraId="53DC41D2" w14:textId="5E1B32CD" w:rsidR="00287A3E" w:rsidRDefault="00287A3E" w:rsidP="00287A3E">
      <w:pPr>
        <w:jc w:val="both"/>
      </w:pPr>
      <w:r>
        <w:t xml:space="preserve">The Automated Web Scraping Module is a core feature of the system designed to continuously collect real-time </w:t>
      </w:r>
      <w:r w:rsidR="00096B04">
        <w:t>labor</w:t>
      </w:r>
      <w:r>
        <w:t>-market data and up-to-date learning resources. Every hour, the system automatically scrapes</w:t>
      </w:r>
    </w:p>
    <w:p w14:paraId="04151634" w14:textId="43C73727" w:rsidR="00287A3E" w:rsidRDefault="00287A3E" w:rsidP="00287A3E">
      <w:pPr>
        <w:pStyle w:val="ListParagraph"/>
        <w:numPr>
          <w:ilvl w:val="0"/>
          <w:numId w:val="14"/>
        </w:numPr>
        <w:jc w:val="both"/>
      </w:pPr>
      <w:r>
        <w:rPr>
          <w:rFonts w:hint="eastAsia"/>
        </w:rPr>
        <w:t xml:space="preserve">Indeed (Canada) </w:t>
      </w:r>
      <w:r w:rsidR="00A67B44">
        <w:t>&gt;</w:t>
      </w:r>
      <w:r>
        <w:rPr>
          <w:rFonts w:hint="eastAsia"/>
        </w:rPr>
        <w:t xml:space="preserve"> job postings, job titles, company names, descriptions</w:t>
      </w:r>
    </w:p>
    <w:p w14:paraId="2C325224" w14:textId="0C03CEFF" w:rsidR="00287A3E" w:rsidRDefault="00287A3E" w:rsidP="00287A3E">
      <w:pPr>
        <w:pStyle w:val="ListParagraph"/>
        <w:numPr>
          <w:ilvl w:val="0"/>
          <w:numId w:val="14"/>
        </w:numPr>
        <w:jc w:val="both"/>
      </w:pPr>
      <w:r>
        <w:rPr>
          <w:rFonts w:hint="eastAsia"/>
        </w:rPr>
        <w:t xml:space="preserve">Coursera </w:t>
      </w:r>
      <w:r w:rsidR="00A67B44">
        <w:t>&gt;</w:t>
      </w:r>
      <w:r>
        <w:rPr>
          <w:rFonts w:hint="eastAsia"/>
        </w:rPr>
        <w:t xml:space="preserve"> relevant courses, skills taught, organization, ratings</w:t>
      </w:r>
      <w:r w:rsidR="00096B04">
        <w:t xml:space="preserve">, </w:t>
      </w:r>
      <w:proofErr w:type="spellStart"/>
      <w:r w:rsidR="00096B04">
        <w:t>url</w:t>
      </w:r>
      <w:proofErr w:type="spellEnd"/>
    </w:p>
    <w:p w14:paraId="32E42C30" w14:textId="5A307CDE" w:rsidR="00895A6D" w:rsidRDefault="00287A3E" w:rsidP="00A83CA4">
      <w:pPr>
        <w:jc w:val="both"/>
      </w:pPr>
      <w:r>
        <w:t>The purpose of this feature is to ensure the Pathfinder platform always has fresh, accurate, and relevant data for generating job recommendations, skill-gap analysis, and course suggestions for users.</w:t>
      </w:r>
      <w:r w:rsidR="00A67B44">
        <w:t xml:space="preserve"> </w:t>
      </w:r>
      <w:r>
        <w:t>This scraping task runs unattended, triggered by an automated scheduler. It cycles through a predefined list of 100+ job titles, ensuring that all occupations receive equal scraping frequency.</w:t>
      </w:r>
    </w:p>
    <w:p w14:paraId="0549A0C5" w14:textId="672DAF29" w:rsidR="008852B0" w:rsidRDefault="00823674" w:rsidP="00A83CA4">
      <w:pPr>
        <w:pStyle w:val="Heading2"/>
        <w:jc w:val="both"/>
      </w:pPr>
      <w:bookmarkStart w:id="9" w:name="_Toc215157718"/>
      <w:r>
        <w:t xml:space="preserve">Details of </w:t>
      </w:r>
      <w:r w:rsidR="00AD47D5">
        <w:t>Implementation</w:t>
      </w:r>
      <w:r w:rsidR="00824252">
        <w:t>: Indeed</w:t>
      </w:r>
      <w:r w:rsidR="00D86BB4">
        <w:t xml:space="preserve"> Scraper</w:t>
      </w:r>
      <w:bookmarkEnd w:id="9"/>
    </w:p>
    <w:p w14:paraId="1D64F910" w14:textId="77777777" w:rsidR="00A33543" w:rsidRDefault="00ED2E4E" w:rsidP="00CB4B71">
      <w:pPr>
        <w:jc w:val="both"/>
      </w:pPr>
      <w:r w:rsidRPr="00ED2E4E">
        <w:t xml:space="preserve">The </w:t>
      </w:r>
      <w:proofErr w:type="spellStart"/>
      <w:r w:rsidRPr="00ED2E4E">
        <w:t>IndeedScraper</w:t>
      </w:r>
      <w:proofErr w:type="spellEnd"/>
      <w:r w:rsidRPr="00ED2E4E">
        <w:t xml:space="preserve"> module is responsible for extracting job postings from the Canadian Indeed website. The scraper targets Page 1 results for a given job title and captures structured information about each job. This ensures that the Pathfinder system has access to real-time job data to support its recommendation and analytics features.</w:t>
      </w:r>
      <w:r w:rsidR="00A13261">
        <w:t xml:space="preserve"> </w:t>
      </w:r>
    </w:p>
    <w:p w14:paraId="1EC12BFB" w14:textId="2E88B269" w:rsidR="008852B0" w:rsidRDefault="009F4A11" w:rsidP="00CB4B71">
      <w:pPr>
        <w:jc w:val="both"/>
      </w:pPr>
      <w:r w:rsidRPr="009F4A11">
        <w:t xml:space="preserve">This module is implemented using Python and Selenium WebDriver with Chrome, with the </w:t>
      </w:r>
      <w:proofErr w:type="spellStart"/>
      <w:r w:rsidRPr="009F4A11">
        <w:t>ChromeDriverManager</w:t>
      </w:r>
      <w:proofErr w:type="spellEnd"/>
      <w:r w:rsidRPr="009F4A11">
        <w:t xml:space="preserve"> handling automated driver installation. </w:t>
      </w:r>
      <w:r w:rsidR="003D41F0">
        <w:t>As shown in figure 2, t</w:t>
      </w:r>
      <w:r w:rsidRPr="009F4A11">
        <w:t>he scraper is configured to run in headless mode with several Chrome options, including custom user-agent, window size, and flags to disable automation detection and GPU rendering.</w:t>
      </w:r>
    </w:p>
    <w:p w14:paraId="3A52239C" w14:textId="77777777" w:rsidR="005D4B3E" w:rsidRDefault="007540DC" w:rsidP="005D4B3E">
      <w:pPr>
        <w:keepNext/>
        <w:jc w:val="center"/>
      </w:pPr>
      <w:r w:rsidRPr="007540DC">
        <w:rPr>
          <w:noProof/>
        </w:rPr>
        <w:drawing>
          <wp:inline distT="0" distB="0" distL="0" distR="0" wp14:anchorId="3913E3AB" wp14:editId="7287113A">
            <wp:extent cx="4359349" cy="3492135"/>
            <wp:effectExtent l="0" t="0" r="3175" b="0"/>
            <wp:docPr id="4650606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60657" name="Picture 1" descr="A screen shot of a computer program&#10;&#10;AI-generated content may be incorrect."/>
                    <pic:cNvPicPr/>
                  </pic:nvPicPr>
                  <pic:blipFill>
                    <a:blip r:embed="rId11"/>
                    <a:stretch>
                      <a:fillRect/>
                    </a:stretch>
                  </pic:blipFill>
                  <pic:spPr>
                    <a:xfrm>
                      <a:off x="0" y="0"/>
                      <a:ext cx="4387690" cy="3514838"/>
                    </a:xfrm>
                    <a:prstGeom prst="rect">
                      <a:avLst/>
                    </a:prstGeom>
                  </pic:spPr>
                </pic:pic>
              </a:graphicData>
            </a:graphic>
          </wp:inline>
        </w:drawing>
      </w:r>
    </w:p>
    <w:p w14:paraId="2F8CB01F" w14:textId="555B6DEC" w:rsidR="007540DC" w:rsidRDefault="005D4B3E" w:rsidP="003D41F0">
      <w:pPr>
        <w:pStyle w:val="Caption"/>
        <w:jc w:val="center"/>
      </w:pPr>
      <w:r>
        <w:t xml:space="preserve">Figure </w:t>
      </w:r>
      <w:r>
        <w:fldChar w:fldCharType="begin"/>
      </w:r>
      <w:r>
        <w:instrText xml:space="preserve"> SEQ Figure \* ARABIC </w:instrText>
      </w:r>
      <w:r>
        <w:fldChar w:fldCharType="separate"/>
      </w:r>
      <w:r w:rsidR="00636B57">
        <w:rPr>
          <w:noProof/>
        </w:rPr>
        <w:t>2</w:t>
      </w:r>
      <w:r>
        <w:fldChar w:fldCharType="end"/>
      </w:r>
      <w:r>
        <w:t>: indeed_scraper.py part 1</w:t>
      </w:r>
    </w:p>
    <w:p w14:paraId="590AEEDA" w14:textId="77777777" w:rsidR="008776BD" w:rsidRDefault="008776BD" w:rsidP="008776BD">
      <w:pPr>
        <w:keepNext/>
        <w:jc w:val="center"/>
      </w:pPr>
      <w:r w:rsidRPr="008776BD">
        <w:rPr>
          <w:noProof/>
        </w:rPr>
        <w:lastRenderedPageBreak/>
        <w:drawing>
          <wp:inline distT="0" distB="0" distL="0" distR="0" wp14:anchorId="528DF9BA" wp14:editId="46C59EF5">
            <wp:extent cx="4752753" cy="2647019"/>
            <wp:effectExtent l="0" t="0" r="0" b="1270"/>
            <wp:docPr id="213055764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57646" name="Picture 1" descr="A computer screen shot of a program code&#10;&#10;AI-generated content may be incorrect."/>
                    <pic:cNvPicPr/>
                  </pic:nvPicPr>
                  <pic:blipFill>
                    <a:blip r:embed="rId12"/>
                    <a:stretch>
                      <a:fillRect/>
                    </a:stretch>
                  </pic:blipFill>
                  <pic:spPr>
                    <a:xfrm>
                      <a:off x="0" y="0"/>
                      <a:ext cx="4758471" cy="2650203"/>
                    </a:xfrm>
                    <a:prstGeom prst="rect">
                      <a:avLst/>
                    </a:prstGeom>
                  </pic:spPr>
                </pic:pic>
              </a:graphicData>
            </a:graphic>
          </wp:inline>
        </w:drawing>
      </w:r>
    </w:p>
    <w:p w14:paraId="32F1675F" w14:textId="33AB03B0" w:rsidR="00FD6D2F" w:rsidRDefault="008776BD" w:rsidP="008776BD">
      <w:pPr>
        <w:pStyle w:val="Caption"/>
        <w:jc w:val="center"/>
      </w:pPr>
      <w:r>
        <w:t xml:space="preserve">Figure </w:t>
      </w:r>
      <w:r>
        <w:fldChar w:fldCharType="begin"/>
      </w:r>
      <w:r>
        <w:instrText xml:space="preserve"> SEQ Figure \* ARABIC </w:instrText>
      </w:r>
      <w:r>
        <w:fldChar w:fldCharType="separate"/>
      </w:r>
      <w:r w:rsidR="00636B57">
        <w:rPr>
          <w:noProof/>
        </w:rPr>
        <w:t>3</w:t>
      </w:r>
      <w:r>
        <w:fldChar w:fldCharType="end"/>
      </w:r>
      <w:r>
        <w:t xml:space="preserve">: </w:t>
      </w:r>
      <w:r w:rsidRPr="005A5123">
        <w:t xml:space="preserve">indeed_scraper.py part </w:t>
      </w:r>
      <w:r>
        <w:t>2</w:t>
      </w:r>
    </w:p>
    <w:p w14:paraId="3146BF7D" w14:textId="586946B0" w:rsidR="006C37A5" w:rsidRDefault="006C37A5" w:rsidP="006C37A5">
      <w:pPr>
        <w:jc w:val="both"/>
      </w:pPr>
      <w:r w:rsidRPr="00A735EB">
        <w:t>When executed, the scraper navigates to the constructed search URL based on the job title and location. It waits for job cards to load on the page and handles any cookie consent popups automatically to prevent interruptions</w:t>
      </w:r>
      <w:r>
        <w:t xml:space="preserve"> as shown in figure 3</w:t>
      </w:r>
      <w:r w:rsidRPr="00A735EB">
        <w:t>. Each job card is then processed to extract structured information including job title, company name, location, salary, job type, job description, and the link to the posting</w:t>
      </w:r>
      <w:r w:rsidR="00906094">
        <w:t xml:space="preserve"> as shown in figure 4</w:t>
      </w:r>
      <w:r w:rsidR="00207BF3">
        <w:t xml:space="preserve"> and 5</w:t>
      </w:r>
      <w:r w:rsidRPr="00A735EB">
        <w:t xml:space="preserve">. To handle the dynamic structure of the Indeed website, multiple CSS selectors and fallback logic are used for each field, ensuring robust extraction even if some elements are missing or the layout changes. The job description is carefully extracted, first attempting structured snippets and then filtering relevant text from the job card, while limiting the length for database storage. Finally, the scraped data </w:t>
      </w:r>
      <w:proofErr w:type="gramStart"/>
      <w:r w:rsidRPr="00A735EB">
        <w:t>is timestamped</w:t>
      </w:r>
      <w:proofErr w:type="gramEnd"/>
      <w:r w:rsidRPr="00A735EB">
        <w:t xml:space="preserve"> and saved into the SQLite database, making it available for recommendation engines and analytics modules.</w:t>
      </w:r>
    </w:p>
    <w:p w14:paraId="02988FDB" w14:textId="77777777" w:rsidR="000E099A" w:rsidRDefault="000E099A" w:rsidP="000E099A">
      <w:pPr>
        <w:keepNext/>
        <w:jc w:val="center"/>
      </w:pPr>
      <w:r w:rsidRPr="000E099A">
        <w:rPr>
          <w:noProof/>
        </w:rPr>
        <w:drawing>
          <wp:inline distT="0" distB="0" distL="0" distR="0" wp14:anchorId="4CAE9F41" wp14:editId="78CB629B">
            <wp:extent cx="4893169" cy="1977656"/>
            <wp:effectExtent l="0" t="0" r="3175" b="3810"/>
            <wp:docPr id="203361593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15933" name="Picture 1" descr="A screen shot of a computer program&#10;&#10;AI-generated content may be incorrect."/>
                    <pic:cNvPicPr/>
                  </pic:nvPicPr>
                  <pic:blipFill>
                    <a:blip r:embed="rId13"/>
                    <a:stretch>
                      <a:fillRect/>
                    </a:stretch>
                  </pic:blipFill>
                  <pic:spPr>
                    <a:xfrm>
                      <a:off x="0" y="0"/>
                      <a:ext cx="4897814" cy="1979533"/>
                    </a:xfrm>
                    <a:prstGeom prst="rect">
                      <a:avLst/>
                    </a:prstGeom>
                  </pic:spPr>
                </pic:pic>
              </a:graphicData>
            </a:graphic>
          </wp:inline>
        </w:drawing>
      </w:r>
    </w:p>
    <w:p w14:paraId="66AA608C" w14:textId="64AA4851" w:rsidR="006C37A5" w:rsidRDefault="000E099A" w:rsidP="000E099A">
      <w:pPr>
        <w:pStyle w:val="Caption"/>
        <w:jc w:val="center"/>
      </w:pPr>
      <w:r>
        <w:t xml:space="preserve">Figure </w:t>
      </w:r>
      <w:r>
        <w:fldChar w:fldCharType="begin"/>
      </w:r>
      <w:r>
        <w:instrText xml:space="preserve"> SEQ Figure \* ARABIC </w:instrText>
      </w:r>
      <w:r>
        <w:fldChar w:fldCharType="separate"/>
      </w:r>
      <w:r w:rsidR="00636B57">
        <w:rPr>
          <w:noProof/>
        </w:rPr>
        <w:t>4</w:t>
      </w:r>
      <w:r>
        <w:fldChar w:fldCharType="end"/>
      </w:r>
      <w:r>
        <w:t xml:space="preserve">: </w:t>
      </w:r>
      <w:r w:rsidRPr="009404D8">
        <w:t xml:space="preserve">indeed_scraper.py part </w:t>
      </w:r>
      <w:r w:rsidR="001B30DD">
        <w:t>3</w:t>
      </w:r>
    </w:p>
    <w:p w14:paraId="2589B10B" w14:textId="77777777" w:rsidR="003068EA" w:rsidRDefault="003068EA" w:rsidP="00A83CA4">
      <w:pPr>
        <w:jc w:val="both"/>
      </w:pPr>
    </w:p>
    <w:p w14:paraId="45DA8200" w14:textId="77777777" w:rsidR="003068EA" w:rsidRDefault="003068EA" w:rsidP="00A83CA4">
      <w:pPr>
        <w:jc w:val="both"/>
      </w:pPr>
    </w:p>
    <w:p w14:paraId="006127BB" w14:textId="77777777" w:rsidR="003068EA" w:rsidRDefault="003068EA" w:rsidP="00A83CA4">
      <w:pPr>
        <w:jc w:val="both"/>
      </w:pPr>
    </w:p>
    <w:p w14:paraId="206284FF" w14:textId="37E26AAD" w:rsidR="003068EA" w:rsidRDefault="00025B8F" w:rsidP="00D170FD">
      <w:pPr>
        <w:jc w:val="center"/>
      </w:pPr>
      <w:r>
        <w:rPr>
          <w:noProof/>
        </w:rPr>
        <w:lastRenderedPageBreak/>
        <mc:AlternateContent>
          <mc:Choice Requires="wps">
            <w:drawing>
              <wp:anchor distT="0" distB="0" distL="114300" distR="114300" simplePos="0" relativeHeight="251659264" behindDoc="0" locked="0" layoutInCell="1" allowOverlap="1" wp14:anchorId="042350B5" wp14:editId="2CA66E36">
                <wp:simplePos x="0" y="0"/>
                <wp:positionH relativeFrom="column">
                  <wp:posOffset>450215</wp:posOffset>
                </wp:positionH>
                <wp:positionV relativeFrom="paragraph">
                  <wp:posOffset>7800340</wp:posOffset>
                </wp:positionV>
                <wp:extent cx="5050155" cy="635"/>
                <wp:effectExtent l="0" t="0" r="0" b="0"/>
                <wp:wrapThrough wrapText="bothSides">
                  <wp:wrapPolygon edited="0">
                    <wp:start x="0" y="0"/>
                    <wp:lineTo x="0" y="21600"/>
                    <wp:lineTo x="21600" y="21600"/>
                    <wp:lineTo x="21600" y="0"/>
                  </wp:wrapPolygon>
                </wp:wrapThrough>
                <wp:docPr id="1765643170" name="Text Box 1"/>
                <wp:cNvGraphicFramePr/>
                <a:graphic xmlns:a="http://schemas.openxmlformats.org/drawingml/2006/main">
                  <a:graphicData uri="http://schemas.microsoft.com/office/word/2010/wordprocessingShape">
                    <wps:wsp>
                      <wps:cNvSpPr txBox="1"/>
                      <wps:spPr>
                        <a:xfrm>
                          <a:off x="0" y="0"/>
                          <a:ext cx="5050155" cy="635"/>
                        </a:xfrm>
                        <a:prstGeom prst="rect">
                          <a:avLst/>
                        </a:prstGeom>
                        <a:solidFill>
                          <a:prstClr val="white"/>
                        </a:solidFill>
                        <a:ln>
                          <a:noFill/>
                        </a:ln>
                      </wps:spPr>
                      <wps:txbx>
                        <w:txbxContent>
                          <w:p w14:paraId="78BB98E6" w14:textId="1EF8574B" w:rsidR="00025B8F" w:rsidRPr="005B0268" w:rsidRDefault="00025B8F" w:rsidP="00025B8F">
                            <w:pPr>
                              <w:pStyle w:val="Caption"/>
                              <w:jc w:val="center"/>
                              <w:rPr>
                                <w:noProof/>
                                <w:sz w:val="22"/>
                                <w:szCs w:val="22"/>
                              </w:rPr>
                            </w:pPr>
                            <w:r>
                              <w:t xml:space="preserve">Figure </w:t>
                            </w:r>
                            <w:r>
                              <w:fldChar w:fldCharType="begin"/>
                            </w:r>
                            <w:r>
                              <w:instrText xml:space="preserve"> SEQ Figure \* ARABIC </w:instrText>
                            </w:r>
                            <w:r>
                              <w:fldChar w:fldCharType="separate"/>
                            </w:r>
                            <w:r w:rsidR="00636B57">
                              <w:rPr>
                                <w:noProof/>
                              </w:rPr>
                              <w:t>5</w:t>
                            </w:r>
                            <w:r>
                              <w:fldChar w:fldCharType="end"/>
                            </w:r>
                            <w:r>
                              <w:t xml:space="preserve">: </w:t>
                            </w:r>
                            <w:r w:rsidRPr="00E0114F">
                              <w:t xml:space="preserve">indeed_scraper.py part </w:t>
                            </w: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350B5" id="_x0000_s1027" type="#_x0000_t202" style="position:absolute;left:0;text-align:left;margin-left:35.45pt;margin-top:614.2pt;width:397.6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" stroked="f">
                <v:textbox style="mso-fit-shape-to-text:t" inset="0,0,0,0">
                  <w:txbxContent>
                    <w:p w14:paraId="78BB98E6" w14:textId="1EF8574B" w:rsidR="00025B8F" w:rsidRPr="005B0268" w:rsidRDefault="00025B8F" w:rsidP="00025B8F">
                      <w:pPr>
                        <w:pStyle w:val="Caption"/>
                        <w:jc w:val="center"/>
                        <w:rPr>
                          <w:noProof/>
                          <w:sz w:val="22"/>
                          <w:szCs w:val="22"/>
                        </w:rPr>
                      </w:pPr>
                      <w:r>
                        <w:t xml:space="preserve">Figure </w:t>
                      </w:r>
                      <w:r>
                        <w:fldChar w:fldCharType="begin"/>
                      </w:r>
                      <w:r>
                        <w:instrText xml:space="preserve"> SEQ Figure \* ARABIC </w:instrText>
                      </w:r>
                      <w:r>
                        <w:fldChar w:fldCharType="separate"/>
                      </w:r>
                      <w:r w:rsidR="00636B57">
                        <w:rPr>
                          <w:noProof/>
                        </w:rPr>
                        <w:t>5</w:t>
                      </w:r>
                      <w:r>
                        <w:fldChar w:fldCharType="end"/>
                      </w:r>
                      <w:r>
                        <w:t xml:space="preserve">: </w:t>
                      </w:r>
                      <w:r w:rsidRPr="00E0114F">
                        <w:t xml:space="preserve">indeed_scraper.py part </w:t>
                      </w:r>
                      <w:r>
                        <w:t>4</w:t>
                      </w:r>
                    </w:p>
                  </w:txbxContent>
                </v:textbox>
                <w10:wrap type="through"/>
              </v:shape>
            </w:pict>
          </mc:Fallback>
        </mc:AlternateContent>
      </w:r>
      <w:r>
        <w:rPr>
          <w:noProof/>
        </w:rPr>
        <mc:AlternateContent>
          <mc:Choice Requires="wpg">
            <w:drawing>
              <wp:anchor distT="0" distB="0" distL="114300" distR="114300" simplePos="0" relativeHeight="251657216" behindDoc="0" locked="0" layoutInCell="1" allowOverlap="1" wp14:anchorId="624E412C" wp14:editId="1EC2A7A7">
                <wp:simplePos x="0" y="0"/>
                <wp:positionH relativeFrom="column">
                  <wp:posOffset>450376</wp:posOffset>
                </wp:positionH>
                <wp:positionV relativeFrom="paragraph">
                  <wp:posOffset>0</wp:posOffset>
                </wp:positionV>
                <wp:extent cx="5050155" cy="7743228"/>
                <wp:effectExtent l="0" t="0" r="0" b="0"/>
                <wp:wrapThrough wrapText="bothSides">
                  <wp:wrapPolygon edited="0">
                    <wp:start x="0" y="0"/>
                    <wp:lineTo x="0" y="21522"/>
                    <wp:lineTo x="21510" y="21522"/>
                    <wp:lineTo x="21510" y="0"/>
                    <wp:lineTo x="0" y="0"/>
                  </wp:wrapPolygon>
                </wp:wrapThrough>
                <wp:docPr id="2075019879" name="Group 1"/>
                <wp:cNvGraphicFramePr/>
                <a:graphic xmlns:a="http://schemas.openxmlformats.org/drawingml/2006/main">
                  <a:graphicData uri="http://schemas.microsoft.com/office/word/2010/wordprocessingGroup">
                    <wpg:wgp>
                      <wpg:cNvGrpSpPr/>
                      <wpg:grpSpPr>
                        <a:xfrm>
                          <a:off x="0" y="0"/>
                          <a:ext cx="5050155" cy="7743228"/>
                          <a:chOff x="0" y="0"/>
                          <a:chExt cx="5050155" cy="7743228"/>
                        </a:xfrm>
                      </wpg:grpSpPr>
                      <pic:pic xmlns:pic="http://schemas.openxmlformats.org/drawingml/2006/picture">
                        <pic:nvPicPr>
                          <pic:cNvPr id="1634080352" name="Picture 1" descr="A screen shot of a computer code&#10;&#10;AI-generated content may be incorrect."/>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050155" cy="2780665"/>
                          </a:xfrm>
                          <a:prstGeom prst="rect">
                            <a:avLst/>
                          </a:prstGeom>
                        </pic:spPr>
                      </pic:pic>
                      <pic:pic xmlns:pic="http://schemas.openxmlformats.org/drawingml/2006/picture">
                        <pic:nvPicPr>
                          <pic:cNvPr id="172575687" name="Picture 1" descr="A computer screen shot of text&#10;&#10;AI-generated content may be incorrect."/>
                          <pic:cNvPicPr>
                            <a:picLocks noChangeAspect="1"/>
                          </pic:cNvPicPr>
                        </pic:nvPicPr>
                        <pic:blipFill rotWithShape="1">
                          <a:blip r:embed="rId15">
                            <a:extLst>
                              <a:ext uri="{28A0092B-C50C-407E-A947-70E740481C1C}">
                                <a14:useLocalDpi xmlns:a14="http://schemas.microsoft.com/office/drawing/2010/main" val="0"/>
                              </a:ext>
                            </a:extLst>
                          </a:blip>
                          <a:srcRect t="12480"/>
                          <a:stretch>
                            <a:fillRect/>
                          </a:stretch>
                        </pic:blipFill>
                        <pic:spPr bwMode="auto">
                          <a:xfrm>
                            <a:off x="0" y="2784143"/>
                            <a:ext cx="5046980" cy="2595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31156073" name="Picture 1" descr="A computer screen shot of a program&#10;&#10;AI-generated content may be incorrect."/>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5377218"/>
                            <a:ext cx="5046980" cy="2366010"/>
                          </a:xfrm>
                          <a:prstGeom prst="rect">
                            <a:avLst/>
                          </a:prstGeom>
                        </pic:spPr>
                      </pic:pic>
                    </wpg:wgp>
                  </a:graphicData>
                </a:graphic>
              </wp:anchor>
            </w:drawing>
          </mc:Choice>
          <mc:Fallback>
            <w:pict>
              <v:group w14:anchorId="044D9914" id="Group 1" o:spid="_x0000_s1026" style="position:absolute;margin-left:35.45pt;margin-top:0;width:397.65pt;height:609.7pt;z-index:251657216" coordsize="50501,7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 shot of a computer code&#10;&#10;AI-generated content may be incorrect." style="position:absolute;width:50501;height:27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">
                  <v:imagedata r:id="rId17" o:title="A screen shot of a computer code&#10;&#10;AI-generated content may be incorrect"/>
                </v:shape>
                <v:shape id="Picture 1" o:spid="_x0000_s1028" type="#_x0000_t75" alt="A computer screen shot of text&#10;&#10;AI-generated content may be incorrect." style="position:absolute;top:27841;width:50469;height:25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">
                  <v:imagedata r:id="rId18" o:title="A computer screen shot of text&#10;&#10;AI-generated content may be incorrect" croptop="8179f"/>
                </v:shape>
                <v:shape id="Picture 1" o:spid="_x0000_s1029" type="#_x0000_t75" alt="A computer screen shot of a program&#10;&#10;AI-generated content may be incorrect." style="position:absolute;top:53772;width:50469;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">
                  <v:imagedata r:id="rId19" o:title="A computer screen shot of a program&#10;&#10;AI-generated content may be incorrect"/>
                </v:shape>
                <w10:wrap type="through"/>
              </v:group>
            </w:pict>
          </mc:Fallback>
        </mc:AlternateContent>
      </w:r>
    </w:p>
    <w:p w14:paraId="63844DE3" w14:textId="5E36C94E" w:rsidR="00D170FD" w:rsidRDefault="00D170FD" w:rsidP="00D170FD">
      <w:pPr>
        <w:jc w:val="center"/>
      </w:pPr>
    </w:p>
    <w:p w14:paraId="2BE34BE5" w14:textId="748090C7" w:rsidR="00543268" w:rsidRDefault="00543268" w:rsidP="00D170FD">
      <w:pPr>
        <w:jc w:val="center"/>
      </w:pPr>
    </w:p>
    <w:p w14:paraId="06D8919F" w14:textId="33CF84D1" w:rsidR="00DE64D6" w:rsidRDefault="00DE64D6" w:rsidP="00A83CA4">
      <w:pPr>
        <w:jc w:val="both"/>
      </w:pPr>
      <w:r w:rsidRPr="00DE64D6">
        <w:lastRenderedPageBreak/>
        <w:t>The scraper includes additional logic to avoid detection or being blocked by the website</w:t>
      </w:r>
      <w:r w:rsidR="007B7E1C">
        <w:t xml:space="preserve"> as shown in figure</w:t>
      </w:r>
      <w:r w:rsidR="00B642B8">
        <w:t xml:space="preserve"> 6</w:t>
      </w:r>
      <w:r w:rsidRPr="00DE64D6">
        <w:t>. Delays are introduced between card extractions, and the system cycles through a predefined list of job titles to ensure that all occupations receive equal attention. This approach allows continuous, automated scraping of real-time job postings every hour without manual intervention, providing a reliable and up-to-date dataset for the Pathfinder platform.</w:t>
      </w:r>
    </w:p>
    <w:p w14:paraId="4A9743C4" w14:textId="77777777" w:rsidR="007B7E1C" w:rsidRDefault="007B7E1C" w:rsidP="007B7E1C">
      <w:pPr>
        <w:keepNext/>
        <w:jc w:val="center"/>
      </w:pPr>
      <w:r w:rsidRPr="007B7E1C">
        <w:rPr>
          <w:noProof/>
        </w:rPr>
        <w:drawing>
          <wp:inline distT="0" distB="0" distL="0" distR="0" wp14:anchorId="7099BE68" wp14:editId="59956334">
            <wp:extent cx="5023262" cy="3169056"/>
            <wp:effectExtent l="0" t="0" r="6350" b="0"/>
            <wp:docPr id="2040835782"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35782" name="Picture 1" descr="A computer screen shot of code&#10;&#10;AI-generated content may be incorrect."/>
                    <pic:cNvPicPr/>
                  </pic:nvPicPr>
                  <pic:blipFill>
                    <a:blip r:embed="rId20"/>
                    <a:stretch>
                      <a:fillRect/>
                    </a:stretch>
                  </pic:blipFill>
                  <pic:spPr>
                    <a:xfrm>
                      <a:off x="0" y="0"/>
                      <a:ext cx="5026278" cy="3170959"/>
                    </a:xfrm>
                    <a:prstGeom prst="rect">
                      <a:avLst/>
                    </a:prstGeom>
                  </pic:spPr>
                </pic:pic>
              </a:graphicData>
            </a:graphic>
          </wp:inline>
        </w:drawing>
      </w:r>
    </w:p>
    <w:p w14:paraId="73E69AD5" w14:textId="3C46252F" w:rsidR="00B642B8" w:rsidRDefault="007B7E1C" w:rsidP="00B642B8">
      <w:pPr>
        <w:pStyle w:val="Caption"/>
        <w:jc w:val="center"/>
      </w:pPr>
      <w:r>
        <w:t xml:space="preserve">Figure </w:t>
      </w:r>
      <w:r>
        <w:fldChar w:fldCharType="begin"/>
      </w:r>
      <w:r>
        <w:instrText xml:space="preserve"> SEQ Figure \* ARABIC </w:instrText>
      </w:r>
      <w:r>
        <w:fldChar w:fldCharType="separate"/>
      </w:r>
      <w:r w:rsidR="00636B57">
        <w:rPr>
          <w:noProof/>
        </w:rPr>
        <w:t>6</w:t>
      </w:r>
      <w:r>
        <w:fldChar w:fldCharType="end"/>
      </w:r>
      <w:r>
        <w:t xml:space="preserve">: </w:t>
      </w:r>
      <w:r w:rsidRPr="001A66F9">
        <w:t xml:space="preserve">indeed_scraper.py part </w:t>
      </w:r>
      <w:r>
        <w:t>5</w:t>
      </w:r>
    </w:p>
    <w:p w14:paraId="6EB90117" w14:textId="0790450E" w:rsidR="00B642B8" w:rsidRDefault="00B642B8" w:rsidP="00B642B8">
      <w:pPr>
        <w:pStyle w:val="Heading2"/>
        <w:jc w:val="both"/>
      </w:pPr>
      <w:bookmarkStart w:id="10" w:name="_Toc215157719"/>
      <w:r>
        <w:t>Details of Implementation: Coursera Scraper</w:t>
      </w:r>
      <w:bookmarkEnd w:id="10"/>
    </w:p>
    <w:p w14:paraId="107C26DA" w14:textId="6633DCC7" w:rsidR="0011550F" w:rsidRDefault="00B217AF" w:rsidP="00CB4B71">
      <w:pPr>
        <w:jc w:val="both"/>
      </w:pPr>
      <w:r w:rsidRPr="00B217AF">
        <w:t xml:space="preserve">The </w:t>
      </w:r>
      <w:proofErr w:type="spellStart"/>
      <w:r w:rsidRPr="00B217AF">
        <w:t>CourseraScraper</w:t>
      </w:r>
      <w:proofErr w:type="spellEnd"/>
      <w:r w:rsidRPr="00B217AF">
        <w:t xml:space="preserve"> module extracts online course information relevant to the job title being scraped from Indeed. This allows the Pathfinder platform to recommend learning resources and skills development opportunities aligned with the labor market demands.</w:t>
      </w:r>
    </w:p>
    <w:p w14:paraId="050BE234" w14:textId="599FB251" w:rsidR="00BA66C2" w:rsidRDefault="004C2C8B" w:rsidP="00CB4B71">
      <w:pPr>
        <w:jc w:val="both"/>
      </w:pPr>
      <w:r>
        <w:t>Upon execution, the scraper navigates to the Coursera search results page for the given job title and waits for course cards to appear</w:t>
      </w:r>
      <w:r w:rsidR="00E53BFB">
        <w:t xml:space="preserve"> as shown in figure 7</w:t>
      </w:r>
      <w:r>
        <w:t>. Each course card is processed to extract structured data such as course title, providing organization or university partner, skills taught, course rating, number of students enrolled, and the course URL. The scraper uses multiple fallback selectors to handle variations in page structure and ensure reliable extraction. Text data is cleaned and normalized to remove unnecessary content, producing a consistent dataset suitable for database storage.</w:t>
      </w:r>
      <w:r w:rsidR="00BA66C2" w:rsidRPr="00BA66C2">
        <w:t xml:space="preserve"> </w:t>
      </w:r>
    </w:p>
    <w:p w14:paraId="0656D971" w14:textId="77777777" w:rsidR="00BA66C2" w:rsidRDefault="00BA66C2" w:rsidP="00BA66C2">
      <w:pPr>
        <w:keepNext/>
        <w:jc w:val="center"/>
      </w:pPr>
      <w:r w:rsidRPr="009C3527">
        <w:rPr>
          <w:noProof/>
        </w:rPr>
        <w:lastRenderedPageBreak/>
        <w:drawing>
          <wp:inline distT="0" distB="0" distL="0" distR="0" wp14:anchorId="6BA2A0DA" wp14:editId="1E00FE6C">
            <wp:extent cx="5438899" cy="3449285"/>
            <wp:effectExtent l="0" t="0" r="0" b="0"/>
            <wp:docPr id="16338139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13912" name="Picture 1" descr="A screen shot of a computer program&#10;&#10;AI-generated content may be incorrect."/>
                    <pic:cNvPicPr/>
                  </pic:nvPicPr>
                  <pic:blipFill>
                    <a:blip r:embed="rId21"/>
                    <a:stretch>
                      <a:fillRect/>
                    </a:stretch>
                  </pic:blipFill>
                  <pic:spPr>
                    <a:xfrm>
                      <a:off x="0" y="0"/>
                      <a:ext cx="5447657" cy="3454839"/>
                    </a:xfrm>
                    <a:prstGeom prst="rect">
                      <a:avLst/>
                    </a:prstGeom>
                  </pic:spPr>
                </pic:pic>
              </a:graphicData>
            </a:graphic>
          </wp:inline>
        </w:drawing>
      </w:r>
    </w:p>
    <w:p w14:paraId="4A261D97" w14:textId="55B525AB" w:rsidR="004C2C8B" w:rsidRDefault="00BA66C2" w:rsidP="00BA66C2">
      <w:pPr>
        <w:pStyle w:val="Caption"/>
        <w:jc w:val="center"/>
      </w:pPr>
      <w:r>
        <w:t xml:space="preserve">Figure </w:t>
      </w:r>
      <w:r>
        <w:fldChar w:fldCharType="begin"/>
      </w:r>
      <w:r>
        <w:instrText xml:space="preserve"> SEQ Figure \* ARABIC </w:instrText>
      </w:r>
      <w:r>
        <w:fldChar w:fldCharType="separate"/>
      </w:r>
      <w:r w:rsidR="00636B57">
        <w:rPr>
          <w:noProof/>
        </w:rPr>
        <w:t>7</w:t>
      </w:r>
      <w:r>
        <w:fldChar w:fldCharType="end"/>
      </w:r>
      <w:r>
        <w:t>: coursera</w:t>
      </w:r>
      <w:r w:rsidRPr="00AB7137">
        <w:t>_scraper.py</w:t>
      </w:r>
    </w:p>
    <w:p w14:paraId="5DF4230B" w14:textId="3978B47F" w:rsidR="00B217AF" w:rsidRDefault="004C2C8B" w:rsidP="00CB4B71">
      <w:pPr>
        <w:jc w:val="both"/>
      </w:pPr>
      <w:r>
        <w:t xml:space="preserve">The scraped course data is timestamped and stored in the SQLite database, aligning with the job data from Indeed. This integration allows the Pathfinder platform to provide relevant learning resources alongside job recommendations. By running hourly, the scraper continuously updates the dataset with new courses, supporting real-time insights into available training resources. The </w:t>
      </w:r>
      <w:proofErr w:type="spellStart"/>
      <w:r>
        <w:t>CourseraScraper</w:t>
      </w:r>
      <w:proofErr w:type="spellEnd"/>
      <w:r>
        <w:t xml:space="preserve"> is designed for automation, resilience to page layout changes, and scalability, enabling Pathfinder to maintain a comprehensive and current mapping of jobs to </w:t>
      </w:r>
      <w:r w:rsidR="007D50C9">
        <w:t>associate</w:t>
      </w:r>
      <w:r>
        <w:t xml:space="preserve"> skills and courses.</w:t>
      </w:r>
    </w:p>
    <w:p w14:paraId="7DF8A298" w14:textId="77777777" w:rsidR="00BA66C2" w:rsidRDefault="00BA66C2" w:rsidP="00CB4B71">
      <w:pPr>
        <w:jc w:val="both"/>
      </w:pPr>
    </w:p>
    <w:p w14:paraId="1068A0C0" w14:textId="77777777" w:rsidR="00AD563A" w:rsidRDefault="00AD563A" w:rsidP="00CB4B71">
      <w:pPr>
        <w:jc w:val="both"/>
      </w:pPr>
    </w:p>
    <w:p w14:paraId="24367727" w14:textId="77777777" w:rsidR="00AD563A" w:rsidRDefault="00AD563A" w:rsidP="00CB4B71">
      <w:pPr>
        <w:jc w:val="both"/>
      </w:pPr>
    </w:p>
    <w:p w14:paraId="7A169534" w14:textId="77777777" w:rsidR="00AD563A" w:rsidRDefault="00AD563A" w:rsidP="00CB4B71">
      <w:pPr>
        <w:jc w:val="both"/>
      </w:pPr>
    </w:p>
    <w:p w14:paraId="12F6F482" w14:textId="77777777" w:rsidR="00AD563A" w:rsidRDefault="00AD563A" w:rsidP="00CB4B71">
      <w:pPr>
        <w:jc w:val="both"/>
      </w:pPr>
    </w:p>
    <w:p w14:paraId="7CC179C5" w14:textId="77777777" w:rsidR="00AD563A" w:rsidRDefault="00AD563A" w:rsidP="00CB4B71">
      <w:pPr>
        <w:jc w:val="both"/>
      </w:pPr>
    </w:p>
    <w:p w14:paraId="23CB1844" w14:textId="77777777" w:rsidR="00AD563A" w:rsidRDefault="00AD563A" w:rsidP="00CB4B71">
      <w:pPr>
        <w:jc w:val="both"/>
      </w:pPr>
    </w:p>
    <w:p w14:paraId="53F14A41" w14:textId="77777777" w:rsidR="00AD563A" w:rsidRDefault="00AD563A" w:rsidP="00CB4B71">
      <w:pPr>
        <w:jc w:val="both"/>
      </w:pPr>
    </w:p>
    <w:p w14:paraId="258899C7" w14:textId="77777777" w:rsidR="00AD563A" w:rsidRDefault="00AD563A" w:rsidP="00CB4B71">
      <w:pPr>
        <w:jc w:val="both"/>
      </w:pPr>
    </w:p>
    <w:p w14:paraId="7D6F76E2" w14:textId="77777777" w:rsidR="00AD563A" w:rsidRDefault="00AD563A" w:rsidP="00CB4B71">
      <w:pPr>
        <w:jc w:val="both"/>
      </w:pPr>
    </w:p>
    <w:p w14:paraId="5ABC9BCC" w14:textId="77777777" w:rsidR="00AD563A" w:rsidRDefault="00AD563A" w:rsidP="00CB4B71">
      <w:pPr>
        <w:jc w:val="both"/>
      </w:pPr>
    </w:p>
    <w:p w14:paraId="7842587D" w14:textId="224C0244" w:rsidR="00AD563A" w:rsidRDefault="00AD563A" w:rsidP="00AD563A">
      <w:pPr>
        <w:pStyle w:val="Heading1"/>
        <w:jc w:val="both"/>
      </w:pPr>
      <w:bookmarkStart w:id="11" w:name="_Toc215157720"/>
      <w:r>
        <w:lastRenderedPageBreak/>
        <w:t xml:space="preserve">Implemented Feature: </w:t>
      </w:r>
      <w:r w:rsidR="00E05013">
        <w:t>Recommendation model</w:t>
      </w:r>
      <w:bookmarkEnd w:id="11"/>
    </w:p>
    <w:p w14:paraId="337648FB" w14:textId="05376D0F" w:rsidR="00F72C36" w:rsidRDefault="00F72C36" w:rsidP="00AD563A">
      <w:pPr>
        <w:jc w:val="both"/>
      </w:pPr>
      <w:r w:rsidRPr="00F72C36">
        <w:t xml:space="preserve">The Pathfinder system includes an intelligent </w:t>
      </w:r>
      <w:r>
        <w:t>r</w:t>
      </w:r>
      <w:r w:rsidRPr="00F72C36">
        <w:t xml:space="preserve">ecommendation </w:t>
      </w:r>
      <w:r>
        <w:t>e</w:t>
      </w:r>
      <w:r w:rsidRPr="00F72C36">
        <w:t xml:space="preserve">ngine designed to assist users in identifying the most suitable job roles and skill-building courses based on </w:t>
      </w:r>
      <w:r w:rsidR="0010238A">
        <w:t>users’</w:t>
      </w:r>
      <w:r>
        <w:t xml:space="preserve"> education and skill </w:t>
      </w:r>
      <w:r w:rsidR="0010238A">
        <w:t>information</w:t>
      </w:r>
      <w:r>
        <w:t>.</w:t>
      </w:r>
      <w:r w:rsidRPr="00F72C36">
        <w:t xml:space="preserve"> This feature is composed of two tightly integrated components:</w:t>
      </w:r>
    </w:p>
    <w:p w14:paraId="4E5C4C2D" w14:textId="60592891" w:rsidR="00AD563A" w:rsidRDefault="00AD563A" w:rsidP="00AD563A">
      <w:pPr>
        <w:pStyle w:val="Heading2"/>
        <w:jc w:val="both"/>
      </w:pPr>
      <w:bookmarkStart w:id="12" w:name="_Toc215157721"/>
      <w:r>
        <w:t xml:space="preserve">Details of Implementation: </w:t>
      </w:r>
      <w:r w:rsidR="0010238A" w:rsidRPr="0010238A">
        <w:t>Job Recommendation Model</w:t>
      </w:r>
      <w:bookmarkEnd w:id="12"/>
    </w:p>
    <w:p w14:paraId="36D6B66E" w14:textId="14109DD5" w:rsidR="004E25EA" w:rsidRDefault="00D61F88" w:rsidP="00D61F88">
      <w:pPr>
        <w:jc w:val="both"/>
      </w:pPr>
      <w:r>
        <w:t xml:space="preserve">The Job Recommendation Model is responsible for predicting the most suitable job title based on textual job descriptions. The implementation begins by retrieving job postings stored in the local SQLite database using the </w:t>
      </w:r>
      <w:proofErr w:type="spellStart"/>
      <w:r>
        <w:t>PathfinderDatabase</w:t>
      </w:r>
      <w:proofErr w:type="spellEnd"/>
      <w:r>
        <w:t xml:space="preserve"> class. From the dataset, job descriptions are extracted as feature text, while the job title serves as the target label</w:t>
      </w:r>
      <w:r w:rsidR="00300F40">
        <w:t xml:space="preserve"> as shown in figure 8</w:t>
      </w:r>
      <w:r>
        <w:t xml:space="preserve">. </w:t>
      </w:r>
    </w:p>
    <w:p w14:paraId="727E7E76" w14:textId="77777777" w:rsidR="008B4E0B" w:rsidRDefault="001125EA" w:rsidP="008B4E0B">
      <w:pPr>
        <w:keepNext/>
        <w:jc w:val="center"/>
      </w:pPr>
      <w:r w:rsidRPr="001125EA">
        <w:rPr>
          <w:noProof/>
        </w:rPr>
        <w:drawing>
          <wp:inline distT="0" distB="0" distL="0" distR="0" wp14:anchorId="63133D9D" wp14:editId="185EC84D">
            <wp:extent cx="5343896" cy="3397599"/>
            <wp:effectExtent l="0" t="0" r="0" b="0"/>
            <wp:docPr id="7577662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66261" name="Picture 1" descr="A screen shot of a computer program&#10;&#10;AI-generated content may be incorrect."/>
                    <pic:cNvPicPr/>
                  </pic:nvPicPr>
                  <pic:blipFill>
                    <a:blip r:embed="rId22"/>
                    <a:stretch>
                      <a:fillRect/>
                    </a:stretch>
                  </pic:blipFill>
                  <pic:spPr>
                    <a:xfrm>
                      <a:off x="0" y="0"/>
                      <a:ext cx="5355236" cy="3404809"/>
                    </a:xfrm>
                    <a:prstGeom prst="rect">
                      <a:avLst/>
                    </a:prstGeom>
                  </pic:spPr>
                </pic:pic>
              </a:graphicData>
            </a:graphic>
          </wp:inline>
        </w:drawing>
      </w:r>
    </w:p>
    <w:p w14:paraId="4D0C8D35" w14:textId="1FFDDD23" w:rsidR="00C26191" w:rsidRDefault="008B4E0B" w:rsidP="008B4E0B">
      <w:pPr>
        <w:pStyle w:val="Caption"/>
        <w:jc w:val="center"/>
      </w:pPr>
      <w:r>
        <w:t xml:space="preserve">Figure </w:t>
      </w:r>
      <w:r>
        <w:fldChar w:fldCharType="begin"/>
      </w:r>
      <w:r>
        <w:instrText xml:space="preserve"> SEQ Figure \* ARABIC </w:instrText>
      </w:r>
      <w:r>
        <w:fldChar w:fldCharType="separate"/>
      </w:r>
      <w:r w:rsidR="00636B57">
        <w:rPr>
          <w:noProof/>
        </w:rPr>
        <w:t>8</w:t>
      </w:r>
      <w:r>
        <w:fldChar w:fldCharType="end"/>
      </w:r>
      <w:r>
        <w:t>: job_model.py</w:t>
      </w:r>
      <w:r w:rsidR="00982674">
        <w:t xml:space="preserve"> part 1</w:t>
      </w:r>
    </w:p>
    <w:p w14:paraId="706B065D" w14:textId="77777777" w:rsidR="004E25EA" w:rsidRDefault="004E25EA" w:rsidP="004E25EA">
      <w:pPr>
        <w:jc w:val="both"/>
      </w:pPr>
      <w:r>
        <w:t xml:space="preserve">To convert the raw text into machine-interpretable numerical vectors, a TF-IDF Vectorizer is applied, configured with a vocabulary size of 10,000 features and an n-gram range of (1, 200). This enables the model to capture both single words and longer phrases commonly found in job postings. After vectorization, job titles are transformed into encoded integer labels using a </w:t>
      </w:r>
      <w:proofErr w:type="spellStart"/>
      <w:r>
        <w:t>LabelEncoder</w:t>
      </w:r>
      <w:proofErr w:type="spellEnd"/>
      <w:r>
        <w:t>, preparing the data for training.</w:t>
      </w:r>
    </w:p>
    <w:p w14:paraId="009F0AB9" w14:textId="77777777" w:rsidR="004E25EA" w:rsidRDefault="004E25EA" w:rsidP="00D61F88">
      <w:pPr>
        <w:jc w:val="both"/>
      </w:pPr>
    </w:p>
    <w:p w14:paraId="44E4AA89" w14:textId="77777777" w:rsidR="004E25EA" w:rsidRDefault="004E25EA" w:rsidP="00D61F88">
      <w:pPr>
        <w:jc w:val="both"/>
      </w:pPr>
    </w:p>
    <w:p w14:paraId="2BAA12D8" w14:textId="77777777" w:rsidR="004E25EA" w:rsidRDefault="004E25EA" w:rsidP="00D61F88">
      <w:pPr>
        <w:jc w:val="both"/>
      </w:pPr>
    </w:p>
    <w:p w14:paraId="729D50ED" w14:textId="77777777" w:rsidR="004E25EA" w:rsidRDefault="004E25EA" w:rsidP="00D61F88">
      <w:pPr>
        <w:jc w:val="both"/>
      </w:pPr>
    </w:p>
    <w:p w14:paraId="365AE5AB" w14:textId="4619DFD7" w:rsidR="006403F4" w:rsidRDefault="00C249C1" w:rsidP="005809B1">
      <w:pPr>
        <w:jc w:val="center"/>
      </w:pPr>
      <w:r>
        <w:rPr>
          <w:noProof/>
        </w:rPr>
        <w:lastRenderedPageBreak/>
        <mc:AlternateContent>
          <mc:Choice Requires="wpg">
            <w:drawing>
              <wp:anchor distT="0" distB="0" distL="114300" distR="114300" simplePos="0" relativeHeight="251662336" behindDoc="0" locked="0" layoutInCell="1" allowOverlap="1" wp14:anchorId="624651E4" wp14:editId="07DEDE78">
                <wp:simplePos x="0" y="0"/>
                <wp:positionH relativeFrom="column">
                  <wp:posOffset>783771</wp:posOffset>
                </wp:positionH>
                <wp:positionV relativeFrom="paragraph">
                  <wp:posOffset>11133</wp:posOffset>
                </wp:positionV>
                <wp:extent cx="4526280" cy="4820862"/>
                <wp:effectExtent l="0" t="0" r="7620" b="0"/>
                <wp:wrapThrough wrapText="bothSides">
                  <wp:wrapPolygon edited="0">
                    <wp:start x="0" y="0"/>
                    <wp:lineTo x="0" y="21512"/>
                    <wp:lineTo x="21545" y="21512"/>
                    <wp:lineTo x="21545" y="0"/>
                    <wp:lineTo x="0" y="0"/>
                  </wp:wrapPolygon>
                </wp:wrapThrough>
                <wp:docPr id="703251108" name="Group 2"/>
                <wp:cNvGraphicFramePr/>
                <a:graphic xmlns:a="http://schemas.openxmlformats.org/drawingml/2006/main">
                  <a:graphicData uri="http://schemas.microsoft.com/office/word/2010/wordprocessingGroup">
                    <wpg:wgp>
                      <wpg:cNvGrpSpPr/>
                      <wpg:grpSpPr>
                        <a:xfrm>
                          <a:off x="0" y="0"/>
                          <a:ext cx="4526280" cy="4820862"/>
                          <a:chOff x="0" y="0"/>
                          <a:chExt cx="4526280" cy="4820862"/>
                        </a:xfrm>
                      </wpg:grpSpPr>
                      <pic:pic xmlns:pic="http://schemas.openxmlformats.org/drawingml/2006/picture">
                        <pic:nvPicPr>
                          <pic:cNvPr id="364388671" name="Picture 1" descr="A screen shot of a computer&#10;&#10;AI-generated content may be incorrect."/>
                          <pic:cNvPicPr>
                            <a:picLocks noChangeAspect="1"/>
                          </pic:cNvPicPr>
                        </pic:nvPicPr>
                        <pic:blipFill rotWithShape="1">
                          <a:blip r:embed="rId23">
                            <a:extLst>
                              <a:ext uri="{28A0092B-C50C-407E-A947-70E740481C1C}">
                                <a14:useLocalDpi xmlns:a14="http://schemas.microsoft.com/office/drawing/2010/main" val="0"/>
                              </a:ext>
                            </a:extLst>
                          </a:blip>
                          <a:srcRect l="4270"/>
                          <a:stretch>
                            <a:fillRect/>
                          </a:stretch>
                        </pic:blipFill>
                        <pic:spPr bwMode="auto">
                          <a:xfrm>
                            <a:off x="0" y="3740727"/>
                            <a:ext cx="4526280" cy="10801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72212068" name="Picture 1" descr="A screenshot of a computer screen&#10;&#10;AI-generated content may be incorrect."/>
                          <pic:cNvPicPr>
                            <a:picLocks noChangeAspect="1"/>
                          </pic:cNvPicPr>
                        </pic:nvPicPr>
                        <pic:blipFill rotWithShape="1">
                          <a:blip r:embed="rId24">
                            <a:extLst>
                              <a:ext uri="{28A0092B-C50C-407E-A947-70E740481C1C}">
                                <a14:useLocalDpi xmlns:a14="http://schemas.microsoft.com/office/drawing/2010/main" val="0"/>
                              </a:ext>
                            </a:extLst>
                          </a:blip>
                          <a:srcRect l="5217" t="3068" r="8808" b="-1"/>
                          <a:stretch>
                            <a:fillRect/>
                          </a:stretch>
                        </pic:blipFill>
                        <pic:spPr bwMode="auto">
                          <a:xfrm>
                            <a:off x="0" y="0"/>
                            <a:ext cx="4500245" cy="37509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2F50661" id="Group 2" o:spid="_x0000_s1026" style="position:absolute;margin-left:61.7pt;margin-top:.9pt;width:356.4pt;height:379.6pt;z-index:251662336" coordsize="45262,48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">
                <v:shape id="Picture 1" o:spid="_x0000_s1027" type="#_x0000_t75" alt="A screen shot of a computer&#10;&#10;AI-generated content may be incorrect." style="position:absolute;top:37407;width:45262;height:10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">
                  <v:imagedata r:id="rId25" o:title="A screen shot of a computer&#10;&#10;AI-generated content may be incorrect" cropleft="2798f"/>
                </v:shape>
                <v:shape id="Picture 1" o:spid="_x0000_s1028" type="#_x0000_t75" alt="A screenshot of a computer screen&#10;&#10;AI-generated content may be incorrect." style="position:absolute;width:45002;height:37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">
                  <v:imagedata r:id="rId26" o:title="A screenshot of a computer screen&#10;&#10;AI-generated content may be incorrect" croptop="2011f" cropbottom="-1f" cropleft="3419f" cropright="5772f"/>
                </v:shape>
                <w10:wrap type="through"/>
              </v:group>
            </w:pict>
          </mc:Fallback>
        </mc:AlternateContent>
      </w:r>
    </w:p>
    <w:p w14:paraId="52EC4164" w14:textId="64D5AD90" w:rsidR="006403F4" w:rsidRDefault="006403F4" w:rsidP="005809B1">
      <w:pPr>
        <w:jc w:val="center"/>
      </w:pPr>
    </w:p>
    <w:p w14:paraId="1C61AAF1" w14:textId="5CB6C36B" w:rsidR="006403F4" w:rsidRDefault="006403F4" w:rsidP="005809B1">
      <w:pPr>
        <w:jc w:val="center"/>
      </w:pPr>
    </w:p>
    <w:p w14:paraId="7705826C" w14:textId="5AC31053" w:rsidR="006403F4" w:rsidRDefault="006403F4" w:rsidP="005809B1">
      <w:pPr>
        <w:jc w:val="center"/>
      </w:pPr>
    </w:p>
    <w:p w14:paraId="5F43E933" w14:textId="29E909D1" w:rsidR="005809B1" w:rsidRDefault="005809B1" w:rsidP="005809B1">
      <w:pPr>
        <w:jc w:val="center"/>
      </w:pPr>
    </w:p>
    <w:p w14:paraId="13C18908" w14:textId="5D072EEB" w:rsidR="006403F4" w:rsidRDefault="006403F4" w:rsidP="005809B1">
      <w:pPr>
        <w:jc w:val="center"/>
      </w:pPr>
    </w:p>
    <w:p w14:paraId="346D86E2" w14:textId="28EA63EA" w:rsidR="006403F4" w:rsidRDefault="006403F4" w:rsidP="005809B1">
      <w:pPr>
        <w:jc w:val="center"/>
      </w:pPr>
    </w:p>
    <w:p w14:paraId="68A492B7" w14:textId="2D64B65E" w:rsidR="006403F4" w:rsidRDefault="006403F4" w:rsidP="005809B1">
      <w:pPr>
        <w:jc w:val="center"/>
      </w:pPr>
    </w:p>
    <w:p w14:paraId="0C21B451" w14:textId="7E06076E" w:rsidR="006403F4" w:rsidRDefault="006403F4" w:rsidP="005809B1">
      <w:pPr>
        <w:jc w:val="center"/>
      </w:pPr>
    </w:p>
    <w:p w14:paraId="55F1F17F" w14:textId="2C0E6140" w:rsidR="006403F4" w:rsidRDefault="006403F4" w:rsidP="005809B1">
      <w:pPr>
        <w:jc w:val="center"/>
      </w:pPr>
    </w:p>
    <w:p w14:paraId="1B38512D" w14:textId="52178282" w:rsidR="006403F4" w:rsidRDefault="006403F4" w:rsidP="005809B1">
      <w:pPr>
        <w:jc w:val="center"/>
      </w:pPr>
    </w:p>
    <w:p w14:paraId="3596FB5E" w14:textId="2F3039B7" w:rsidR="006403F4" w:rsidRDefault="006403F4" w:rsidP="005809B1">
      <w:pPr>
        <w:jc w:val="center"/>
      </w:pPr>
    </w:p>
    <w:p w14:paraId="445535D0" w14:textId="1DC73E68" w:rsidR="006403F4" w:rsidRDefault="006403F4" w:rsidP="005809B1">
      <w:pPr>
        <w:jc w:val="center"/>
      </w:pPr>
    </w:p>
    <w:p w14:paraId="6FCA8386" w14:textId="4609E62C" w:rsidR="006403F4" w:rsidRDefault="006403F4" w:rsidP="005809B1">
      <w:pPr>
        <w:jc w:val="center"/>
      </w:pPr>
    </w:p>
    <w:p w14:paraId="6084A13B" w14:textId="77777777" w:rsidR="006403F4" w:rsidRDefault="006403F4" w:rsidP="005809B1">
      <w:pPr>
        <w:jc w:val="center"/>
      </w:pPr>
    </w:p>
    <w:p w14:paraId="7D0A1BEA" w14:textId="616DE6E5" w:rsidR="006403F4" w:rsidRDefault="006403F4" w:rsidP="005809B1">
      <w:pPr>
        <w:jc w:val="center"/>
      </w:pPr>
    </w:p>
    <w:p w14:paraId="6803115D" w14:textId="77777777" w:rsidR="006403F4" w:rsidRDefault="006403F4" w:rsidP="005809B1">
      <w:pPr>
        <w:jc w:val="center"/>
      </w:pPr>
    </w:p>
    <w:p w14:paraId="0689267C" w14:textId="69AD1A0A" w:rsidR="00A93E1A" w:rsidRDefault="00A93E1A" w:rsidP="00D61F88">
      <w:pPr>
        <w:jc w:val="both"/>
      </w:pPr>
      <w:r>
        <w:rPr>
          <w:noProof/>
        </w:rPr>
        <mc:AlternateContent>
          <mc:Choice Requires="wps">
            <w:drawing>
              <wp:anchor distT="0" distB="0" distL="114300" distR="114300" simplePos="0" relativeHeight="251664384" behindDoc="0" locked="0" layoutInCell="1" allowOverlap="1" wp14:anchorId="671203C4" wp14:editId="0C0954B3">
                <wp:simplePos x="0" y="0"/>
                <wp:positionH relativeFrom="column">
                  <wp:posOffset>783590</wp:posOffset>
                </wp:positionH>
                <wp:positionV relativeFrom="paragraph">
                  <wp:posOffset>36195</wp:posOffset>
                </wp:positionV>
                <wp:extent cx="4526280" cy="213360"/>
                <wp:effectExtent l="0" t="0" r="7620" b="0"/>
                <wp:wrapThrough wrapText="bothSides">
                  <wp:wrapPolygon edited="0">
                    <wp:start x="0" y="0"/>
                    <wp:lineTo x="0" y="19286"/>
                    <wp:lineTo x="21545" y="19286"/>
                    <wp:lineTo x="21545" y="0"/>
                    <wp:lineTo x="0" y="0"/>
                  </wp:wrapPolygon>
                </wp:wrapThrough>
                <wp:docPr id="672365454" name="Text Box 1"/>
                <wp:cNvGraphicFramePr/>
                <a:graphic xmlns:a="http://schemas.openxmlformats.org/drawingml/2006/main">
                  <a:graphicData uri="http://schemas.microsoft.com/office/word/2010/wordprocessingShape">
                    <wps:wsp>
                      <wps:cNvSpPr txBox="1"/>
                      <wps:spPr>
                        <a:xfrm>
                          <a:off x="0" y="0"/>
                          <a:ext cx="4526280" cy="213360"/>
                        </a:xfrm>
                        <a:prstGeom prst="rect">
                          <a:avLst/>
                        </a:prstGeom>
                        <a:solidFill>
                          <a:prstClr val="white"/>
                        </a:solidFill>
                        <a:ln>
                          <a:noFill/>
                        </a:ln>
                      </wps:spPr>
                      <wps:txbx>
                        <w:txbxContent>
                          <w:p w14:paraId="5060B067" w14:textId="5047CD96" w:rsidR="00A93E1A" w:rsidRPr="006F142E" w:rsidRDefault="00A93E1A" w:rsidP="00A93E1A">
                            <w:pPr>
                              <w:pStyle w:val="Caption"/>
                              <w:jc w:val="center"/>
                              <w:rPr>
                                <w:noProof/>
                                <w:sz w:val="22"/>
                                <w:szCs w:val="22"/>
                              </w:rPr>
                            </w:pPr>
                            <w:r>
                              <w:t xml:space="preserve">Figure </w:t>
                            </w:r>
                            <w:r>
                              <w:fldChar w:fldCharType="begin"/>
                            </w:r>
                            <w:r>
                              <w:instrText xml:space="preserve"> SEQ Figure \* ARABIC </w:instrText>
                            </w:r>
                            <w:r>
                              <w:fldChar w:fldCharType="separate"/>
                            </w:r>
                            <w:r w:rsidR="00636B57">
                              <w:rPr>
                                <w:noProof/>
                              </w:rPr>
                              <w:t>9</w:t>
                            </w:r>
                            <w:r>
                              <w:fldChar w:fldCharType="end"/>
                            </w:r>
                            <w:r>
                              <w:t>: job_model.py classification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1203C4" id="_x0000_s1028" type="#_x0000_t202" style="position:absolute;left:0;text-align:left;margin-left:61.7pt;margin-top:2.85pt;width:356.4pt;height:16.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bNIHQIAAEIEAAAOAAAAZHJzL2Uyb0RvYy54bWysU02P2jAQvVfqf7B8LwG2Xa0Q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" stroked="f">
                <v:textbox inset="0,0,0,0">
                  <w:txbxContent>
                    <w:p w14:paraId="5060B067" w14:textId="5047CD96" w:rsidR="00A93E1A" w:rsidRPr="006F142E" w:rsidRDefault="00A93E1A" w:rsidP="00A93E1A">
                      <w:pPr>
                        <w:pStyle w:val="Caption"/>
                        <w:jc w:val="center"/>
                        <w:rPr>
                          <w:noProof/>
                          <w:sz w:val="22"/>
                          <w:szCs w:val="22"/>
                        </w:rPr>
                      </w:pPr>
                      <w:r>
                        <w:t xml:space="preserve">Figure </w:t>
                      </w:r>
                      <w:r>
                        <w:fldChar w:fldCharType="begin"/>
                      </w:r>
                      <w:r>
                        <w:instrText xml:space="preserve"> SEQ Figure \* ARABIC </w:instrText>
                      </w:r>
                      <w:r>
                        <w:fldChar w:fldCharType="separate"/>
                      </w:r>
                      <w:r w:rsidR="00636B57">
                        <w:rPr>
                          <w:noProof/>
                        </w:rPr>
                        <w:t>9</w:t>
                      </w:r>
                      <w:r>
                        <w:fldChar w:fldCharType="end"/>
                      </w:r>
                      <w:r>
                        <w:t>: job_model.py classification report</w:t>
                      </w:r>
                    </w:p>
                  </w:txbxContent>
                </v:textbox>
                <w10:wrap type="through"/>
              </v:shape>
            </w:pict>
          </mc:Fallback>
        </mc:AlternateContent>
      </w:r>
    </w:p>
    <w:p w14:paraId="4FC01543" w14:textId="24AF764E" w:rsidR="00AD563A" w:rsidRDefault="00D61F88" w:rsidP="00D61F88">
      <w:pPr>
        <w:jc w:val="both"/>
      </w:pPr>
      <w:r>
        <w:t xml:space="preserve">To improve the model’s ability to generalize across job categories with unequal representation, </w:t>
      </w:r>
      <w:proofErr w:type="spellStart"/>
      <w:r>
        <w:t>RandomOverSampler</w:t>
      </w:r>
      <w:proofErr w:type="spellEnd"/>
      <w:r>
        <w:t xml:space="preserve"> (ROS) is applied to the training data. This oversampling strategy balances the distribution of job titles by replicating minority-class examples, addressing the common issue of imbalanced job datasets. The classification algorithm used is Logistic Regression with </w:t>
      </w:r>
      <w:proofErr w:type="spellStart"/>
      <w:r>
        <w:t>class_weight</w:t>
      </w:r>
      <w:proofErr w:type="spellEnd"/>
      <w:r>
        <w:t xml:space="preserve">='balanced' and an increased </w:t>
      </w:r>
      <w:proofErr w:type="spellStart"/>
      <w:r>
        <w:t>max_iter</w:t>
      </w:r>
      <w:proofErr w:type="spellEnd"/>
      <w:r>
        <w:t xml:space="preserve"> threshold to ensure convergence with high-dimensional TF-IDF vectors. The pipeline then performs prediction on the test set, calculates accuracy, and generates a detailed classification report</w:t>
      </w:r>
      <w:r w:rsidR="00A93E1A">
        <w:t xml:space="preserve"> as shown in figure 9</w:t>
      </w:r>
      <w:r>
        <w:t>. Finally, the trained model (</w:t>
      </w:r>
      <w:proofErr w:type="spellStart"/>
      <w:r>
        <w:t>saved_model.pkl</w:t>
      </w:r>
      <w:proofErr w:type="spellEnd"/>
      <w:r>
        <w:t>), the TF-IDF vectorizer (</w:t>
      </w:r>
      <w:proofErr w:type="spellStart"/>
      <w:r>
        <w:t>tfidf.pkl</w:t>
      </w:r>
      <w:proofErr w:type="spellEnd"/>
      <w:r>
        <w:t>), and the label encoder (</w:t>
      </w:r>
      <w:proofErr w:type="spellStart"/>
      <w:r>
        <w:t>label_encoder.pkl</w:t>
      </w:r>
      <w:proofErr w:type="spellEnd"/>
      <w:r>
        <w:t xml:space="preserve">) </w:t>
      </w:r>
      <w:r w:rsidR="00E66212">
        <w:t>persisted</w:t>
      </w:r>
      <w:r>
        <w:t xml:space="preserve"> to </w:t>
      </w:r>
      <w:r w:rsidR="00371556">
        <w:t>disk as shown in figure 10</w:t>
      </w:r>
      <w:r>
        <w:t xml:space="preserve">. A background scheduler retrains this model every 30 days, ensuring that predictions remain accurate as job descriptions </w:t>
      </w:r>
      <w:r w:rsidR="00E66212">
        <w:t>change</w:t>
      </w:r>
      <w:r>
        <w:t xml:space="preserve"> over time.</w:t>
      </w:r>
    </w:p>
    <w:p w14:paraId="0838D58A" w14:textId="77777777" w:rsidR="00371556" w:rsidRDefault="00982674" w:rsidP="00371556">
      <w:pPr>
        <w:keepNext/>
        <w:jc w:val="center"/>
      </w:pPr>
      <w:r w:rsidRPr="00982674">
        <w:rPr>
          <w:noProof/>
        </w:rPr>
        <w:lastRenderedPageBreak/>
        <w:drawing>
          <wp:inline distT="0" distB="0" distL="0" distR="0" wp14:anchorId="022FDCAD" wp14:editId="0EED748D">
            <wp:extent cx="5260769" cy="2958621"/>
            <wp:effectExtent l="0" t="0" r="0" b="0"/>
            <wp:docPr id="211509417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94171" name="Picture 1" descr="A computer screen shot of a program&#10;&#10;AI-generated content may be incorrect."/>
                    <pic:cNvPicPr/>
                  </pic:nvPicPr>
                  <pic:blipFill>
                    <a:blip r:embed="rId27"/>
                    <a:stretch>
                      <a:fillRect/>
                    </a:stretch>
                  </pic:blipFill>
                  <pic:spPr>
                    <a:xfrm>
                      <a:off x="0" y="0"/>
                      <a:ext cx="5264333" cy="2960626"/>
                    </a:xfrm>
                    <a:prstGeom prst="rect">
                      <a:avLst/>
                    </a:prstGeom>
                  </pic:spPr>
                </pic:pic>
              </a:graphicData>
            </a:graphic>
          </wp:inline>
        </w:drawing>
      </w:r>
    </w:p>
    <w:p w14:paraId="6092E397" w14:textId="2262E8A9" w:rsidR="00E36B94" w:rsidRDefault="00371556" w:rsidP="00E36B94">
      <w:pPr>
        <w:pStyle w:val="Caption"/>
        <w:jc w:val="center"/>
      </w:pPr>
      <w:r>
        <w:t xml:space="preserve">Figure </w:t>
      </w:r>
      <w:r>
        <w:fldChar w:fldCharType="begin"/>
      </w:r>
      <w:r>
        <w:instrText xml:space="preserve"> SEQ Figure \* ARABIC </w:instrText>
      </w:r>
      <w:r>
        <w:fldChar w:fldCharType="separate"/>
      </w:r>
      <w:r w:rsidR="00636B57">
        <w:rPr>
          <w:noProof/>
        </w:rPr>
        <w:t>10</w:t>
      </w:r>
      <w:r>
        <w:fldChar w:fldCharType="end"/>
      </w:r>
      <w:r>
        <w:t>: job_model.py part 2</w:t>
      </w:r>
    </w:p>
    <w:p w14:paraId="550DD9D4" w14:textId="4061D548" w:rsidR="00E36B94" w:rsidRDefault="00E36B94" w:rsidP="00E36B94">
      <w:pPr>
        <w:pStyle w:val="Heading2"/>
        <w:jc w:val="both"/>
      </w:pPr>
      <w:bookmarkStart w:id="13" w:name="_Toc215157722"/>
      <w:r>
        <w:t xml:space="preserve">Details of Implementation: </w:t>
      </w:r>
      <w:r w:rsidR="0022010C" w:rsidRPr="0022010C">
        <w:t>Course Suggestion Engine</w:t>
      </w:r>
      <w:bookmarkEnd w:id="13"/>
    </w:p>
    <w:p w14:paraId="1F2D7D78" w14:textId="31EB8519" w:rsidR="00FA3F34" w:rsidRDefault="00FA3F34" w:rsidP="00FA3F34">
      <w:pPr>
        <w:jc w:val="both"/>
      </w:pPr>
      <w:r>
        <w:t xml:space="preserve">The Course Suggestion Engine </w:t>
      </w:r>
      <w:r w:rsidR="003178EF">
        <w:t>identifies</w:t>
      </w:r>
      <w:r>
        <w:t xml:space="preserve"> relevant online courses a user should take to acquire missing </w:t>
      </w:r>
      <w:r w:rsidR="003178EF">
        <w:t>job-related</w:t>
      </w:r>
      <w:r>
        <w:t xml:space="preserve"> skills. The system begins by retrieving two datasets from the database: job postings and course listings. Each course contains a comma-separated list of skills, which are preprocessed into Python sets for fast intersection operations. A global vocabulary of skills is constructed from all course listings, allowing the system to detect those skills within job descriptions using a case-insensitive exact-word regex match</w:t>
      </w:r>
      <w:r w:rsidR="00444C23">
        <w:t xml:space="preserve"> as shown in figure</w:t>
      </w:r>
      <w:r w:rsidR="009C64FD">
        <w:t xml:space="preserve"> 11</w:t>
      </w:r>
      <w:r>
        <w:t>.</w:t>
      </w:r>
    </w:p>
    <w:p w14:paraId="49473779" w14:textId="77777777" w:rsidR="003A695D" w:rsidRDefault="003178EF" w:rsidP="003A695D">
      <w:pPr>
        <w:keepNext/>
        <w:jc w:val="center"/>
      </w:pPr>
      <w:r w:rsidRPr="004B151A">
        <w:rPr>
          <w:noProof/>
        </w:rPr>
        <w:drawing>
          <wp:inline distT="0" distB="0" distL="0" distR="0" wp14:anchorId="7762BDB9" wp14:editId="30985FA2">
            <wp:extent cx="4219351" cy="3075710"/>
            <wp:effectExtent l="0" t="0" r="0" b="0"/>
            <wp:docPr id="153834034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40349" name="Picture 1" descr="A computer screen shot of text&#10;&#10;AI-generated content may be incorrect."/>
                    <pic:cNvPicPr/>
                  </pic:nvPicPr>
                  <pic:blipFill>
                    <a:blip r:embed="rId28"/>
                    <a:stretch>
                      <a:fillRect/>
                    </a:stretch>
                  </pic:blipFill>
                  <pic:spPr>
                    <a:xfrm>
                      <a:off x="0" y="0"/>
                      <a:ext cx="4260717" cy="3105864"/>
                    </a:xfrm>
                    <a:prstGeom prst="rect">
                      <a:avLst/>
                    </a:prstGeom>
                  </pic:spPr>
                </pic:pic>
              </a:graphicData>
            </a:graphic>
          </wp:inline>
        </w:drawing>
      </w:r>
    </w:p>
    <w:p w14:paraId="22D78CD3" w14:textId="4A8BA19B" w:rsidR="004B151A" w:rsidRDefault="003A695D" w:rsidP="003A695D">
      <w:pPr>
        <w:pStyle w:val="Caption"/>
        <w:jc w:val="center"/>
      </w:pPr>
      <w:r>
        <w:t xml:space="preserve">Figure </w:t>
      </w:r>
      <w:r>
        <w:fldChar w:fldCharType="begin"/>
      </w:r>
      <w:r>
        <w:instrText xml:space="preserve"> SEQ Figure \* ARABIC </w:instrText>
      </w:r>
      <w:r>
        <w:fldChar w:fldCharType="separate"/>
      </w:r>
      <w:r w:rsidR="00636B57">
        <w:rPr>
          <w:noProof/>
        </w:rPr>
        <w:t>11</w:t>
      </w:r>
      <w:r>
        <w:fldChar w:fldCharType="end"/>
      </w:r>
      <w:r>
        <w:t xml:space="preserve">: </w:t>
      </w:r>
      <w:r w:rsidRPr="00561526">
        <w:t>recommend.py</w:t>
      </w:r>
      <w:r w:rsidR="00725C57">
        <w:t xml:space="preserve"> p</w:t>
      </w:r>
      <w:r w:rsidR="00C75EC0">
        <w:t>art 1</w:t>
      </w:r>
    </w:p>
    <w:p w14:paraId="320FF27B" w14:textId="44B592B0" w:rsidR="00FA3F34" w:rsidRDefault="00FA3F34" w:rsidP="00FA3F34">
      <w:pPr>
        <w:jc w:val="both"/>
      </w:pPr>
      <w:r>
        <w:lastRenderedPageBreak/>
        <w:t>To generate recommendations, the engine performs skill-gap analysis. Given a target job and a user’s existing skills, the system extracts the required skills from the job description using the previously constructed global skill list</w:t>
      </w:r>
      <w:r w:rsidR="00C528F0">
        <w:t xml:space="preserve"> as shown in figure 12</w:t>
      </w:r>
      <w:r>
        <w:t xml:space="preserve">. The missing skills are computed by subtracting the </w:t>
      </w:r>
      <w:r w:rsidR="00C528F0">
        <w:t>user’s</w:t>
      </w:r>
      <w:r>
        <w:t xml:space="preserve"> skill set from the job-required skills. For each course, the engine computes a coverage score based on the proportion of missing skills addressed by the course. Courses are then ranked using a multi-criteria scoring system prioritizing (1) coverage score and (2) course rating. The top five ranked courses are returned along with the list of missing skills, providing a concise and actionable learning path for the user.</w:t>
      </w:r>
    </w:p>
    <w:p w14:paraId="36073421" w14:textId="01964C10" w:rsidR="00211172" w:rsidRDefault="00C75EC0" w:rsidP="00211172">
      <w:pPr>
        <w:jc w:val="center"/>
      </w:pPr>
      <w:r>
        <w:rPr>
          <w:noProof/>
        </w:rPr>
        <mc:AlternateContent>
          <mc:Choice Requires="wpg">
            <w:drawing>
              <wp:anchor distT="0" distB="0" distL="114300" distR="114300" simplePos="0" relativeHeight="251667456" behindDoc="0" locked="0" layoutInCell="1" allowOverlap="1" wp14:anchorId="115C4809" wp14:editId="5D0305DB">
                <wp:simplePos x="0" y="0"/>
                <wp:positionH relativeFrom="margin">
                  <wp:align>center</wp:align>
                </wp:positionH>
                <wp:positionV relativeFrom="paragraph">
                  <wp:posOffset>11240</wp:posOffset>
                </wp:positionV>
                <wp:extent cx="4666615" cy="6195060"/>
                <wp:effectExtent l="0" t="0" r="635" b="0"/>
                <wp:wrapSquare wrapText="bothSides"/>
                <wp:docPr id="567540704" name="Group 3"/>
                <wp:cNvGraphicFramePr/>
                <a:graphic xmlns:a="http://schemas.openxmlformats.org/drawingml/2006/main">
                  <a:graphicData uri="http://schemas.microsoft.com/office/word/2010/wordprocessingGroup">
                    <wpg:wgp>
                      <wpg:cNvGrpSpPr/>
                      <wpg:grpSpPr>
                        <a:xfrm>
                          <a:off x="0" y="0"/>
                          <a:ext cx="4666615" cy="6195060"/>
                          <a:chOff x="0" y="0"/>
                          <a:chExt cx="4666615" cy="6195357"/>
                        </a:xfrm>
                      </wpg:grpSpPr>
                      <pic:pic xmlns:pic="http://schemas.openxmlformats.org/drawingml/2006/picture">
                        <pic:nvPicPr>
                          <pic:cNvPr id="1119356045" name="Picture 1" descr="A screen shot of a computer program&#10;&#10;AI-generated content may be incorrect."/>
                          <pic:cNvPicPr>
                            <a:picLocks noChangeAspect="1"/>
                          </pic:cNvPicPr>
                        </pic:nvPicPr>
                        <pic:blipFill rotWithShape="1">
                          <a:blip r:embed="rId29">
                            <a:extLst>
                              <a:ext uri="{28A0092B-C50C-407E-A947-70E740481C1C}">
                                <a14:useLocalDpi xmlns:a14="http://schemas.microsoft.com/office/drawing/2010/main" val="0"/>
                              </a:ext>
                            </a:extLst>
                          </a:blip>
                          <a:srcRect r="2720"/>
                          <a:stretch>
                            <a:fillRect/>
                          </a:stretch>
                        </pic:blipFill>
                        <pic:spPr bwMode="auto">
                          <a:xfrm>
                            <a:off x="11875" y="0"/>
                            <a:ext cx="4654550" cy="3359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2993875" name="Picture 1" descr="A screen shot of a computer program&#10;&#10;AI-generated content may be incorrect."/>
                          <pic:cNvPicPr>
                            <a:picLocks noChangeAspect="1"/>
                          </pic:cNvPicPr>
                        </pic:nvPicPr>
                        <pic:blipFill rotWithShape="1">
                          <a:blip r:embed="rId30">
                            <a:extLst>
                              <a:ext uri="{28A0092B-C50C-407E-A947-70E740481C1C}">
                                <a14:useLocalDpi xmlns:a14="http://schemas.microsoft.com/office/drawing/2010/main" val="0"/>
                              </a:ext>
                            </a:extLst>
                          </a:blip>
                          <a:srcRect b="12441"/>
                          <a:stretch>
                            <a:fillRect/>
                          </a:stretch>
                        </pic:blipFill>
                        <pic:spPr bwMode="auto">
                          <a:xfrm>
                            <a:off x="0" y="3360717"/>
                            <a:ext cx="4666615" cy="28346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606DDCB" id="Group 3" o:spid="_x0000_s1026" style="position:absolute;margin-left:0;margin-top:.9pt;width:367.45pt;height:487.8pt;z-index:251667456;mso-position-horizontal:center;mso-position-horizontal-relative:margin" coordsize="46666,61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">
                <v:shape id="Picture 1" o:spid="_x0000_s1027" type="#_x0000_t75" alt="A screen shot of a computer program&#10;&#10;AI-generated content may be incorrect." style="position:absolute;left:118;width:46546;height:33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">
                  <v:imagedata r:id="rId31" o:title="A screen shot of a computer program&#10;&#10;AI-generated content may be incorrect" cropright="1783f"/>
                </v:shape>
                <v:shape id="Picture 1" o:spid="_x0000_s1028" type="#_x0000_t75" alt="A screen shot of a computer program&#10;&#10;AI-generated content may be incorrect." style="position:absolute;top:33607;width:46666;height:28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">
                  <v:imagedata r:id="rId32" o:title="A screen shot of a computer program&#10;&#10;AI-generated content may be incorrect" cropbottom="8153f"/>
                </v:shape>
                <w10:wrap type="square" anchorx="margin"/>
              </v:group>
            </w:pict>
          </mc:Fallback>
        </mc:AlternateContent>
      </w:r>
      <w:r>
        <w:rPr>
          <w:noProof/>
        </w:rPr>
        <mc:AlternateContent>
          <mc:Choice Requires="wps">
            <w:drawing>
              <wp:anchor distT="0" distB="0" distL="114300" distR="114300" simplePos="0" relativeHeight="251669504" behindDoc="0" locked="0" layoutInCell="1" allowOverlap="1" wp14:anchorId="4C46526C" wp14:editId="5804908D">
                <wp:simplePos x="0" y="0"/>
                <wp:positionH relativeFrom="column">
                  <wp:posOffset>569595</wp:posOffset>
                </wp:positionH>
                <wp:positionV relativeFrom="paragraph">
                  <wp:posOffset>6251575</wp:posOffset>
                </wp:positionV>
                <wp:extent cx="4666615" cy="635"/>
                <wp:effectExtent l="0" t="0" r="0" b="0"/>
                <wp:wrapSquare wrapText="bothSides"/>
                <wp:docPr id="327177226" name="Text Box 1"/>
                <wp:cNvGraphicFramePr/>
                <a:graphic xmlns:a="http://schemas.openxmlformats.org/drawingml/2006/main">
                  <a:graphicData uri="http://schemas.microsoft.com/office/word/2010/wordprocessingShape">
                    <wps:wsp>
                      <wps:cNvSpPr txBox="1"/>
                      <wps:spPr>
                        <a:xfrm>
                          <a:off x="0" y="0"/>
                          <a:ext cx="4666615" cy="635"/>
                        </a:xfrm>
                        <a:prstGeom prst="rect">
                          <a:avLst/>
                        </a:prstGeom>
                        <a:solidFill>
                          <a:prstClr val="white"/>
                        </a:solidFill>
                        <a:ln>
                          <a:noFill/>
                        </a:ln>
                      </wps:spPr>
                      <wps:txbx>
                        <w:txbxContent>
                          <w:p w14:paraId="324F4577" w14:textId="79BB9F50" w:rsidR="00C75EC0" w:rsidRPr="00064E4A" w:rsidRDefault="00C75EC0" w:rsidP="00C75EC0">
                            <w:pPr>
                              <w:pStyle w:val="Caption"/>
                              <w:jc w:val="center"/>
                              <w:rPr>
                                <w:noProof/>
                                <w:sz w:val="22"/>
                                <w:szCs w:val="22"/>
                              </w:rPr>
                            </w:pPr>
                            <w:r>
                              <w:t xml:space="preserve">Figure </w:t>
                            </w:r>
                            <w:r>
                              <w:fldChar w:fldCharType="begin"/>
                            </w:r>
                            <w:r>
                              <w:instrText xml:space="preserve"> SEQ Figure \* ARABIC </w:instrText>
                            </w:r>
                            <w:r>
                              <w:fldChar w:fldCharType="separate"/>
                            </w:r>
                            <w:r w:rsidR="00636B57">
                              <w:rPr>
                                <w:noProof/>
                              </w:rPr>
                              <w:t>12</w:t>
                            </w:r>
                            <w:r>
                              <w:fldChar w:fldCharType="end"/>
                            </w:r>
                            <w:r>
                              <w:t>:</w:t>
                            </w:r>
                            <w:r w:rsidRPr="00EF2A2A">
                              <w:t>recommend.py</w:t>
                            </w:r>
                            <w:r>
                              <w:t xml:space="preserve">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6526C" id="_x0000_s1029" type="#_x0000_t202" style="position:absolute;left:0;text-align:left;margin-left:44.85pt;margin-top:492.25pt;width:367.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" stroked="f">
                <v:textbox style="mso-fit-shape-to-text:t" inset="0,0,0,0">
                  <w:txbxContent>
                    <w:p w14:paraId="324F4577" w14:textId="79BB9F50" w:rsidR="00C75EC0" w:rsidRPr="00064E4A" w:rsidRDefault="00C75EC0" w:rsidP="00C75EC0">
                      <w:pPr>
                        <w:pStyle w:val="Caption"/>
                        <w:jc w:val="center"/>
                        <w:rPr>
                          <w:noProof/>
                          <w:sz w:val="22"/>
                          <w:szCs w:val="22"/>
                        </w:rPr>
                      </w:pPr>
                      <w:r>
                        <w:t xml:space="preserve">Figure </w:t>
                      </w:r>
                      <w:r>
                        <w:fldChar w:fldCharType="begin"/>
                      </w:r>
                      <w:r>
                        <w:instrText xml:space="preserve"> SEQ Figure \* ARABIC </w:instrText>
                      </w:r>
                      <w:r>
                        <w:fldChar w:fldCharType="separate"/>
                      </w:r>
                      <w:r w:rsidR="00636B57">
                        <w:rPr>
                          <w:noProof/>
                        </w:rPr>
                        <w:t>12</w:t>
                      </w:r>
                      <w:r>
                        <w:fldChar w:fldCharType="end"/>
                      </w:r>
                      <w:r>
                        <w:t>:</w:t>
                      </w:r>
                      <w:r w:rsidRPr="00EF2A2A">
                        <w:t>recommend.py</w:t>
                      </w:r>
                      <w:r>
                        <w:t xml:space="preserve"> part 2</w:t>
                      </w:r>
                    </w:p>
                  </w:txbxContent>
                </v:textbox>
                <w10:wrap type="square"/>
              </v:shape>
            </w:pict>
          </mc:Fallback>
        </mc:AlternateContent>
      </w:r>
    </w:p>
    <w:p w14:paraId="61F19335" w14:textId="33965A76" w:rsidR="00E36B94" w:rsidRDefault="00E36B94" w:rsidP="008047B2">
      <w:pPr>
        <w:jc w:val="center"/>
      </w:pPr>
    </w:p>
    <w:p w14:paraId="1D567F8B" w14:textId="77777777" w:rsidR="00172F8D" w:rsidRDefault="00172F8D" w:rsidP="008047B2">
      <w:pPr>
        <w:jc w:val="center"/>
      </w:pPr>
    </w:p>
    <w:p w14:paraId="18A646A5" w14:textId="77777777" w:rsidR="00172F8D" w:rsidRDefault="00172F8D" w:rsidP="008047B2">
      <w:pPr>
        <w:jc w:val="center"/>
      </w:pPr>
    </w:p>
    <w:p w14:paraId="1B0E650F" w14:textId="77777777" w:rsidR="00172F8D" w:rsidRDefault="00172F8D" w:rsidP="008047B2">
      <w:pPr>
        <w:jc w:val="center"/>
      </w:pPr>
    </w:p>
    <w:p w14:paraId="2B06B416" w14:textId="77777777" w:rsidR="00172F8D" w:rsidRDefault="00172F8D" w:rsidP="008047B2">
      <w:pPr>
        <w:jc w:val="center"/>
      </w:pPr>
    </w:p>
    <w:p w14:paraId="6D65CF86" w14:textId="77777777" w:rsidR="00172F8D" w:rsidRDefault="00172F8D" w:rsidP="008047B2">
      <w:pPr>
        <w:jc w:val="center"/>
      </w:pPr>
    </w:p>
    <w:p w14:paraId="50DF304F" w14:textId="77777777" w:rsidR="00172F8D" w:rsidRDefault="00172F8D" w:rsidP="008047B2">
      <w:pPr>
        <w:jc w:val="center"/>
      </w:pPr>
    </w:p>
    <w:p w14:paraId="410FBB09" w14:textId="77777777" w:rsidR="00172F8D" w:rsidRDefault="00172F8D" w:rsidP="008047B2">
      <w:pPr>
        <w:jc w:val="center"/>
      </w:pPr>
    </w:p>
    <w:p w14:paraId="1209A02A" w14:textId="77777777" w:rsidR="00172F8D" w:rsidRDefault="00172F8D" w:rsidP="008047B2">
      <w:pPr>
        <w:jc w:val="center"/>
      </w:pPr>
    </w:p>
    <w:p w14:paraId="7D0E5BBF" w14:textId="77777777" w:rsidR="00172F8D" w:rsidRDefault="00172F8D" w:rsidP="008047B2">
      <w:pPr>
        <w:jc w:val="center"/>
      </w:pPr>
    </w:p>
    <w:p w14:paraId="519F3404" w14:textId="77777777" w:rsidR="00172F8D" w:rsidRDefault="00172F8D" w:rsidP="008047B2">
      <w:pPr>
        <w:jc w:val="center"/>
      </w:pPr>
    </w:p>
    <w:p w14:paraId="7F6AE4FD" w14:textId="77777777" w:rsidR="00172F8D" w:rsidRDefault="00172F8D" w:rsidP="008047B2">
      <w:pPr>
        <w:jc w:val="center"/>
      </w:pPr>
    </w:p>
    <w:p w14:paraId="250812CA" w14:textId="77777777" w:rsidR="00172F8D" w:rsidRDefault="00172F8D" w:rsidP="008047B2">
      <w:pPr>
        <w:jc w:val="center"/>
      </w:pPr>
    </w:p>
    <w:p w14:paraId="0176EA64" w14:textId="77777777" w:rsidR="00172F8D" w:rsidRDefault="00172F8D" w:rsidP="008047B2">
      <w:pPr>
        <w:jc w:val="center"/>
      </w:pPr>
    </w:p>
    <w:p w14:paraId="23D79B4C" w14:textId="77777777" w:rsidR="00172F8D" w:rsidRDefault="00172F8D" w:rsidP="008047B2">
      <w:pPr>
        <w:jc w:val="center"/>
      </w:pPr>
    </w:p>
    <w:p w14:paraId="51F0041A" w14:textId="77777777" w:rsidR="00172F8D" w:rsidRDefault="00172F8D" w:rsidP="008047B2">
      <w:pPr>
        <w:jc w:val="center"/>
      </w:pPr>
    </w:p>
    <w:p w14:paraId="390D733B" w14:textId="77777777" w:rsidR="00172F8D" w:rsidRDefault="00172F8D" w:rsidP="008047B2">
      <w:pPr>
        <w:jc w:val="center"/>
      </w:pPr>
    </w:p>
    <w:p w14:paraId="2ABDD881" w14:textId="77777777" w:rsidR="00172F8D" w:rsidRDefault="00172F8D" w:rsidP="008047B2">
      <w:pPr>
        <w:jc w:val="center"/>
      </w:pPr>
    </w:p>
    <w:p w14:paraId="17AF8F46" w14:textId="77777777" w:rsidR="00172F8D" w:rsidRDefault="00172F8D" w:rsidP="008047B2">
      <w:pPr>
        <w:jc w:val="center"/>
      </w:pPr>
    </w:p>
    <w:p w14:paraId="7DCBCB21" w14:textId="77777777" w:rsidR="00172F8D" w:rsidRDefault="00172F8D" w:rsidP="008047B2">
      <w:pPr>
        <w:jc w:val="center"/>
      </w:pPr>
    </w:p>
    <w:p w14:paraId="2A8BD5BC" w14:textId="77777777" w:rsidR="00172F8D" w:rsidRDefault="00172F8D" w:rsidP="008047B2">
      <w:pPr>
        <w:jc w:val="center"/>
      </w:pPr>
    </w:p>
    <w:p w14:paraId="362BAAF9" w14:textId="77777777" w:rsidR="00172F8D" w:rsidRDefault="00172F8D" w:rsidP="008047B2">
      <w:pPr>
        <w:jc w:val="center"/>
      </w:pPr>
    </w:p>
    <w:p w14:paraId="0997BBBA" w14:textId="77777777" w:rsidR="00172F8D" w:rsidRDefault="00172F8D" w:rsidP="008047B2">
      <w:pPr>
        <w:jc w:val="center"/>
      </w:pPr>
    </w:p>
    <w:p w14:paraId="45510566" w14:textId="0F12F3C2" w:rsidR="00E43A88" w:rsidRDefault="00E43A88" w:rsidP="00E43A88">
      <w:pPr>
        <w:pStyle w:val="Heading2"/>
        <w:jc w:val="both"/>
      </w:pPr>
      <w:bookmarkStart w:id="14" w:name="_Toc215157723"/>
      <w:r>
        <w:lastRenderedPageBreak/>
        <w:t xml:space="preserve">Details of Implementation: </w:t>
      </w:r>
      <w:r>
        <w:t xml:space="preserve">recommendation </w:t>
      </w:r>
      <w:proofErr w:type="spellStart"/>
      <w:r w:rsidR="0018414B">
        <w:t>api</w:t>
      </w:r>
      <w:bookmarkEnd w:id="14"/>
      <w:proofErr w:type="spellEnd"/>
    </w:p>
    <w:p w14:paraId="6003047B" w14:textId="342D308E" w:rsidR="000001F2" w:rsidRDefault="000001F2" w:rsidP="000001F2">
      <w:pPr>
        <w:jc w:val="both"/>
      </w:pPr>
      <w:r>
        <w:t xml:space="preserve">The </w:t>
      </w:r>
      <w:r>
        <w:t>recommendation</w:t>
      </w:r>
      <w:r>
        <w:t xml:space="preserve"> API endpoint evaluates a user’s profile to determine the most suitable job categories and corresponding </w:t>
      </w:r>
      <w:r w:rsidR="000A575B">
        <w:t>courses</w:t>
      </w:r>
      <w:r>
        <w:t xml:space="preserve">. </w:t>
      </w:r>
      <w:r w:rsidR="00F82BFF">
        <w:t>As shown in figure 13 t</w:t>
      </w:r>
      <w:r>
        <w:t xml:space="preserve">he system begins by receiving a validated </w:t>
      </w:r>
      <w:proofErr w:type="spellStart"/>
      <w:r>
        <w:t>UserProfile</w:t>
      </w:r>
      <w:proofErr w:type="spellEnd"/>
      <w:r>
        <w:t xml:space="preserve"> object from the client, containing the user’s education, GPA, skills, and interests. These inputs are passed through a preprocessing pipeline that converts categorical attributes into encoded representations and transforms text-based fields into numerical vectors using the same TF-IDF and scaling models used during training. The processed vector is then fed into the machine-learning classifier, which outputs probability scores for all job categories. The top five categories are selected by sorting the prediction probabilities and mapping the highest-scoring indices back to human-readable labels through the fitted label encoder.</w:t>
      </w:r>
    </w:p>
    <w:p w14:paraId="15FF74C7" w14:textId="77777777" w:rsidR="00CD63B4" w:rsidRDefault="00CD63B4" w:rsidP="00CD63B4">
      <w:pPr>
        <w:keepNext/>
        <w:jc w:val="center"/>
      </w:pPr>
      <w:r w:rsidRPr="00CD63B4">
        <w:drawing>
          <wp:inline distT="0" distB="0" distL="0" distR="0" wp14:anchorId="4B65E470" wp14:editId="6562B472">
            <wp:extent cx="5304220" cy="2813050"/>
            <wp:effectExtent l="0" t="0" r="0" b="6350"/>
            <wp:docPr id="4887201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20102" name="Picture 1" descr="A screen shot of a computer program&#10;&#10;AI-generated content may be incorrect."/>
                    <pic:cNvPicPr/>
                  </pic:nvPicPr>
                  <pic:blipFill>
                    <a:blip r:embed="rId33"/>
                    <a:stretch>
                      <a:fillRect/>
                    </a:stretch>
                  </pic:blipFill>
                  <pic:spPr>
                    <a:xfrm>
                      <a:off x="0" y="0"/>
                      <a:ext cx="5306403" cy="2814208"/>
                    </a:xfrm>
                    <a:prstGeom prst="rect">
                      <a:avLst/>
                    </a:prstGeom>
                  </pic:spPr>
                </pic:pic>
              </a:graphicData>
            </a:graphic>
          </wp:inline>
        </w:drawing>
      </w:r>
    </w:p>
    <w:p w14:paraId="6ECFDC71" w14:textId="10081897" w:rsidR="000001F2" w:rsidRDefault="00CD63B4" w:rsidP="00CD63B4">
      <w:pPr>
        <w:pStyle w:val="Caption"/>
        <w:jc w:val="center"/>
      </w:pPr>
      <w:r>
        <w:t xml:space="preserve">Figure </w:t>
      </w:r>
      <w:r>
        <w:fldChar w:fldCharType="begin"/>
      </w:r>
      <w:r>
        <w:instrText xml:space="preserve"> SEQ Figure \* ARABIC </w:instrText>
      </w:r>
      <w:r>
        <w:fldChar w:fldCharType="separate"/>
      </w:r>
      <w:r w:rsidR="00636B57">
        <w:rPr>
          <w:noProof/>
        </w:rPr>
        <w:t>13</w:t>
      </w:r>
      <w:r>
        <w:fldChar w:fldCharType="end"/>
      </w:r>
      <w:r>
        <w:t>:main.py</w:t>
      </w:r>
    </w:p>
    <w:p w14:paraId="5281B35A" w14:textId="3748BB42" w:rsidR="000001F2" w:rsidRDefault="000001F2" w:rsidP="000001F2">
      <w:pPr>
        <w:jc w:val="both"/>
      </w:pPr>
      <w:r>
        <w:t>Once the top job roles are identified, the API proceeds with skill-gap detection and course recommendation generation. For each predicted job category, the system invokes the recommend_courses_for_job module, which compares the required skills for that role with the user’s existing skill set. Missing skills are identified and used to query a curated set of course listings to determine the most relevant training options. Each recommendation entry includes the job role, model-generated confidence score, list of missing skills, and a set of matched online courses. The endpoint compiles these results into a structured JSON response, enabling the frontend to present personalized, actionable career guidance to the user.</w:t>
      </w:r>
    </w:p>
    <w:p w14:paraId="676914D4" w14:textId="77777777" w:rsidR="00E43A88" w:rsidRDefault="00E43A88" w:rsidP="008047B2">
      <w:pPr>
        <w:jc w:val="center"/>
      </w:pPr>
    </w:p>
    <w:p w14:paraId="5663BEDF" w14:textId="7C8768FA" w:rsidR="007D50C9" w:rsidRDefault="007D50C9" w:rsidP="007D50C9">
      <w:pPr>
        <w:pStyle w:val="Heading1"/>
        <w:jc w:val="both"/>
      </w:pPr>
      <w:bookmarkStart w:id="15" w:name="_Toc215157724"/>
      <w:r>
        <w:lastRenderedPageBreak/>
        <w:t xml:space="preserve">Implemented Feature: </w:t>
      </w:r>
      <w:r w:rsidRPr="007D50C9">
        <w:t xml:space="preserve">personality profiling </w:t>
      </w:r>
      <w:r>
        <w:t>model</w:t>
      </w:r>
      <w:bookmarkEnd w:id="15"/>
    </w:p>
    <w:p w14:paraId="15E9197F" w14:textId="3777BB58" w:rsidR="007D50C9" w:rsidRDefault="007D50C9" w:rsidP="007D50C9">
      <w:pPr>
        <w:pStyle w:val="Heading2"/>
        <w:jc w:val="both"/>
      </w:pPr>
      <w:bookmarkStart w:id="16" w:name="_Toc215157725"/>
      <w:r w:rsidRPr="007D50C9">
        <w:t>Overview</w:t>
      </w:r>
      <w:bookmarkEnd w:id="16"/>
    </w:p>
    <w:p w14:paraId="0C11B2C6" w14:textId="77777777" w:rsidR="007D50C9" w:rsidRDefault="007D50C9" w:rsidP="007D50C9">
      <w:pPr>
        <w:jc w:val="both"/>
      </w:pPr>
      <w:r>
        <w:t>The personality profiling feature is one of the core components of our Career Path Recommendation System. This feature analyzes a user’s personality traits through a customized OCEAN-based questionnaire and uses machine learning models to determine the user’s personality type. The initial project proposal aimed to build a personality-driven recommendation pipeline by combining user characteristics, job requirements, and skill gaps. Although the final implementation did not fully achieve a personality-to-job matching system, we successfully developed a complete pipeline that evaluates user personality traits, classifies the user into one of five personality clusters, and generates a structured personality report.</w:t>
      </w:r>
    </w:p>
    <w:p w14:paraId="1E03FB3F" w14:textId="77777777" w:rsidR="007D50C9" w:rsidRDefault="007D50C9" w:rsidP="007D50C9">
      <w:pPr>
        <w:jc w:val="both"/>
      </w:pPr>
      <w:r>
        <w:t>During the proposal stage, we planned to adopt the original Big Five assessment format. However, after conducting early testing and receiving feedback during the midterm presentation, we revised the interaction design to use 25 selected questions with a 0–5 integer scale, which more closely reflects standard personality assessments. We also refined our personality descriptions to provide clearer explanations so users can better understand the results.</w:t>
      </w:r>
    </w:p>
    <w:p w14:paraId="48E544EA" w14:textId="19CA64E6" w:rsidR="007D50C9" w:rsidRDefault="007D50C9" w:rsidP="007D50C9">
      <w:pPr>
        <w:jc w:val="both"/>
      </w:pPr>
      <w:r>
        <w:t>This feature serves as a foundational element for future enhancements, where personality types could be aligned with job categories, required competencies, and course suggestions in a full recommendation pipeline.</w:t>
      </w:r>
    </w:p>
    <w:p w14:paraId="46929649" w14:textId="08AF96CD" w:rsidR="007D50C9" w:rsidRDefault="007D50C9" w:rsidP="007D50C9">
      <w:pPr>
        <w:pStyle w:val="Heading2"/>
        <w:jc w:val="both"/>
      </w:pPr>
      <w:bookmarkStart w:id="17" w:name="_Toc215157726"/>
      <w:r w:rsidRPr="007D50C9">
        <w:t>Details of Implementation</w:t>
      </w:r>
      <w:r>
        <w:t xml:space="preserve">: </w:t>
      </w:r>
      <w:r w:rsidRPr="007D50C9">
        <w:t>k-means personality clustering</w:t>
      </w:r>
      <w:bookmarkEnd w:id="17"/>
    </w:p>
    <w:p w14:paraId="7A422165" w14:textId="140F2EE4" w:rsidR="00202299" w:rsidRDefault="00202299" w:rsidP="00202299">
      <w:pPr>
        <w:jc w:val="both"/>
      </w:pPr>
      <w:r>
        <w:t>The first stage of the personality feature involved clustering personality scores using K-Means, an unsupervised machine learning algorithm. We collected and analyzed the dataset to identify the optimal number of clusters using the Elbow Method and silhouette evaluation, and after multiple experiments, we selected K = 5, which produced clearly separable and interpretable clusters as shown in figure 1</w:t>
      </w:r>
      <w:r w:rsidR="00CD63B4">
        <w:t>4</w:t>
      </w:r>
      <w:r>
        <w:t xml:space="preserve">. </w:t>
      </w:r>
    </w:p>
    <w:p w14:paraId="3770CE26" w14:textId="77777777" w:rsidR="00202299" w:rsidRDefault="00202299" w:rsidP="00202299">
      <w:pPr>
        <w:keepNext/>
        <w:jc w:val="center"/>
      </w:pPr>
      <w:r>
        <w:rPr>
          <w:noProof/>
        </w:rPr>
        <w:drawing>
          <wp:inline distT="0" distB="0" distL="0" distR="0" wp14:anchorId="57576A30" wp14:editId="77FCFB80">
            <wp:extent cx="4049135" cy="2836334"/>
            <wp:effectExtent l="0" t="0" r="8890" b="2540"/>
            <wp:docPr id="1871026139" name="Picture 8" descr="라인, 텍스트, 그래프, 도표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descr="라인, 텍스트, 그래프, 도표이(가) 표시된 사진&#10;&#10;AI 생성 콘텐츠는 정확하지 않을 수 있습니다."/>
                    <pic:cNvPicPr>
                      <a:picLocks noChangeAspect="1" noChangeArrowheads="1"/>
                    </pic:cNvPicPr>
                  </pic:nvPicPr>
                  <pic:blipFill>
                    <a:blip r:embed="rId34">
                      <a:extLst>
                        <a:ext uri="{28A0092B-C50C-407E-A947-70E740481C1C}">
                          <a14:useLocalDpi xmlns:a14="http://schemas.microsoft.com/office/drawing/2010/main" val="0"/>
                        </a:ext>
                      </a:extLst>
                    </a:blip>
                    <a:srcRect b="1736"/>
                    <a:stretch>
                      <a:fillRect/>
                    </a:stretch>
                  </pic:blipFill>
                  <pic:spPr bwMode="auto">
                    <a:xfrm>
                      <a:off x="0" y="0"/>
                      <a:ext cx="4060707" cy="2844440"/>
                    </a:xfrm>
                    <a:prstGeom prst="rect">
                      <a:avLst/>
                    </a:prstGeom>
                    <a:noFill/>
                    <a:ln>
                      <a:noFill/>
                    </a:ln>
                  </pic:spPr>
                </pic:pic>
              </a:graphicData>
            </a:graphic>
          </wp:inline>
        </w:drawing>
      </w:r>
    </w:p>
    <w:p w14:paraId="75CD09F3" w14:textId="146AACAD" w:rsidR="00202299" w:rsidRDefault="00202299" w:rsidP="00202299">
      <w:pPr>
        <w:pStyle w:val="Caption"/>
        <w:jc w:val="center"/>
      </w:pPr>
      <w:r>
        <w:t xml:space="preserve">Figure </w:t>
      </w:r>
      <w:r>
        <w:fldChar w:fldCharType="begin"/>
      </w:r>
      <w:r>
        <w:instrText xml:space="preserve"> SEQ Figure \* ARABIC </w:instrText>
      </w:r>
      <w:r>
        <w:fldChar w:fldCharType="separate"/>
      </w:r>
      <w:r w:rsidR="00636B57">
        <w:rPr>
          <w:noProof/>
        </w:rPr>
        <w:t>14</w:t>
      </w:r>
      <w:r>
        <w:fldChar w:fldCharType="end"/>
      </w:r>
      <w:r>
        <w:t xml:space="preserve">: </w:t>
      </w:r>
      <w:r w:rsidRPr="008977D2">
        <w:t>K-Means elbow plot</w:t>
      </w:r>
    </w:p>
    <w:p w14:paraId="433AC8D2" w14:textId="4DCE1373" w:rsidR="00202299" w:rsidRDefault="00202299" w:rsidP="00202299">
      <w:pPr>
        <w:jc w:val="both"/>
      </w:pPr>
      <w:r>
        <w:lastRenderedPageBreak/>
        <w:t xml:space="preserve">During data preprocessing, we scaled all 25 personality question responses using the </w:t>
      </w:r>
      <w:proofErr w:type="spellStart"/>
      <w:r>
        <w:t>StandardScaler</w:t>
      </w:r>
      <w:proofErr w:type="spellEnd"/>
      <w:r>
        <w:t xml:space="preserve"> to ensure consistent variance across features, converted all inputs into an integer-based 0–5 format to match the structure of the personality test, and applied reverse-scoring to negatively keyed items so that all questions aligned directionally. Additionally, normalization procedures were applied to maintain equal weight across the five OCEAN dimensions.</w:t>
      </w:r>
    </w:p>
    <w:p w14:paraId="0DBDBE50" w14:textId="77777777" w:rsidR="00202299" w:rsidRDefault="00202299" w:rsidP="007D50C9">
      <w:pPr>
        <w:jc w:val="both"/>
      </w:pPr>
    </w:p>
    <w:p w14:paraId="37EE9A46" w14:textId="77777777" w:rsidR="00202299" w:rsidRDefault="007D50C9" w:rsidP="00202299">
      <w:pPr>
        <w:keepNext/>
        <w:jc w:val="center"/>
      </w:pPr>
      <w:r>
        <w:rPr>
          <w:noProof/>
        </w:rPr>
        <w:drawing>
          <wp:inline distT="0" distB="0" distL="0" distR="0" wp14:anchorId="6E74A290" wp14:editId="110CA0C1">
            <wp:extent cx="5943600" cy="2268855"/>
            <wp:effectExtent l="0" t="0" r="0" b="0"/>
            <wp:docPr id="1085871339" name="Picture 7" descr="스크린샷, 텍스트, 다채로움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descr="스크린샷, 텍스트, 다채로움이(가) 표시된 사진&#10;&#10;AI 생성 콘텐츠는 정확하지 않을 수 있습니다."/>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268855"/>
                    </a:xfrm>
                    <a:prstGeom prst="rect">
                      <a:avLst/>
                    </a:prstGeom>
                    <a:noFill/>
                    <a:ln>
                      <a:noFill/>
                    </a:ln>
                  </pic:spPr>
                </pic:pic>
              </a:graphicData>
            </a:graphic>
          </wp:inline>
        </w:drawing>
      </w:r>
    </w:p>
    <w:p w14:paraId="1B7973D7" w14:textId="6FF0A60C" w:rsidR="00202299" w:rsidRDefault="00202299" w:rsidP="00202299">
      <w:pPr>
        <w:pStyle w:val="Caption"/>
        <w:jc w:val="center"/>
      </w:pPr>
      <w:r>
        <w:t xml:space="preserve">Figure </w:t>
      </w:r>
      <w:r>
        <w:fldChar w:fldCharType="begin"/>
      </w:r>
      <w:r>
        <w:instrText xml:space="preserve"> SEQ Figure \* ARABIC </w:instrText>
      </w:r>
      <w:r>
        <w:fldChar w:fldCharType="separate"/>
      </w:r>
      <w:r w:rsidR="00636B57">
        <w:rPr>
          <w:noProof/>
        </w:rPr>
        <w:t>15</w:t>
      </w:r>
      <w:r>
        <w:fldChar w:fldCharType="end"/>
      </w:r>
      <w:r>
        <w:t xml:space="preserve">: </w:t>
      </w:r>
      <w:r w:rsidRPr="00202299">
        <w:t>K-Means Cluster visualization</w:t>
      </w:r>
    </w:p>
    <w:p w14:paraId="57423110" w14:textId="37EE5AC2" w:rsidR="007D50C9" w:rsidRPr="00202299" w:rsidRDefault="00202299" w:rsidP="00202299">
      <w:pPr>
        <w:jc w:val="both"/>
      </w:pPr>
      <w:r>
        <w:t>Figure 1</w:t>
      </w:r>
      <w:r w:rsidR="00CD63B4">
        <w:t>5</w:t>
      </w:r>
      <w:r>
        <w:t xml:space="preserve"> shows the </w:t>
      </w:r>
      <w:r w:rsidR="007D50C9" w:rsidRPr="007D50C9">
        <w:t>3D PCA visualization of the five K-Means personality clusters.</w:t>
      </w:r>
    </w:p>
    <w:p w14:paraId="24EFA02B" w14:textId="77777777" w:rsidR="007D50C9" w:rsidRDefault="007D50C9" w:rsidP="007D50C9">
      <w:pPr>
        <w:jc w:val="both"/>
      </w:pPr>
      <w:r>
        <w:t>Once preprocessing was complete, the K-Means model successfully grouped users into five distinct personality categories. Rather than presenting users with raw numeric cluster labels, we created meaningful and readable category names, such as the Balanced Collaborator and the Reserved Analyzer. For each of these clusters, we wrote extended personality descriptions to help users better understand their behavioral tendencies, strengths, and areas for improvement.</w:t>
      </w:r>
    </w:p>
    <w:p w14:paraId="17E04DF1" w14:textId="7971A83D" w:rsidR="007D50C9" w:rsidRDefault="00202299" w:rsidP="007D50C9">
      <w:pPr>
        <w:pStyle w:val="NormalWeb"/>
      </w:pPr>
      <w:r>
        <w:rPr>
          <w:noProof/>
        </w:rPr>
        <w:lastRenderedPageBreak/>
        <mc:AlternateContent>
          <mc:Choice Requires="wpg">
            <w:drawing>
              <wp:anchor distT="0" distB="0" distL="114300" distR="114300" simplePos="0" relativeHeight="251672576" behindDoc="0" locked="0" layoutInCell="1" allowOverlap="1" wp14:anchorId="3E4168BD" wp14:editId="422A63F0">
                <wp:simplePos x="0" y="0"/>
                <wp:positionH relativeFrom="margin">
                  <wp:align>center</wp:align>
                </wp:positionH>
                <wp:positionV relativeFrom="paragraph">
                  <wp:posOffset>-445</wp:posOffset>
                </wp:positionV>
                <wp:extent cx="4157345" cy="3954145"/>
                <wp:effectExtent l="0" t="0" r="0" b="8255"/>
                <wp:wrapThrough wrapText="bothSides">
                  <wp:wrapPolygon edited="0">
                    <wp:start x="0" y="0"/>
                    <wp:lineTo x="0" y="21541"/>
                    <wp:lineTo x="21478" y="21541"/>
                    <wp:lineTo x="21478" y="5723"/>
                    <wp:lineTo x="16034" y="4995"/>
                    <wp:lineTo x="16034" y="0"/>
                    <wp:lineTo x="0" y="0"/>
                  </wp:wrapPolygon>
                </wp:wrapThrough>
                <wp:docPr id="1966191982" name="Group 9"/>
                <wp:cNvGraphicFramePr/>
                <a:graphic xmlns:a="http://schemas.openxmlformats.org/drawingml/2006/main">
                  <a:graphicData uri="http://schemas.microsoft.com/office/word/2010/wordprocessingGroup">
                    <wpg:wgp>
                      <wpg:cNvGrpSpPr/>
                      <wpg:grpSpPr>
                        <a:xfrm>
                          <a:off x="0" y="0"/>
                          <a:ext cx="4157345" cy="3954145"/>
                          <a:chOff x="0" y="0"/>
                          <a:chExt cx="4157345" cy="3954145"/>
                        </a:xfrm>
                      </wpg:grpSpPr>
                      <pic:pic xmlns:pic="http://schemas.openxmlformats.org/drawingml/2006/picture">
                        <pic:nvPicPr>
                          <pic:cNvPr id="1973306352" name="Picture 5" descr="텍스트, 스크린샷, 폰트, 문서이(가) 표시된 사진&#10;&#10;AI 생성 콘텐츠는 정확하지 않을 수 있습니다."/>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1066800"/>
                            <a:ext cx="4157345" cy="2887345"/>
                          </a:xfrm>
                          <a:prstGeom prst="rect">
                            <a:avLst/>
                          </a:prstGeom>
                          <a:noFill/>
                          <a:ln>
                            <a:noFill/>
                          </a:ln>
                        </pic:spPr>
                      </pic:pic>
                      <pic:pic xmlns:pic="http://schemas.openxmlformats.org/drawingml/2006/picture">
                        <pic:nvPicPr>
                          <pic:cNvPr id="994792617" name="Picture 6" descr="텍스트, 스크린샷, 폰트이(가) 표시된 사진&#10;&#10;AI 생성 콘텐츠는 정확하지 않을 수 있습니다."/>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65145" cy="10668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0C40AB1" id="Group 9" o:spid="_x0000_s1026" style="position:absolute;margin-left:0;margin-top:-.05pt;width:327.35pt;height:311.35pt;z-index:251672576;mso-position-horizontal:center;mso-position-horizontal-relative:margin;mso-width-relative:margin;mso-height-relative:margin" coordsize="41573,39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">
                <v:shape id="Picture 5" o:spid="_x0000_s1027" type="#_x0000_t75" alt="텍스트, 스크린샷, 폰트, 문서이(가) 표시된 사진&#10;&#10;AI 생성 콘텐츠는 정확하지 않을 수 있습니다." style="position:absolute;top:10668;width:41573;height:28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">
                  <v:imagedata r:id="rId38" o:title="텍스트, 스크린샷, 폰트, 문서이(가) 표시된 사진&#10;&#10;AI 생성 콘텐츠는 정확하지 않을 수 있습니다"/>
                </v:shape>
                <v:shape id="Picture 6" o:spid="_x0000_s1028" type="#_x0000_t75" alt="텍스트, 스크린샷, 폰트이(가) 표시된 사진&#10;&#10;AI 생성 콘텐츠는 정확하지 않을 수 있습니다." style="position:absolute;width:30651;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">
                  <v:imagedata r:id="rId39" o:title="텍스트, 스크린샷, 폰트이(가) 표시된 사진&#10;&#10;AI 생성 콘텐츠는 정확하지 않을 수 있습니다"/>
                </v:shape>
                <w10:wrap type="through" anchorx="margin"/>
              </v:group>
            </w:pict>
          </mc:Fallback>
        </mc:AlternateContent>
      </w:r>
    </w:p>
    <w:p w14:paraId="1E144F67" w14:textId="77777777" w:rsidR="00202299" w:rsidRDefault="00202299" w:rsidP="007D50C9">
      <w:pPr>
        <w:pStyle w:val="NormalWeb"/>
        <w:rPr>
          <w:rStyle w:val="Strong"/>
          <w:lang w:val="en-CA"/>
        </w:rPr>
      </w:pPr>
    </w:p>
    <w:p w14:paraId="33C329CC" w14:textId="77777777" w:rsidR="00202299" w:rsidRDefault="00202299" w:rsidP="007D50C9">
      <w:pPr>
        <w:pStyle w:val="NormalWeb"/>
        <w:rPr>
          <w:rStyle w:val="Strong"/>
          <w:lang w:val="en-CA"/>
        </w:rPr>
      </w:pPr>
    </w:p>
    <w:p w14:paraId="3AF1FC1E" w14:textId="77777777" w:rsidR="00202299" w:rsidRDefault="00202299" w:rsidP="007D50C9">
      <w:pPr>
        <w:pStyle w:val="NormalWeb"/>
        <w:rPr>
          <w:rStyle w:val="Strong"/>
          <w:lang w:val="en-CA"/>
        </w:rPr>
      </w:pPr>
    </w:p>
    <w:p w14:paraId="73357EFF" w14:textId="77777777" w:rsidR="00202299" w:rsidRDefault="00202299" w:rsidP="007D50C9">
      <w:pPr>
        <w:pStyle w:val="NormalWeb"/>
        <w:rPr>
          <w:rStyle w:val="Strong"/>
          <w:lang w:val="en-CA"/>
        </w:rPr>
      </w:pPr>
    </w:p>
    <w:p w14:paraId="0C728E9D" w14:textId="77777777" w:rsidR="00202299" w:rsidRDefault="00202299" w:rsidP="007D50C9">
      <w:pPr>
        <w:pStyle w:val="NormalWeb"/>
        <w:rPr>
          <w:rStyle w:val="Strong"/>
          <w:lang w:val="en-CA"/>
        </w:rPr>
      </w:pPr>
    </w:p>
    <w:p w14:paraId="2390190C" w14:textId="77777777" w:rsidR="00202299" w:rsidRDefault="00202299" w:rsidP="007D50C9">
      <w:pPr>
        <w:pStyle w:val="NormalWeb"/>
        <w:rPr>
          <w:rStyle w:val="Strong"/>
          <w:lang w:val="en-CA"/>
        </w:rPr>
      </w:pPr>
    </w:p>
    <w:p w14:paraId="0EC6662E" w14:textId="77777777" w:rsidR="00202299" w:rsidRDefault="00202299" w:rsidP="007D50C9">
      <w:pPr>
        <w:pStyle w:val="NormalWeb"/>
        <w:rPr>
          <w:rStyle w:val="Strong"/>
          <w:lang w:val="en-CA"/>
        </w:rPr>
      </w:pPr>
    </w:p>
    <w:p w14:paraId="0906D7E5" w14:textId="77777777" w:rsidR="00202299" w:rsidRDefault="00202299" w:rsidP="007D50C9">
      <w:pPr>
        <w:pStyle w:val="NormalWeb"/>
        <w:rPr>
          <w:rStyle w:val="Strong"/>
          <w:lang w:val="en-CA"/>
        </w:rPr>
      </w:pPr>
    </w:p>
    <w:p w14:paraId="022BF1F4" w14:textId="77777777" w:rsidR="00202299" w:rsidRDefault="00202299" w:rsidP="007D50C9">
      <w:pPr>
        <w:pStyle w:val="NormalWeb"/>
        <w:rPr>
          <w:rStyle w:val="Strong"/>
          <w:lang w:val="en-CA"/>
        </w:rPr>
      </w:pPr>
    </w:p>
    <w:p w14:paraId="392E462D" w14:textId="77777777" w:rsidR="00202299" w:rsidRDefault="00202299" w:rsidP="007D50C9">
      <w:pPr>
        <w:pStyle w:val="NormalWeb"/>
        <w:rPr>
          <w:rStyle w:val="Strong"/>
          <w:lang w:val="en-CA"/>
        </w:rPr>
      </w:pPr>
    </w:p>
    <w:p w14:paraId="21C55C9F" w14:textId="185021F3" w:rsidR="00202299" w:rsidRDefault="001B552F" w:rsidP="007D50C9">
      <w:pPr>
        <w:pStyle w:val="NormalWeb"/>
        <w:rPr>
          <w:rStyle w:val="Strong"/>
          <w:lang w:val="en-CA"/>
        </w:rPr>
      </w:pPr>
      <w:r>
        <w:rPr>
          <w:noProof/>
        </w:rPr>
        <mc:AlternateContent>
          <mc:Choice Requires="wps">
            <w:drawing>
              <wp:anchor distT="0" distB="0" distL="114300" distR="114300" simplePos="0" relativeHeight="251674624" behindDoc="0" locked="0" layoutInCell="1" allowOverlap="1" wp14:anchorId="5FFD2CB5" wp14:editId="6F48CB8C">
                <wp:simplePos x="0" y="0"/>
                <wp:positionH relativeFrom="margin">
                  <wp:align>center</wp:align>
                </wp:positionH>
                <wp:positionV relativeFrom="paragraph">
                  <wp:posOffset>105789</wp:posOffset>
                </wp:positionV>
                <wp:extent cx="4157345" cy="168910"/>
                <wp:effectExtent l="0" t="0" r="0" b="2540"/>
                <wp:wrapThrough wrapText="bothSides">
                  <wp:wrapPolygon edited="0">
                    <wp:start x="0" y="0"/>
                    <wp:lineTo x="0" y="19489"/>
                    <wp:lineTo x="21478" y="19489"/>
                    <wp:lineTo x="21478" y="0"/>
                    <wp:lineTo x="0" y="0"/>
                  </wp:wrapPolygon>
                </wp:wrapThrough>
                <wp:docPr id="1127994176" name="Text Box 1"/>
                <wp:cNvGraphicFramePr/>
                <a:graphic xmlns:a="http://schemas.openxmlformats.org/drawingml/2006/main">
                  <a:graphicData uri="http://schemas.microsoft.com/office/word/2010/wordprocessingShape">
                    <wps:wsp>
                      <wps:cNvSpPr txBox="1"/>
                      <wps:spPr>
                        <a:xfrm>
                          <a:off x="0" y="0"/>
                          <a:ext cx="4157345" cy="168910"/>
                        </a:xfrm>
                        <a:prstGeom prst="rect">
                          <a:avLst/>
                        </a:prstGeom>
                        <a:solidFill>
                          <a:prstClr val="white"/>
                        </a:solidFill>
                        <a:ln>
                          <a:noFill/>
                        </a:ln>
                      </wps:spPr>
                      <wps:txbx>
                        <w:txbxContent>
                          <w:p w14:paraId="10ADD23B" w14:textId="3C5FE348" w:rsidR="001B552F" w:rsidRPr="00A33EC1" w:rsidRDefault="001B552F" w:rsidP="00E02680">
                            <w:pPr>
                              <w:pStyle w:val="Caption"/>
                              <w:jc w:val="center"/>
                              <w:rPr>
                                <w:rFonts w:ascii="Times New Roman" w:eastAsia="Times New Roman" w:hAnsi="Times New Roman" w:cs="Times New Roman"/>
                                <w:noProof/>
                                <w:lang w:eastAsia="ko-KR"/>
                              </w:rPr>
                            </w:pPr>
                            <w:r>
                              <w:t xml:space="preserve">Figure </w:t>
                            </w:r>
                            <w:r>
                              <w:fldChar w:fldCharType="begin"/>
                            </w:r>
                            <w:r>
                              <w:instrText xml:space="preserve"> SEQ Figure \* ARABIC </w:instrText>
                            </w:r>
                            <w:r>
                              <w:fldChar w:fldCharType="separate"/>
                            </w:r>
                            <w:r w:rsidR="00636B57">
                              <w:rPr>
                                <w:noProof/>
                              </w:rPr>
                              <w:t>16</w:t>
                            </w:r>
                            <w:r>
                              <w:fldChar w:fldCharType="end"/>
                            </w:r>
                            <w:r>
                              <w:t xml:space="preserve">: </w:t>
                            </w:r>
                            <w:r w:rsidRPr="00114865">
                              <w:t>Example Cluster Description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FD2CB5" id="_x0000_s1030" type="#_x0000_t202" style="position:absolute;margin-left:0;margin-top:8.35pt;width:327.35pt;height:13.3pt;z-index:2516746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" stroked="f">
                <v:textbox inset="0,0,0,0">
                  <w:txbxContent>
                    <w:p w14:paraId="10ADD23B" w14:textId="3C5FE348" w:rsidR="001B552F" w:rsidRPr="00A33EC1" w:rsidRDefault="001B552F" w:rsidP="00E02680">
                      <w:pPr>
                        <w:pStyle w:val="Caption"/>
                        <w:jc w:val="center"/>
                        <w:rPr>
                          <w:rFonts w:ascii="Times New Roman" w:eastAsia="Times New Roman" w:hAnsi="Times New Roman" w:cs="Times New Roman"/>
                          <w:noProof/>
                          <w:lang w:eastAsia="ko-KR"/>
                        </w:rPr>
                      </w:pPr>
                      <w:r>
                        <w:t xml:space="preserve">Figure </w:t>
                      </w:r>
                      <w:r>
                        <w:fldChar w:fldCharType="begin"/>
                      </w:r>
                      <w:r>
                        <w:instrText xml:space="preserve"> SEQ Figure \* ARABIC </w:instrText>
                      </w:r>
                      <w:r>
                        <w:fldChar w:fldCharType="separate"/>
                      </w:r>
                      <w:r w:rsidR="00636B57">
                        <w:rPr>
                          <w:noProof/>
                        </w:rPr>
                        <w:t>16</w:t>
                      </w:r>
                      <w:r>
                        <w:fldChar w:fldCharType="end"/>
                      </w:r>
                      <w:r>
                        <w:t xml:space="preserve">: </w:t>
                      </w:r>
                      <w:r w:rsidRPr="00114865">
                        <w:t>Example Cluster Description Screenshot</w:t>
                      </w:r>
                    </w:p>
                  </w:txbxContent>
                </v:textbox>
                <w10:wrap type="through" anchorx="margin"/>
              </v:shape>
            </w:pict>
          </mc:Fallback>
        </mc:AlternateContent>
      </w:r>
    </w:p>
    <w:p w14:paraId="070A119B" w14:textId="0E9D0D35" w:rsidR="007D50C9" w:rsidRPr="007D50C9" w:rsidRDefault="001B552F" w:rsidP="007D50C9">
      <w:pPr>
        <w:jc w:val="both"/>
      </w:pPr>
      <w:r>
        <w:t>As shown in figure 1</w:t>
      </w:r>
      <w:r w:rsidR="00761444">
        <w:t>6</w:t>
      </w:r>
      <w:r>
        <w:t xml:space="preserve"> t</w:t>
      </w:r>
      <w:r w:rsidR="007D50C9" w:rsidRPr="007D50C9">
        <w:t xml:space="preserve">hese descriptions include strengths, tendencies, </w:t>
      </w:r>
      <w:proofErr w:type="gramStart"/>
      <w:r w:rsidR="007D50C9" w:rsidRPr="007D50C9">
        <w:t>communication style</w:t>
      </w:r>
      <w:proofErr w:type="gramEnd"/>
      <w:r w:rsidR="007D50C9" w:rsidRPr="007D50C9">
        <w:t>, and potential areas for growth.</w:t>
      </w:r>
    </w:p>
    <w:p w14:paraId="3FD92401" w14:textId="0C923E95" w:rsidR="002C5463" w:rsidRDefault="002C5463" w:rsidP="002C5463">
      <w:pPr>
        <w:pStyle w:val="Heading2"/>
        <w:jc w:val="both"/>
      </w:pPr>
      <w:bookmarkStart w:id="18" w:name="_Toc215157727"/>
      <w:r w:rsidRPr="007D50C9">
        <w:t>Details of Implementation</w:t>
      </w:r>
      <w:r>
        <w:t xml:space="preserve">: </w:t>
      </w:r>
      <w:proofErr w:type="spellStart"/>
      <w:r w:rsidR="00BD0C25">
        <w:t>randomforest</w:t>
      </w:r>
      <w:proofErr w:type="spellEnd"/>
      <w:r w:rsidR="00BD0C25">
        <w:t xml:space="preserve"> classification</w:t>
      </w:r>
      <w:bookmarkEnd w:id="18"/>
    </w:p>
    <w:p w14:paraId="008E0E32" w14:textId="77777777" w:rsidR="00E02680" w:rsidRDefault="00E02680" w:rsidP="00E02680">
      <w:pPr>
        <w:jc w:val="both"/>
      </w:pPr>
    </w:p>
    <w:p w14:paraId="6260EC63" w14:textId="77777777" w:rsidR="00E02680" w:rsidRDefault="00E02680" w:rsidP="00E02680">
      <w:pPr>
        <w:keepNext/>
        <w:jc w:val="center"/>
      </w:pPr>
      <w:r>
        <w:rPr>
          <w:rFonts w:hint="eastAsia"/>
          <w:noProof/>
          <w:lang w:eastAsia="ko-KR"/>
        </w:rPr>
        <w:drawing>
          <wp:inline distT="0" distB="0" distL="0" distR="0" wp14:anchorId="39E0F6D4" wp14:editId="0669F178">
            <wp:extent cx="5118100" cy="1270000"/>
            <wp:effectExtent l="0" t="0" r="0" b="0"/>
            <wp:docPr id="1865591109" name="그림 5" descr="텍스트, 스크린샷,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91109" name="그림 5" descr="텍스트, 스크린샷, 폰트이(가) 표시된 사진&#10;&#10;AI 생성 콘텐츠는 정확하지 않을 수 있습니다."/>
                    <pic:cNvPicPr/>
                  </pic:nvPicPr>
                  <pic:blipFill>
                    <a:blip r:embed="rId40">
                      <a:extLst>
                        <a:ext uri="{28A0092B-C50C-407E-A947-70E740481C1C}">
                          <a14:useLocalDpi xmlns:a14="http://schemas.microsoft.com/office/drawing/2010/main" val="0"/>
                        </a:ext>
                      </a:extLst>
                    </a:blip>
                    <a:stretch>
                      <a:fillRect/>
                    </a:stretch>
                  </pic:blipFill>
                  <pic:spPr>
                    <a:xfrm>
                      <a:off x="0" y="0"/>
                      <a:ext cx="5118100" cy="1270000"/>
                    </a:xfrm>
                    <a:prstGeom prst="rect">
                      <a:avLst/>
                    </a:prstGeom>
                  </pic:spPr>
                </pic:pic>
              </a:graphicData>
            </a:graphic>
          </wp:inline>
        </w:drawing>
      </w:r>
    </w:p>
    <w:p w14:paraId="5D2FF96C" w14:textId="6F15D6E5" w:rsidR="00E02680" w:rsidRDefault="00E02680" w:rsidP="00E02680">
      <w:pPr>
        <w:pStyle w:val="Caption"/>
        <w:jc w:val="center"/>
        <w:rPr>
          <w:lang w:eastAsia="ko-KR"/>
        </w:rPr>
      </w:pPr>
      <w:r>
        <w:t xml:space="preserve">Figure </w:t>
      </w:r>
      <w:r>
        <w:fldChar w:fldCharType="begin"/>
      </w:r>
      <w:r>
        <w:instrText xml:space="preserve"> SEQ Figure \* ARABIC </w:instrText>
      </w:r>
      <w:r>
        <w:fldChar w:fldCharType="separate"/>
      </w:r>
      <w:r w:rsidR="00636B57">
        <w:rPr>
          <w:noProof/>
        </w:rPr>
        <w:t>17</w:t>
      </w:r>
      <w:r>
        <w:fldChar w:fldCharType="end"/>
      </w:r>
      <w:r>
        <w:t xml:space="preserve">: </w:t>
      </w:r>
      <w:r w:rsidRPr="002A1251">
        <w:t>personality_model.py Screenshot</w:t>
      </w:r>
    </w:p>
    <w:p w14:paraId="207CF00F" w14:textId="1FB50E72" w:rsidR="00E02680" w:rsidRPr="00C96583" w:rsidRDefault="00C96583" w:rsidP="00C96583">
      <w:pPr>
        <w:jc w:val="both"/>
      </w:pPr>
      <w:r w:rsidRPr="00C96583">
        <w:t>Figure 1</w:t>
      </w:r>
      <w:r w:rsidR="00761444">
        <w:t>7</w:t>
      </w:r>
      <w:r w:rsidR="00E02680" w:rsidRPr="00C96583">
        <w:t xml:space="preserve"> </w:t>
      </w:r>
      <w:r w:rsidRPr="00C96583">
        <w:t>shows</w:t>
      </w:r>
      <w:r w:rsidR="00E02680" w:rsidRPr="00C96583">
        <w:t xml:space="preserve"> how the Random Forest model and </w:t>
      </w:r>
      <w:proofErr w:type="gramStart"/>
      <w:r w:rsidR="00E02680" w:rsidRPr="00C96583">
        <w:t>scaler</w:t>
      </w:r>
      <w:proofErr w:type="gramEnd"/>
      <w:r w:rsidR="00E02680" w:rsidRPr="00C96583">
        <w:t xml:space="preserve"> are loaded.</w:t>
      </w:r>
    </w:p>
    <w:p w14:paraId="536324B9" w14:textId="77777777" w:rsidR="00C96583" w:rsidRDefault="00E02680" w:rsidP="00C96583">
      <w:pPr>
        <w:keepNext/>
        <w:jc w:val="center"/>
      </w:pPr>
      <w:r>
        <w:rPr>
          <w:noProof/>
          <w:lang w:eastAsia="ko-KR"/>
        </w:rPr>
        <w:lastRenderedPageBreak/>
        <w:drawing>
          <wp:inline distT="0" distB="0" distL="0" distR="0" wp14:anchorId="296142E4" wp14:editId="134FE472">
            <wp:extent cx="5943600" cy="1123950"/>
            <wp:effectExtent l="0" t="0" r="0" b="6350"/>
            <wp:docPr id="2086859485" name="그림 6"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59485" name="그림 6" descr="텍스트, 스크린샷, 폰트, 번호이(가) 표시된 사진&#10;&#10;AI 생성 콘텐츠는 정확하지 않을 수 있습니다."/>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123950"/>
                    </a:xfrm>
                    <a:prstGeom prst="rect">
                      <a:avLst/>
                    </a:prstGeom>
                  </pic:spPr>
                </pic:pic>
              </a:graphicData>
            </a:graphic>
          </wp:inline>
        </w:drawing>
      </w:r>
    </w:p>
    <w:p w14:paraId="7412385A" w14:textId="361C350A" w:rsidR="00E02680" w:rsidRDefault="00C96583" w:rsidP="00C96583">
      <w:pPr>
        <w:pStyle w:val="Caption"/>
        <w:jc w:val="center"/>
        <w:rPr>
          <w:lang w:eastAsia="ko-KR"/>
        </w:rPr>
      </w:pPr>
      <w:r>
        <w:t xml:space="preserve">Figure </w:t>
      </w:r>
      <w:r>
        <w:fldChar w:fldCharType="begin"/>
      </w:r>
      <w:r>
        <w:instrText xml:space="preserve"> SEQ Figure \* ARABIC </w:instrText>
      </w:r>
      <w:r>
        <w:fldChar w:fldCharType="separate"/>
      </w:r>
      <w:r w:rsidR="00636B57">
        <w:rPr>
          <w:noProof/>
        </w:rPr>
        <w:t>18</w:t>
      </w:r>
      <w:r>
        <w:fldChar w:fldCharType="end"/>
      </w:r>
      <w:r>
        <w:t xml:space="preserve">: </w:t>
      </w:r>
      <w:r w:rsidRPr="00332602">
        <w:t>API endpoint Definition in Swagger UI</w:t>
      </w:r>
    </w:p>
    <w:p w14:paraId="3E583EB0" w14:textId="65F4A28E" w:rsidR="00E02680" w:rsidRPr="00C96583" w:rsidRDefault="00721317" w:rsidP="005E6250">
      <w:pPr>
        <w:jc w:val="both"/>
      </w:pPr>
      <w:r>
        <w:t>Figure 1</w:t>
      </w:r>
      <w:r w:rsidR="00761444">
        <w:t>8</w:t>
      </w:r>
      <w:r w:rsidR="00E02680" w:rsidRPr="00C96583">
        <w:t xml:space="preserve"> shows the /personality POST endpoint documented in Swagger UI. It outlines the endpoint description, expected JSON input format, and example request body. This confirms that the </w:t>
      </w:r>
      <w:proofErr w:type="spellStart"/>
      <w:r w:rsidR="00E02680" w:rsidRPr="00C96583">
        <w:t>FastAPI</w:t>
      </w:r>
      <w:proofErr w:type="spellEnd"/>
      <w:r w:rsidR="00E02680" w:rsidRPr="00C96583">
        <w:t xml:space="preserve"> backend exposes a well-defined interface for receiving OCEAN personality scores.</w:t>
      </w:r>
    </w:p>
    <w:p w14:paraId="47E0D0A6" w14:textId="77777777" w:rsidR="00721317" w:rsidRDefault="00E02680" w:rsidP="00721317">
      <w:pPr>
        <w:keepNext/>
        <w:jc w:val="center"/>
      </w:pPr>
      <w:r>
        <w:rPr>
          <w:noProof/>
          <w:lang w:eastAsia="ko-KR"/>
        </w:rPr>
        <w:drawing>
          <wp:inline distT="0" distB="0" distL="0" distR="0" wp14:anchorId="7AFBA50E" wp14:editId="22F7FA68">
            <wp:extent cx="762000" cy="3365500"/>
            <wp:effectExtent l="0" t="0" r="0" b="0"/>
            <wp:docPr id="2075021566" name="그림 1" descr="스크린샷, 텍스트, 폰트, 다채로움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21566" name="그림 1" descr="스크린샷, 텍스트, 폰트, 다채로움이(가) 표시된 사진&#10;&#10;AI 생성 콘텐츠는 정확하지 않을 수 있습니다."/>
                    <pic:cNvPicPr/>
                  </pic:nvPicPr>
                  <pic:blipFill>
                    <a:blip r:embed="rId42">
                      <a:extLst>
                        <a:ext uri="{28A0092B-C50C-407E-A947-70E740481C1C}">
                          <a14:useLocalDpi xmlns:a14="http://schemas.microsoft.com/office/drawing/2010/main" val="0"/>
                        </a:ext>
                      </a:extLst>
                    </a:blip>
                    <a:stretch>
                      <a:fillRect/>
                    </a:stretch>
                  </pic:blipFill>
                  <pic:spPr>
                    <a:xfrm>
                      <a:off x="0" y="0"/>
                      <a:ext cx="762000" cy="3365500"/>
                    </a:xfrm>
                    <a:prstGeom prst="rect">
                      <a:avLst/>
                    </a:prstGeom>
                  </pic:spPr>
                </pic:pic>
              </a:graphicData>
            </a:graphic>
          </wp:inline>
        </w:drawing>
      </w:r>
    </w:p>
    <w:p w14:paraId="5A69AC4B" w14:textId="7AFF3DAD" w:rsidR="00E02680" w:rsidRPr="005E2740" w:rsidRDefault="00721317" w:rsidP="00721317">
      <w:pPr>
        <w:pStyle w:val="Caption"/>
        <w:jc w:val="center"/>
        <w:rPr>
          <w:lang w:eastAsia="ko-KR"/>
        </w:rPr>
      </w:pPr>
      <w:r>
        <w:t xml:space="preserve">Figure </w:t>
      </w:r>
      <w:r>
        <w:fldChar w:fldCharType="begin"/>
      </w:r>
      <w:r>
        <w:instrText xml:space="preserve"> SEQ Figure \* ARABIC </w:instrText>
      </w:r>
      <w:r>
        <w:fldChar w:fldCharType="separate"/>
      </w:r>
      <w:r w:rsidR="00636B57">
        <w:rPr>
          <w:noProof/>
        </w:rPr>
        <w:t>19</w:t>
      </w:r>
      <w:r>
        <w:fldChar w:fldCharType="end"/>
      </w:r>
      <w:r>
        <w:t xml:space="preserve">: </w:t>
      </w:r>
      <w:r w:rsidRPr="00431A54">
        <w:t>Random Forest Pipeline Diagram</w:t>
      </w:r>
    </w:p>
    <w:p w14:paraId="5E677F8C" w14:textId="10B6F803" w:rsidR="00E02680" w:rsidRPr="00C96583" w:rsidRDefault="00721317" w:rsidP="005E6250">
      <w:pPr>
        <w:jc w:val="both"/>
      </w:pPr>
      <w:r>
        <w:t>Figure 1</w:t>
      </w:r>
      <w:r w:rsidR="00761444">
        <w:t>9</w:t>
      </w:r>
      <w:r w:rsidR="00E02680" w:rsidRPr="00C96583">
        <w:t xml:space="preserve"> illustrates how the Random Forest classifier is trained and deployed. OCEAN scores are combined with cluster labels generated by K-Means to train the model. After evaluation, the trained model and scaler are saved and loaded by the </w:t>
      </w:r>
      <w:proofErr w:type="spellStart"/>
      <w:r w:rsidR="00E02680" w:rsidRPr="00C96583">
        <w:t>FastAPI</w:t>
      </w:r>
      <w:proofErr w:type="spellEnd"/>
      <w:r w:rsidR="00E02680" w:rsidRPr="00C96583">
        <w:t xml:space="preserve"> backend. When the </w:t>
      </w:r>
      <w:proofErr w:type="gramStart"/>
      <w:r w:rsidR="00E02680" w:rsidRPr="00C96583">
        <w:t>frontend</w:t>
      </w:r>
      <w:proofErr w:type="gramEnd"/>
      <w:r w:rsidR="00E02680" w:rsidRPr="00C96583">
        <w:t xml:space="preserve"> sends new OCEAN scores to the /personality endpoint, the backend scales the input, predicts the cluster, and returns the cluster ID, name, description, and probability distribution as a JSON response.</w:t>
      </w:r>
    </w:p>
    <w:p w14:paraId="4394FDC5" w14:textId="77777777" w:rsidR="00E02680" w:rsidRPr="00C96583" w:rsidRDefault="00E02680" w:rsidP="005E6250">
      <w:pPr>
        <w:jc w:val="both"/>
      </w:pPr>
      <w:r w:rsidRPr="00C96583">
        <w:t xml:space="preserve">To provide real-time predictions on the website, we trained a Random Forest classifier using the cluster labels generated from the K-Means model. This transformed the unsupervised clustering into a deployable supervised prediction model. The model, along with the </w:t>
      </w:r>
      <w:proofErr w:type="gramStart"/>
      <w:r w:rsidRPr="00C96583">
        <w:t>scaler</w:t>
      </w:r>
      <w:proofErr w:type="gramEnd"/>
      <w:r w:rsidRPr="00C96583">
        <w:t>, was saved as .</w:t>
      </w:r>
      <w:proofErr w:type="spellStart"/>
      <w:r w:rsidRPr="00C96583">
        <w:t>pkl</w:t>
      </w:r>
      <w:proofErr w:type="spellEnd"/>
      <w:r w:rsidRPr="00C96583">
        <w:t xml:space="preserve"> files for integration.</w:t>
      </w:r>
    </w:p>
    <w:p w14:paraId="2AC8C010" w14:textId="77777777" w:rsidR="00F8227D" w:rsidRDefault="00F8227D" w:rsidP="00E02680">
      <w:pPr>
        <w:pStyle w:val="NormalWeb"/>
        <w:rPr>
          <w:rFonts w:asciiTheme="minorHAnsi" w:eastAsiaTheme="minorEastAsia" w:hAnsiTheme="minorHAnsi" w:cstheme="minorBidi"/>
          <w:sz w:val="22"/>
          <w:szCs w:val="22"/>
          <w:lang w:eastAsia="ja-JP"/>
        </w:rPr>
      </w:pPr>
    </w:p>
    <w:p w14:paraId="3B3B56F6" w14:textId="77777777" w:rsidR="00F8227D" w:rsidRDefault="00F8227D" w:rsidP="00E02680">
      <w:pPr>
        <w:pStyle w:val="NormalWeb"/>
        <w:rPr>
          <w:rFonts w:asciiTheme="minorHAnsi" w:eastAsiaTheme="minorEastAsia" w:hAnsiTheme="minorHAnsi" w:cstheme="minorBidi"/>
          <w:sz w:val="22"/>
          <w:szCs w:val="22"/>
          <w:lang w:eastAsia="ja-JP"/>
        </w:rPr>
      </w:pPr>
    </w:p>
    <w:p w14:paraId="45D83539" w14:textId="727CDD1B" w:rsidR="00E02680" w:rsidRPr="00C96583" w:rsidRDefault="00E02680" w:rsidP="00E02680">
      <w:pPr>
        <w:pStyle w:val="NormalWeb"/>
        <w:rPr>
          <w:rFonts w:asciiTheme="minorHAnsi" w:eastAsiaTheme="minorEastAsia" w:hAnsiTheme="minorHAnsi" w:cstheme="minorBidi"/>
          <w:sz w:val="22"/>
          <w:szCs w:val="22"/>
          <w:lang w:eastAsia="ja-JP"/>
        </w:rPr>
      </w:pPr>
      <w:r w:rsidRPr="00C96583">
        <w:rPr>
          <w:rFonts w:asciiTheme="minorHAnsi" w:eastAsiaTheme="minorEastAsia" w:hAnsiTheme="minorHAnsi" w:cstheme="minorBidi"/>
          <w:sz w:val="22"/>
          <w:szCs w:val="22"/>
          <w:lang w:eastAsia="ja-JP"/>
        </w:rPr>
        <w:lastRenderedPageBreak/>
        <w:t xml:space="preserve">We implemented the backend using </w:t>
      </w:r>
      <w:proofErr w:type="spellStart"/>
      <w:r w:rsidRPr="00C96583">
        <w:rPr>
          <w:rFonts w:asciiTheme="minorHAnsi" w:eastAsiaTheme="minorEastAsia" w:hAnsiTheme="minorHAnsi" w:cstheme="minorBidi"/>
          <w:sz w:val="22"/>
          <w:szCs w:val="22"/>
          <w:lang w:eastAsia="ja-JP"/>
        </w:rPr>
        <w:t>FastAPI</w:t>
      </w:r>
      <w:proofErr w:type="spellEnd"/>
      <w:r w:rsidRPr="00C96583">
        <w:rPr>
          <w:rFonts w:asciiTheme="minorHAnsi" w:eastAsiaTheme="minorEastAsia" w:hAnsiTheme="minorHAnsi" w:cstheme="minorBidi"/>
          <w:sz w:val="22"/>
          <w:szCs w:val="22"/>
          <w:lang w:eastAsia="ja-JP"/>
        </w:rPr>
        <w:t>, creating an endpoint /predict that:</w:t>
      </w:r>
    </w:p>
    <w:p w14:paraId="127EB090" w14:textId="77777777" w:rsidR="00E02680" w:rsidRPr="00C96583" w:rsidRDefault="00E02680" w:rsidP="00E02680">
      <w:pPr>
        <w:pStyle w:val="NormalWeb"/>
        <w:numPr>
          <w:ilvl w:val="0"/>
          <w:numId w:val="25"/>
        </w:numPr>
        <w:rPr>
          <w:rFonts w:asciiTheme="minorHAnsi" w:eastAsiaTheme="minorEastAsia" w:hAnsiTheme="minorHAnsi" w:cstheme="minorBidi"/>
          <w:sz w:val="22"/>
          <w:szCs w:val="22"/>
          <w:lang w:eastAsia="ja-JP"/>
        </w:rPr>
      </w:pPr>
      <w:r w:rsidRPr="00C96583">
        <w:rPr>
          <w:rFonts w:asciiTheme="minorHAnsi" w:eastAsiaTheme="minorEastAsia" w:hAnsiTheme="minorHAnsi" w:cstheme="minorBidi"/>
          <w:sz w:val="22"/>
          <w:szCs w:val="22"/>
          <w:lang w:eastAsia="ja-JP"/>
        </w:rPr>
        <w:t>Receives the 25 trait responses from the frontend</w:t>
      </w:r>
    </w:p>
    <w:p w14:paraId="21484A86" w14:textId="77777777" w:rsidR="00E02680" w:rsidRPr="00C96583" w:rsidRDefault="00E02680" w:rsidP="00E02680">
      <w:pPr>
        <w:pStyle w:val="NormalWeb"/>
        <w:numPr>
          <w:ilvl w:val="0"/>
          <w:numId w:val="25"/>
        </w:numPr>
        <w:rPr>
          <w:rFonts w:asciiTheme="minorHAnsi" w:eastAsiaTheme="minorEastAsia" w:hAnsiTheme="minorHAnsi" w:cstheme="minorBidi"/>
          <w:sz w:val="22"/>
          <w:szCs w:val="22"/>
          <w:lang w:eastAsia="ja-JP"/>
        </w:rPr>
      </w:pPr>
      <w:r w:rsidRPr="00C96583">
        <w:rPr>
          <w:rFonts w:asciiTheme="minorHAnsi" w:eastAsiaTheme="minorEastAsia" w:hAnsiTheme="minorHAnsi" w:cstheme="minorBidi"/>
          <w:sz w:val="22"/>
          <w:szCs w:val="22"/>
          <w:lang w:eastAsia="ja-JP"/>
        </w:rPr>
        <w:t xml:space="preserve">Scales the input using the saved </w:t>
      </w:r>
      <w:proofErr w:type="spellStart"/>
      <w:r w:rsidRPr="00C96583">
        <w:rPr>
          <w:rFonts w:asciiTheme="minorHAnsi" w:eastAsiaTheme="minorEastAsia" w:hAnsiTheme="minorHAnsi" w:cstheme="minorBidi"/>
          <w:sz w:val="22"/>
          <w:szCs w:val="22"/>
          <w:lang w:eastAsia="ja-JP"/>
        </w:rPr>
        <w:t>StandardScaler</w:t>
      </w:r>
      <w:proofErr w:type="spellEnd"/>
    </w:p>
    <w:p w14:paraId="6D5FB1B9" w14:textId="77777777" w:rsidR="00E02680" w:rsidRPr="00C96583" w:rsidRDefault="00E02680" w:rsidP="00E02680">
      <w:pPr>
        <w:pStyle w:val="NormalWeb"/>
        <w:numPr>
          <w:ilvl w:val="0"/>
          <w:numId w:val="25"/>
        </w:numPr>
        <w:rPr>
          <w:rFonts w:asciiTheme="minorHAnsi" w:eastAsiaTheme="minorEastAsia" w:hAnsiTheme="minorHAnsi" w:cstheme="minorBidi"/>
          <w:sz w:val="22"/>
          <w:szCs w:val="22"/>
          <w:lang w:eastAsia="ja-JP"/>
        </w:rPr>
      </w:pPr>
      <w:r w:rsidRPr="00C96583">
        <w:rPr>
          <w:rFonts w:asciiTheme="minorHAnsi" w:eastAsiaTheme="minorEastAsia" w:hAnsiTheme="minorHAnsi" w:cstheme="minorBidi"/>
          <w:sz w:val="22"/>
          <w:szCs w:val="22"/>
          <w:lang w:eastAsia="ja-JP"/>
        </w:rPr>
        <w:t>Predicts the user's personality cluster</w:t>
      </w:r>
    </w:p>
    <w:p w14:paraId="0B31E525" w14:textId="77777777" w:rsidR="00E02680" w:rsidRPr="00C96583" w:rsidRDefault="00E02680" w:rsidP="00E02680">
      <w:pPr>
        <w:pStyle w:val="NormalWeb"/>
        <w:numPr>
          <w:ilvl w:val="0"/>
          <w:numId w:val="25"/>
        </w:numPr>
        <w:rPr>
          <w:rFonts w:asciiTheme="minorHAnsi" w:eastAsiaTheme="minorEastAsia" w:hAnsiTheme="minorHAnsi" w:cstheme="minorBidi"/>
          <w:sz w:val="22"/>
          <w:szCs w:val="22"/>
          <w:lang w:eastAsia="ja-JP"/>
        </w:rPr>
      </w:pPr>
      <w:r w:rsidRPr="00C96583">
        <w:rPr>
          <w:rFonts w:asciiTheme="minorHAnsi" w:eastAsiaTheme="minorEastAsia" w:hAnsiTheme="minorHAnsi" w:cstheme="minorBidi"/>
          <w:sz w:val="22"/>
          <w:szCs w:val="22"/>
          <w:lang w:eastAsia="ja-JP"/>
        </w:rPr>
        <w:t>Returns the cluster label and the full personality description in JSON format</w:t>
      </w:r>
    </w:p>
    <w:p w14:paraId="14307551" w14:textId="77777777" w:rsidR="00E02680" w:rsidRPr="00C96583" w:rsidRDefault="00E02680" w:rsidP="005E6250">
      <w:pPr>
        <w:jc w:val="both"/>
      </w:pPr>
      <w:r w:rsidRPr="00C96583">
        <w:t xml:space="preserve">During the midterm presentation, the </w:t>
      </w:r>
      <w:proofErr w:type="gramStart"/>
      <w:r w:rsidRPr="00C96583">
        <w:t>frontend</w:t>
      </w:r>
      <w:proofErr w:type="gramEnd"/>
      <w:r w:rsidRPr="00C96583">
        <w:t>-backend connection was partially functional, but the final prediction output did not display properly. After refining the API logic, CORS settings, and input validation, the final implementation successfully returns the user’s personality type on the website.</w:t>
      </w:r>
    </w:p>
    <w:p w14:paraId="2E4D1C3A" w14:textId="77777777" w:rsidR="0000685D" w:rsidRDefault="00E02680" w:rsidP="00281C57">
      <w:pPr>
        <w:pStyle w:val="NormalWeb"/>
        <w:keepNext/>
        <w:jc w:val="center"/>
      </w:pPr>
      <w:r>
        <w:rPr>
          <w:rFonts w:hint="eastAsia"/>
          <w:noProof/>
        </w:rPr>
        <w:drawing>
          <wp:inline distT="0" distB="0" distL="0" distR="0" wp14:anchorId="1E4E260D" wp14:editId="37167207">
            <wp:extent cx="5943600" cy="1901825"/>
            <wp:effectExtent l="0" t="0" r="0" b="3175"/>
            <wp:docPr id="1876793879" name="그림 7" descr="텍스트, 소프트웨어, 스크린샷, 멀티미디어 소프트웨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93879" name="그림 7" descr="텍스트, 소프트웨어, 스크린샷, 멀티미디어 소프트웨어이(가) 표시된 사진&#10;&#10;AI 생성 콘텐츠는 정확하지 않을 수 있습니다."/>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901825"/>
                    </a:xfrm>
                    <a:prstGeom prst="rect">
                      <a:avLst/>
                    </a:prstGeom>
                  </pic:spPr>
                </pic:pic>
              </a:graphicData>
            </a:graphic>
          </wp:inline>
        </w:drawing>
      </w:r>
    </w:p>
    <w:p w14:paraId="221152BC" w14:textId="4275BA0C" w:rsidR="00E02680" w:rsidRDefault="0000685D" w:rsidP="00281C57">
      <w:pPr>
        <w:pStyle w:val="Caption"/>
        <w:jc w:val="center"/>
      </w:pPr>
      <w:r>
        <w:t xml:space="preserve">Figure </w:t>
      </w:r>
      <w:r>
        <w:fldChar w:fldCharType="begin"/>
      </w:r>
      <w:r>
        <w:instrText xml:space="preserve"> SEQ Figure \* ARABIC </w:instrText>
      </w:r>
      <w:r>
        <w:fldChar w:fldCharType="separate"/>
      </w:r>
      <w:r w:rsidR="00636B57">
        <w:rPr>
          <w:noProof/>
        </w:rPr>
        <w:t>20</w:t>
      </w:r>
      <w:r>
        <w:fldChar w:fldCharType="end"/>
      </w:r>
      <w:r>
        <w:t xml:space="preserve">: </w:t>
      </w:r>
      <w:r w:rsidRPr="0030092E">
        <w:t>Swagger UI “Try Out” Example Output</w:t>
      </w:r>
    </w:p>
    <w:p w14:paraId="42B691CA" w14:textId="0193ED07" w:rsidR="00E02680" w:rsidRPr="00C96583" w:rsidRDefault="0000685D" w:rsidP="005E6250">
      <w:pPr>
        <w:jc w:val="both"/>
      </w:pPr>
      <w:r>
        <w:t>F</w:t>
      </w:r>
      <w:r w:rsidR="00E02680" w:rsidRPr="00C96583">
        <w:t>igure</w:t>
      </w:r>
      <w:r>
        <w:t xml:space="preserve"> </w:t>
      </w:r>
      <w:r w:rsidR="00761444">
        <w:t>20</w:t>
      </w:r>
      <w:r w:rsidR="00E02680" w:rsidRPr="00C96583">
        <w:t xml:space="preserve"> shows the actual output returned by the Random Forest classifier. The response includes the predicted personality cluster, human-readable personality description, and probability distribution across all five clusters. </w:t>
      </w:r>
    </w:p>
    <w:p w14:paraId="7103CD1E" w14:textId="77777777" w:rsidR="00E02680" w:rsidRPr="00C96583" w:rsidRDefault="00E02680" w:rsidP="00E02680">
      <w:pPr>
        <w:pStyle w:val="NormalWeb"/>
        <w:jc w:val="both"/>
        <w:rPr>
          <w:rFonts w:asciiTheme="minorHAnsi" w:eastAsiaTheme="minorEastAsia" w:hAnsiTheme="minorHAnsi" w:cstheme="minorBidi"/>
          <w:sz w:val="22"/>
          <w:szCs w:val="22"/>
          <w:lang w:eastAsia="ja-JP"/>
        </w:rPr>
      </w:pPr>
      <w:r w:rsidRPr="00C96583">
        <w:rPr>
          <w:rFonts w:asciiTheme="minorHAnsi" w:eastAsiaTheme="minorEastAsia" w:hAnsiTheme="minorHAnsi" w:cstheme="minorBidi"/>
          <w:sz w:val="22"/>
          <w:szCs w:val="22"/>
          <w:lang w:eastAsia="ja-JP"/>
        </w:rPr>
        <w:t xml:space="preserve">This completed the functional pipeline from questionnaire </w:t>
      </w:r>
      <w:r w:rsidRPr="00C96583">
        <w:rPr>
          <w:rFonts w:asciiTheme="minorHAnsi" w:eastAsiaTheme="minorEastAsia" w:hAnsiTheme="minorHAnsi" w:cstheme="minorBidi" w:hint="eastAsia"/>
          <w:sz w:val="22"/>
          <w:szCs w:val="22"/>
          <w:lang w:eastAsia="ja-JP"/>
        </w:rPr>
        <w:t>-&gt;</w:t>
      </w:r>
      <w:r w:rsidRPr="00C96583">
        <w:rPr>
          <w:rFonts w:asciiTheme="minorHAnsi" w:eastAsiaTheme="minorEastAsia" w:hAnsiTheme="minorHAnsi" w:cstheme="minorBidi"/>
          <w:sz w:val="22"/>
          <w:szCs w:val="22"/>
          <w:lang w:eastAsia="ja-JP"/>
        </w:rPr>
        <w:t xml:space="preserve"> ML model </w:t>
      </w:r>
      <w:r w:rsidRPr="00C96583">
        <w:rPr>
          <w:rFonts w:asciiTheme="minorHAnsi" w:eastAsiaTheme="minorEastAsia" w:hAnsiTheme="minorHAnsi" w:cstheme="minorBidi" w:hint="eastAsia"/>
          <w:sz w:val="22"/>
          <w:szCs w:val="22"/>
          <w:lang w:eastAsia="ja-JP"/>
        </w:rPr>
        <w:t>-&gt;</w:t>
      </w:r>
      <w:r w:rsidRPr="00C96583">
        <w:rPr>
          <w:rFonts w:asciiTheme="minorHAnsi" w:eastAsiaTheme="minorEastAsia" w:hAnsiTheme="minorHAnsi" w:cstheme="minorBidi"/>
          <w:sz w:val="22"/>
          <w:szCs w:val="22"/>
          <w:lang w:eastAsia="ja-JP"/>
        </w:rPr>
        <w:t xml:space="preserve"> API </w:t>
      </w:r>
      <w:r w:rsidRPr="00C96583">
        <w:rPr>
          <w:rFonts w:asciiTheme="minorHAnsi" w:eastAsiaTheme="minorEastAsia" w:hAnsiTheme="minorHAnsi" w:cstheme="minorBidi" w:hint="eastAsia"/>
          <w:sz w:val="22"/>
          <w:szCs w:val="22"/>
          <w:lang w:eastAsia="ja-JP"/>
        </w:rPr>
        <w:t>-&gt;</w:t>
      </w:r>
      <w:r w:rsidRPr="00C96583">
        <w:rPr>
          <w:rFonts w:asciiTheme="minorHAnsi" w:eastAsiaTheme="minorEastAsia" w:hAnsiTheme="minorHAnsi" w:cstheme="minorBidi"/>
          <w:sz w:val="22"/>
          <w:szCs w:val="22"/>
          <w:lang w:eastAsia="ja-JP"/>
        </w:rPr>
        <w:t xml:space="preserve"> real-time website result.</w:t>
      </w:r>
    </w:p>
    <w:p w14:paraId="7731A4F7" w14:textId="77777777" w:rsidR="007D50C9" w:rsidRPr="007D50C9" w:rsidRDefault="007D50C9" w:rsidP="007D50C9">
      <w:pPr>
        <w:jc w:val="both"/>
      </w:pPr>
    </w:p>
    <w:p w14:paraId="15CC8CE0" w14:textId="77777777" w:rsidR="00172F8D" w:rsidRDefault="00172F8D" w:rsidP="00172F8D"/>
    <w:p w14:paraId="231FE92E" w14:textId="77777777" w:rsidR="00172F8D" w:rsidRDefault="00172F8D" w:rsidP="008047B2">
      <w:pPr>
        <w:jc w:val="center"/>
      </w:pPr>
    </w:p>
    <w:p w14:paraId="503BFAF6" w14:textId="77777777" w:rsidR="00172F8D" w:rsidRDefault="00172F8D" w:rsidP="008047B2">
      <w:pPr>
        <w:jc w:val="center"/>
      </w:pPr>
    </w:p>
    <w:p w14:paraId="54942442" w14:textId="77777777" w:rsidR="00F8227D" w:rsidRDefault="00F8227D" w:rsidP="008047B2">
      <w:pPr>
        <w:jc w:val="center"/>
      </w:pPr>
    </w:p>
    <w:p w14:paraId="747B1AF1" w14:textId="77777777" w:rsidR="00F8227D" w:rsidRDefault="00F8227D" w:rsidP="008047B2">
      <w:pPr>
        <w:jc w:val="center"/>
      </w:pPr>
    </w:p>
    <w:p w14:paraId="6F1A9C06" w14:textId="77777777" w:rsidR="00F8227D" w:rsidRPr="00E36B94" w:rsidRDefault="00F8227D" w:rsidP="008047B2">
      <w:pPr>
        <w:jc w:val="center"/>
      </w:pPr>
    </w:p>
    <w:p w14:paraId="45C120E8" w14:textId="0EBD1051" w:rsidR="00121F5B" w:rsidRDefault="00E47A66" w:rsidP="00A83CA4">
      <w:pPr>
        <w:pStyle w:val="Heading1"/>
        <w:jc w:val="both"/>
      </w:pPr>
      <w:bookmarkStart w:id="19" w:name="_Toc215157728"/>
      <w:r>
        <w:lastRenderedPageBreak/>
        <w:t>Lesson</w:t>
      </w:r>
      <w:r w:rsidR="00B776EA">
        <w:t>s</w:t>
      </w:r>
      <w:r>
        <w:t xml:space="preserve"> Learned and </w:t>
      </w:r>
      <w:r w:rsidR="00475954">
        <w:t>Future Work</w:t>
      </w:r>
      <w:bookmarkEnd w:id="19"/>
    </w:p>
    <w:p w14:paraId="1EB9ACEE" w14:textId="5FF9C826" w:rsidR="001B552F" w:rsidRPr="001B552F" w:rsidRDefault="001B552F" w:rsidP="001B552F">
      <w:pPr>
        <w:pStyle w:val="Heading2"/>
        <w:jc w:val="both"/>
      </w:pPr>
      <w:bookmarkStart w:id="20" w:name="_Toc215157729"/>
      <w:r>
        <w:t>Lessons Learned by Technical Development</w:t>
      </w:r>
      <w:bookmarkEnd w:id="20"/>
    </w:p>
    <w:p w14:paraId="17086F00" w14:textId="0E81A593" w:rsidR="001B552F" w:rsidRPr="001B552F" w:rsidRDefault="001B552F" w:rsidP="001B552F">
      <w:pPr>
        <w:jc w:val="both"/>
      </w:pPr>
      <w:r w:rsidRPr="001B552F">
        <w:t>Throughout this project, we significantly expanded our understanding of data acquisition, modeling, and system integration. We learned how to search for appropriate datasets, use web scraping, and evaluate dataset quality before modeling. Initially, we attempted to merge job and course datasets from Kaggle to build a combined recommendation system. However, during preprocessing, we encountered substantial data loss, which forced us to rethink our data strategy. This experience taught us that merging datasets is not always necessary and that modeling can often be done more effectively by treating datasets independently.</w:t>
      </w:r>
    </w:p>
    <w:p w14:paraId="39970966" w14:textId="77777777" w:rsidR="001B552F" w:rsidRPr="001B552F" w:rsidRDefault="001B552F" w:rsidP="001B552F">
      <w:pPr>
        <w:jc w:val="both"/>
      </w:pPr>
      <w:r w:rsidRPr="001B552F">
        <w:t>Working with large and real-time datasets also highlighted the importance of managing dataset size and sampling. Training machine learning models on large files resulted in long processing times, so we learned how to extract balanced and representative samples for efficient modeling.</w:t>
      </w:r>
    </w:p>
    <w:p w14:paraId="70C4A4B0" w14:textId="725062F2" w:rsidR="001B552F" w:rsidRDefault="001B552F" w:rsidP="001B552F">
      <w:pPr>
        <w:jc w:val="both"/>
        <w:rPr>
          <w:lang w:val="en-CA"/>
        </w:rPr>
      </w:pPr>
      <w:r w:rsidRPr="001B552F">
        <w:t>We also learned how to save machine learning models using pickle, load them through FastAPI, and deploy them as real-time components of a web application. Before this project, most of our data analytics coursework focused on modeling inside Jupyter notebooks. This project taught us how to transform models into functional, usable components integrated into a real website.</w:t>
      </w:r>
    </w:p>
    <w:p w14:paraId="1861BBFF" w14:textId="1718ED0D" w:rsidR="001B552F" w:rsidRPr="001B552F" w:rsidRDefault="001B552F" w:rsidP="001B552F">
      <w:pPr>
        <w:pStyle w:val="Heading2"/>
        <w:jc w:val="both"/>
      </w:pPr>
      <w:bookmarkStart w:id="21" w:name="_Toc215157730"/>
      <w:r w:rsidRPr="001B552F">
        <w:t>Lessons Learned from System Integration and Fast API</w:t>
      </w:r>
      <w:bookmarkEnd w:id="21"/>
    </w:p>
    <w:p w14:paraId="7B23E760" w14:textId="0D660C07" w:rsidR="001B552F" w:rsidRPr="001B552F" w:rsidRDefault="001B552F" w:rsidP="001B552F">
      <w:pPr>
        <w:jc w:val="both"/>
        <w:rPr>
          <w:lang w:val="en-CA"/>
        </w:rPr>
      </w:pPr>
      <w:r w:rsidRPr="001B552F">
        <w:rPr>
          <w:lang w:val="en-CA"/>
        </w:rPr>
        <w:t xml:space="preserve">This project was our first experience implementing both the frontend and backend components of a data-driven application, and </w:t>
      </w:r>
      <w:proofErr w:type="spellStart"/>
      <w:r w:rsidRPr="001B552F">
        <w:rPr>
          <w:lang w:val="en-CA"/>
        </w:rPr>
        <w:t>FastAPI</w:t>
      </w:r>
      <w:proofErr w:type="spellEnd"/>
      <w:r w:rsidRPr="001B552F">
        <w:rPr>
          <w:lang w:val="en-CA"/>
        </w:rPr>
        <w:t xml:space="preserve"> served as our primary tool for connecting the model</w:t>
      </w:r>
      <w:r>
        <w:rPr>
          <w:lang w:val="en-CA"/>
        </w:rPr>
        <w:t>s</w:t>
      </w:r>
      <w:r w:rsidRPr="001B552F">
        <w:rPr>
          <w:lang w:val="en-CA"/>
        </w:rPr>
        <w:t xml:space="preserve"> to the </w:t>
      </w:r>
      <w:r>
        <w:rPr>
          <w:lang w:val="en-CA"/>
        </w:rPr>
        <w:t>frontend</w:t>
      </w:r>
      <w:r w:rsidRPr="001B552F">
        <w:rPr>
          <w:lang w:val="en-CA"/>
        </w:rPr>
        <w:t>. Through this implementation process, we learned how to structure API endpoints effectively so that the system could accept and process user input in a consistent manner. We also learned how to validate and handle incoming JSON data to ensure that the model receives the correct format and values, as well as how to configure CORS policies to enable seamless communication between the frontend and backend without triggering access errors. In addition, we became familiar with testing API endpoints through Swagger’s built-in interface, which allowed us to quickly experiment with input values and check whether the prediction pipeline was functioning correctly. Finally, we gained experience returning prediction results in clear and structured formats that could be easily interpreted by the frontend.</w:t>
      </w:r>
    </w:p>
    <w:p w14:paraId="3DC0AF02" w14:textId="2B7052A6" w:rsidR="001B552F" w:rsidRDefault="001B552F" w:rsidP="001B552F">
      <w:pPr>
        <w:jc w:val="both"/>
        <w:rPr>
          <w:lang w:val="en-CA"/>
        </w:rPr>
      </w:pPr>
      <w:r w:rsidRPr="001B552F">
        <w:rPr>
          <w:lang w:val="en-CA"/>
        </w:rPr>
        <w:t xml:space="preserve">These combined skills helped us understand the real-world workflow of deploying machine learning models rather than simply training them in isolation. Concepts that previously felt disconnected, such as frontend frameworks, backend logic, and machine learning modeling, came together cohesively through </w:t>
      </w:r>
      <w:proofErr w:type="spellStart"/>
      <w:r w:rsidRPr="001B552F">
        <w:rPr>
          <w:lang w:val="en-CA"/>
        </w:rPr>
        <w:t>FastAPI</w:t>
      </w:r>
      <w:proofErr w:type="spellEnd"/>
      <w:r w:rsidRPr="001B552F">
        <w:rPr>
          <w:lang w:val="en-CA"/>
        </w:rPr>
        <w:t>, giving us a much deeper and more practical understanding of how data science and software engineering interact in real applications.</w:t>
      </w:r>
    </w:p>
    <w:p w14:paraId="05620C8F" w14:textId="77777777" w:rsidR="00F8227D" w:rsidRDefault="00F8227D" w:rsidP="001B552F">
      <w:pPr>
        <w:jc w:val="both"/>
        <w:rPr>
          <w:lang w:val="en-CA"/>
        </w:rPr>
      </w:pPr>
    </w:p>
    <w:p w14:paraId="26B1399A" w14:textId="77777777" w:rsidR="00F8227D" w:rsidRPr="001B552F" w:rsidRDefault="00F8227D" w:rsidP="001B552F">
      <w:pPr>
        <w:jc w:val="both"/>
        <w:rPr>
          <w:lang w:val="en-CA"/>
        </w:rPr>
      </w:pPr>
    </w:p>
    <w:p w14:paraId="67635E37" w14:textId="21BCCEAC" w:rsidR="001B552F" w:rsidRPr="001B552F" w:rsidRDefault="001B552F" w:rsidP="001B552F">
      <w:pPr>
        <w:pStyle w:val="Heading2"/>
        <w:jc w:val="both"/>
      </w:pPr>
      <w:bookmarkStart w:id="22" w:name="_Toc215157731"/>
      <w:r w:rsidRPr="001B552F">
        <w:lastRenderedPageBreak/>
        <w:t>Personal Growth, Teamwork, and Career-Relevant Learning</w:t>
      </w:r>
      <w:bookmarkEnd w:id="22"/>
    </w:p>
    <w:p w14:paraId="1D1EEF65" w14:textId="77777777" w:rsidR="00115B95" w:rsidRPr="00115B95" w:rsidRDefault="00115B95" w:rsidP="00115B95">
      <w:pPr>
        <w:jc w:val="both"/>
      </w:pPr>
      <w:r w:rsidRPr="00115B95">
        <w:t>This project also strengthened our teamwork and communication skills. We collaborated across different roles, frontend, backend, modeling, and helped each other fill knowledge gaps. This experience will be valuable in future careers where cross-functional collaboration is essential.</w:t>
      </w:r>
    </w:p>
    <w:p w14:paraId="44668028" w14:textId="46D2B2E8" w:rsidR="00115B95" w:rsidRPr="00115B95" w:rsidRDefault="00115B95" w:rsidP="00115B95">
      <w:pPr>
        <w:jc w:val="both"/>
      </w:pPr>
      <w:r w:rsidRPr="00115B95">
        <w:t>We also gained confidence in applying what we learned in Douglas College’s CSIS courses. Concepts that once felt abstract became meaningful when we implemented them into a real system. This project broadened our understanding of how data analysis, software engineering, and machine learning intersect in modern applications.</w:t>
      </w:r>
    </w:p>
    <w:p w14:paraId="54EE15C6" w14:textId="2D00B0FB" w:rsidR="00115B95" w:rsidRPr="001B552F" w:rsidRDefault="00115B95" w:rsidP="00115B95">
      <w:pPr>
        <w:pStyle w:val="Heading2"/>
        <w:jc w:val="both"/>
      </w:pPr>
      <w:bookmarkStart w:id="23" w:name="_Toc215157732"/>
      <w:r w:rsidRPr="00115B95">
        <w:t>Future Work</w:t>
      </w:r>
      <w:bookmarkEnd w:id="23"/>
    </w:p>
    <w:p w14:paraId="1F4B1C97" w14:textId="237F630F" w:rsidR="00115B95" w:rsidRDefault="00115B95" w:rsidP="001B552F">
      <w:pPr>
        <w:jc w:val="both"/>
        <w:rPr>
          <w:lang w:val="en-CA"/>
        </w:rPr>
      </w:pPr>
      <w:r w:rsidRPr="00115B95">
        <w:rPr>
          <w:lang w:val="en-CA"/>
        </w:rPr>
        <w:t xml:space="preserve">There are several enhancements we hope to implement in the future to expand the capabilities of the system. One of our primary goals is to develop a personality-to-job compatibility scoring mechanism that can evaluate how well a user’s traits align with specific roles. We also intend to expand the job and course datasets so that the recommendation results become more comprehensive and reliable. Another area for improvement is </w:t>
      </w:r>
      <w:proofErr w:type="gramStart"/>
      <w:r w:rsidRPr="00115B95">
        <w:rPr>
          <w:lang w:val="en-CA"/>
        </w:rPr>
        <w:t>feature</w:t>
      </w:r>
      <w:proofErr w:type="gramEnd"/>
      <w:r w:rsidRPr="00115B95">
        <w:rPr>
          <w:lang w:val="en-CA"/>
        </w:rPr>
        <w:t xml:space="preserve"> selection, where reducing the number of questions while maintaining predictive accuracy would make the assessment more efficient and user-friendly. Future development could also involve deploying the system on cloud platforms such as AWS or Azure to improve scalability and </w:t>
      </w:r>
      <w:proofErr w:type="gramStart"/>
      <w:r w:rsidRPr="00115B95">
        <w:rPr>
          <w:lang w:val="en-CA"/>
        </w:rPr>
        <w:t>reliability, and</w:t>
      </w:r>
      <w:proofErr w:type="gramEnd"/>
      <w:r w:rsidRPr="00115B95">
        <w:rPr>
          <w:lang w:val="en-CA"/>
        </w:rPr>
        <w:t xml:space="preserve"> enhancing the UI/UX for clearer and more engaging result visualization. With additional data, refinement, and technical development, this system has the potential to evolve into a fully operational platform that meaningfully supports students and new graduates in making informed and confident career decisions.</w:t>
      </w:r>
    </w:p>
    <w:p w14:paraId="08734F4B" w14:textId="77777777" w:rsidR="00F8227D" w:rsidRDefault="00F8227D" w:rsidP="001B552F">
      <w:pPr>
        <w:jc w:val="both"/>
        <w:rPr>
          <w:lang w:val="en-CA"/>
        </w:rPr>
      </w:pPr>
    </w:p>
    <w:p w14:paraId="3795A804" w14:textId="77777777" w:rsidR="00F8227D" w:rsidRDefault="00F8227D" w:rsidP="001B552F">
      <w:pPr>
        <w:jc w:val="both"/>
        <w:rPr>
          <w:lang w:val="en-CA"/>
        </w:rPr>
      </w:pPr>
    </w:p>
    <w:p w14:paraId="0A6FDD18" w14:textId="77777777" w:rsidR="00F8227D" w:rsidRDefault="00F8227D" w:rsidP="001B552F">
      <w:pPr>
        <w:jc w:val="both"/>
        <w:rPr>
          <w:lang w:val="en-CA"/>
        </w:rPr>
      </w:pPr>
    </w:p>
    <w:p w14:paraId="3D47887C" w14:textId="77777777" w:rsidR="00F8227D" w:rsidRDefault="00F8227D" w:rsidP="001B552F">
      <w:pPr>
        <w:jc w:val="both"/>
        <w:rPr>
          <w:lang w:val="en-CA"/>
        </w:rPr>
      </w:pPr>
    </w:p>
    <w:p w14:paraId="26C3F73E" w14:textId="77777777" w:rsidR="00F8227D" w:rsidRDefault="00F8227D" w:rsidP="001B552F">
      <w:pPr>
        <w:jc w:val="both"/>
        <w:rPr>
          <w:lang w:val="en-CA"/>
        </w:rPr>
      </w:pPr>
    </w:p>
    <w:p w14:paraId="70BC43A4" w14:textId="77777777" w:rsidR="00F8227D" w:rsidRDefault="00F8227D" w:rsidP="001B552F">
      <w:pPr>
        <w:jc w:val="both"/>
        <w:rPr>
          <w:lang w:val="en-CA"/>
        </w:rPr>
      </w:pPr>
    </w:p>
    <w:p w14:paraId="568C0A05" w14:textId="77777777" w:rsidR="00F8227D" w:rsidRDefault="00F8227D" w:rsidP="001B552F">
      <w:pPr>
        <w:jc w:val="both"/>
        <w:rPr>
          <w:lang w:val="en-CA"/>
        </w:rPr>
      </w:pPr>
    </w:p>
    <w:p w14:paraId="225E28F5" w14:textId="77777777" w:rsidR="00F8227D" w:rsidRDefault="00F8227D" w:rsidP="001B552F">
      <w:pPr>
        <w:jc w:val="both"/>
        <w:rPr>
          <w:lang w:val="en-CA"/>
        </w:rPr>
      </w:pPr>
    </w:p>
    <w:p w14:paraId="3DB50F1F" w14:textId="77777777" w:rsidR="00F8227D" w:rsidRDefault="00F8227D" w:rsidP="001B552F">
      <w:pPr>
        <w:jc w:val="both"/>
        <w:rPr>
          <w:lang w:val="en-CA"/>
        </w:rPr>
      </w:pPr>
    </w:p>
    <w:p w14:paraId="4315BD7C" w14:textId="77777777" w:rsidR="00F8227D" w:rsidRDefault="00F8227D" w:rsidP="001B552F">
      <w:pPr>
        <w:jc w:val="both"/>
        <w:rPr>
          <w:lang w:val="en-CA"/>
        </w:rPr>
      </w:pPr>
    </w:p>
    <w:p w14:paraId="41EA19EA" w14:textId="77777777" w:rsidR="00F8227D" w:rsidRPr="00115B95" w:rsidRDefault="00F8227D" w:rsidP="001B552F">
      <w:pPr>
        <w:jc w:val="both"/>
        <w:rPr>
          <w:lang w:val="en-CA"/>
        </w:rPr>
      </w:pPr>
    </w:p>
    <w:p w14:paraId="13F91E18" w14:textId="7F209438" w:rsidR="002E4C17" w:rsidRDefault="003F1513" w:rsidP="00A83CA4">
      <w:pPr>
        <w:pStyle w:val="Heading1"/>
        <w:jc w:val="both"/>
      </w:pPr>
      <w:bookmarkStart w:id="24" w:name="_Toc215157733"/>
      <w:r>
        <w:lastRenderedPageBreak/>
        <w:t>Concluding Remarks</w:t>
      </w:r>
      <w:bookmarkEnd w:id="24"/>
    </w:p>
    <w:p w14:paraId="452C9D51" w14:textId="77777777" w:rsidR="00115B95" w:rsidRDefault="00115B95" w:rsidP="00115B95">
      <w:pPr>
        <w:jc w:val="both"/>
      </w:pPr>
      <w:r>
        <w:t>Our project began with a shared desire to help students and new graduates who struggle with finding the right career path. As we approached graduation ourselves, we felt the same uncertainty and pressure, which inspired us to create a system that uses data to support people during this important stage of life.</w:t>
      </w:r>
    </w:p>
    <w:p w14:paraId="5B9C0391" w14:textId="77777777" w:rsidR="00115B95" w:rsidRDefault="00115B95" w:rsidP="00115B95">
      <w:pPr>
        <w:jc w:val="both"/>
      </w:pPr>
      <w:r>
        <w:t>Although the current version is limited by dataset size and scope, it demonstrates that data can reveal meaningful insights about personal strengths and areas for improvement. We believe that everyone has a career path that suits their personality and abilities, even if it is not immediately obvious. It is our hope that future versions of this project will serve as a valuable resource for job seekers and help them save time, gain confidence, and discover new opportunities.</w:t>
      </w:r>
    </w:p>
    <w:p w14:paraId="0B41B509" w14:textId="77777777" w:rsidR="00115B95" w:rsidRDefault="00115B95" w:rsidP="00115B95">
      <w:pPr>
        <w:jc w:val="both"/>
      </w:pPr>
      <w:r>
        <w:t>This project was also a meaningful academic experience. We are grateful for the opportunity to apply the knowledge gained from our courses into a real project. We would like to express our sincere thanks to Professor Bambang Sarif for his guidance, feedback, and encouragement throughout the project, as well as to the instructors at Douglas College who taught the CSIS courses that supported our learning.</w:t>
      </w:r>
    </w:p>
    <w:p w14:paraId="71666698" w14:textId="26B48B41" w:rsidR="00115B95" w:rsidRDefault="00115B95" w:rsidP="00115B95">
      <w:pPr>
        <w:jc w:val="both"/>
      </w:pPr>
      <w:proofErr w:type="spellStart"/>
      <w:r w:rsidRPr="00115B95">
        <w:t>Hyunhee</w:t>
      </w:r>
      <w:proofErr w:type="spellEnd"/>
      <w:r>
        <w:t>:</w:t>
      </w:r>
      <w:r>
        <w:br/>
        <w:t>I especially thank our team leader, Leshan, for guiding the team, supporting me, and helping turn our ideas into a functional system. This project was a collaborative accomplishment, and we appreciate everyone who contributed to its success.</w:t>
      </w:r>
    </w:p>
    <w:p w14:paraId="04008B0D" w14:textId="77D0432B" w:rsidR="00115B95" w:rsidRDefault="00115B95" w:rsidP="00115B95">
      <w:pPr>
        <w:jc w:val="both"/>
      </w:pPr>
      <w:r>
        <w:t>Leshan:</w:t>
      </w:r>
      <w:r>
        <w:br/>
      </w:r>
      <w:r w:rsidRPr="00115B95">
        <w:t xml:space="preserve">I would like to express my sincere appreciation for </w:t>
      </w:r>
      <w:proofErr w:type="spellStart"/>
      <w:r>
        <w:t>Hyunhee’s</w:t>
      </w:r>
      <w:proofErr w:type="spellEnd"/>
      <w:r>
        <w:t xml:space="preserve"> </w:t>
      </w:r>
      <w:r w:rsidRPr="00115B95">
        <w:t xml:space="preserve">dedication throughout this project. </w:t>
      </w:r>
      <w:r>
        <w:t>Her</w:t>
      </w:r>
      <w:r w:rsidRPr="00115B95">
        <w:t xml:space="preserve"> commitment, hard work, and willingness to go the extra mile made a significant impact on our progress. Thank you for consistently stepping up and contributing with such positivity and determination.</w:t>
      </w:r>
    </w:p>
    <w:p w14:paraId="59DBE9F4" w14:textId="77777777" w:rsidR="00612743" w:rsidRDefault="00612743" w:rsidP="00115B95">
      <w:pPr>
        <w:jc w:val="both"/>
      </w:pPr>
    </w:p>
    <w:p w14:paraId="27537E43" w14:textId="77777777" w:rsidR="00E45397" w:rsidRDefault="00E45397" w:rsidP="00E45397"/>
    <w:p w14:paraId="45500DFE" w14:textId="77777777" w:rsidR="00F8227D" w:rsidRDefault="00F8227D" w:rsidP="00E45397"/>
    <w:p w14:paraId="2AD40A68" w14:textId="77777777" w:rsidR="00F8227D" w:rsidRDefault="00F8227D" w:rsidP="00E45397"/>
    <w:p w14:paraId="3C0901B8" w14:textId="77777777" w:rsidR="00F8227D" w:rsidRDefault="00F8227D" w:rsidP="00E45397"/>
    <w:p w14:paraId="515EA170" w14:textId="77777777" w:rsidR="00F8227D" w:rsidRDefault="00F8227D" w:rsidP="00E45397"/>
    <w:p w14:paraId="53AF9AA1" w14:textId="77777777" w:rsidR="00F8227D" w:rsidRDefault="00F8227D" w:rsidP="00E45397"/>
    <w:p w14:paraId="014F8A25" w14:textId="77777777" w:rsidR="00F8227D" w:rsidRDefault="00F8227D" w:rsidP="00E45397"/>
    <w:p w14:paraId="64CE4885" w14:textId="77777777" w:rsidR="00F8227D" w:rsidRDefault="00F8227D" w:rsidP="00E45397"/>
    <w:p w14:paraId="0951802D" w14:textId="77777777" w:rsidR="00F8227D" w:rsidRDefault="00F8227D" w:rsidP="00E45397"/>
    <w:p w14:paraId="7C2AC790" w14:textId="77777777" w:rsidR="00F8227D" w:rsidRPr="00740DCA" w:rsidRDefault="00F8227D" w:rsidP="00E45397"/>
    <w:p w14:paraId="491F98B8" w14:textId="77777777" w:rsidR="00E45397" w:rsidRPr="00B26FFB" w:rsidRDefault="00E45397" w:rsidP="00E45397">
      <w:pPr>
        <w:pStyle w:val="Heading1"/>
        <w:jc w:val="both"/>
      </w:pPr>
      <w:bookmarkStart w:id="25" w:name="_Toc212132860"/>
      <w:bookmarkStart w:id="26" w:name="_Toc215157734"/>
      <w:r w:rsidRPr="00B26FFB">
        <w:lastRenderedPageBreak/>
        <w:t>References</w:t>
      </w:r>
      <w:bookmarkEnd w:id="25"/>
      <w:bookmarkEnd w:id="26"/>
    </w:p>
    <w:sdt>
      <w:sdtPr>
        <w:id w:val="-573587230"/>
        <w:bibliography/>
      </w:sdtPr>
      <w:sdtContent>
        <w:p w14:paraId="5C32B684" w14:textId="77777777" w:rsidR="00E45397" w:rsidRPr="00727915" w:rsidRDefault="00E45397" w:rsidP="00E45397">
          <w:pPr>
            <w:spacing w:after="0" w:line="240" w:lineRule="auto"/>
            <w:rPr>
              <w:noProof/>
              <w:sz w:val="24"/>
              <w:szCs w:val="24"/>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9016"/>
          </w:tblGrid>
          <w:tr w:rsidR="00E45397" w:rsidRPr="00727915" w14:paraId="3502BB47" w14:textId="77777777" w:rsidTr="00642FFE">
            <w:trPr>
              <w:tblCellSpacing w:w="15" w:type="dxa"/>
            </w:trPr>
            <w:tc>
              <w:tcPr>
                <w:tcW w:w="50" w:type="pct"/>
                <w:hideMark/>
              </w:tcPr>
              <w:p w14:paraId="2090C078" w14:textId="77777777" w:rsidR="00E45397" w:rsidRPr="00727915" w:rsidRDefault="00E45397" w:rsidP="00642FFE">
                <w:pPr>
                  <w:pStyle w:val="Bibliography"/>
                  <w:spacing w:line="360" w:lineRule="auto"/>
                  <w:rPr>
                    <w:noProof/>
                    <w:kern w:val="0"/>
                    <w:sz w:val="24"/>
                    <w:szCs w:val="24"/>
                    <w14:ligatures w14:val="none"/>
                  </w:rPr>
                </w:pPr>
                <w:r w:rsidRPr="00727915">
                  <w:rPr>
                    <w:noProof/>
                    <w:sz w:val="24"/>
                    <w:szCs w:val="24"/>
                  </w:rPr>
                  <w:t xml:space="preserve">[1] </w:t>
                </w:r>
              </w:p>
            </w:tc>
            <w:tc>
              <w:tcPr>
                <w:tcW w:w="0" w:type="auto"/>
                <w:hideMark/>
              </w:tcPr>
              <w:p w14:paraId="6C347F40" w14:textId="77777777" w:rsidR="00E45397" w:rsidRPr="006A6C3A" w:rsidRDefault="00E45397" w:rsidP="006A6C3A">
                <w:pPr>
                  <w:jc w:val="both"/>
                </w:pPr>
                <w:r w:rsidRPr="006A6C3A">
                  <w:t xml:space="preserve">N Deepak, M Gowtham, J Mithilesh and A Naresh Kumar, "Personalized Career Recommendation System Based on Customer Segmentation," Journal of Emerging Technologies and Innovative Research, 2024. </w:t>
                </w:r>
              </w:p>
            </w:tc>
          </w:tr>
          <w:tr w:rsidR="00E45397" w:rsidRPr="00727915" w14:paraId="1F55C5E1" w14:textId="77777777" w:rsidTr="00642FFE">
            <w:trPr>
              <w:tblCellSpacing w:w="15" w:type="dxa"/>
            </w:trPr>
            <w:tc>
              <w:tcPr>
                <w:tcW w:w="50" w:type="pct"/>
                <w:hideMark/>
              </w:tcPr>
              <w:p w14:paraId="44D7648A" w14:textId="77777777" w:rsidR="00E45397" w:rsidRPr="00727915" w:rsidRDefault="00E45397" w:rsidP="00642FFE">
                <w:pPr>
                  <w:pStyle w:val="Bibliography"/>
                  <w:spacing w:line="360" w:lineRule="auto"/>
                  <w:rPr>
                    <w:noProof/>
                    <w:sz w:val="24"/>
                    <w:szCs w:val="24"/>
                  </w:rPr>
                </w:pPr>
                <w:r w:rsidRPr="00727915">
                  <w:rPr>
                    <w:noProof/>
                    <w:sz w:val="24"/>
                    <w:szCs w:val="24"/>
                  </w:rPr>
                  <w:t xml:space="preserve">[2] </w:t>
                </w:r>
              </w:p>
            </w:tc>
            <w:tc>
              <w:tcPr>
                <w:tcW w:w="0" w:type="auto"/>
                <w:hideMark/>
              </w:tcPr>
              <w:p w14:paraId="1638E27E" w14:textId="77777777" w:rsidR="00E45397" w:rsidRPr="006A6C3A" w:rsidRDefault="00E45397" w:rsidP="006A6C3A">
                <w:pPr>
                  <w:jc w:val="both"/>
                </w:pPr>
                <w:r w:rsidRPr="006A6C3A">
                  <w:t xml:space="preserve">F. Kainyu, M. Mwadulo and S. Munialo , "A Hybrid Recommender Model for Career Pathway Selection in Competency-based Education," International Journal of Computer Applications, 2025. </w:t>
                </w:r>
              </w:p>
            </w:tc>
          </w:tr>
          <w:tr w:rsidR="00E45397" w:rsidRPr="00727915" w14:paraId="398A4516" w14:textId="77777777" w:rsidTr="00642FFE">
            <w:trPr>
              <w:tblCellSpacing w:w="15" w:type="dxa"/>
            </w:trPr>
            <w:tc>
              <w:tcPr>
                <w:tcW w:w="50" w:type="pct"/>
                <w:hideMark/>
              </w:tcPr>
              <w:p w14:paraId="389514DE" w14:textId="77777777" w:rsidR="00E45397" w:rsidRPr="00727915" w:rsidRDefault="00E45397" w:rsidP="00642FFE">
                <w:pPr>
                  <w:pStyle w:val="Bibliography"/>
                  <w:spacing w:line="360" w:lineRule="auto"/>
                  <w:rPr>
                    <w:noProof/>
                    <w:sz w:val="24"/>
                    <w:szCs w:val="24"/>
                  </w:rPr>
                </w:pPr>
                <w:r w:rsidRPr="00727915">
                  <w:rPr>
                    <w:noProof/>
                    <w:sz w:val="24"/>
                    <w:szCs w:val="24"/>
                  </w:rPr>
                  <w:t xml:space="preserve">[3] </w:t>
                </w:r>
              </w:p>
            </w:tc>
            <w:tc>
              <w:tcPr>
                <w:tcW w:w="0" w:type="auto"/>
                <w:hideMark/>
              </w:tcPr>
              <w:p w14:paraId="4A4E511B" w14:textId="77777777" w:rsidR="00E45397" w:rsidRPr="006A6C3A" w:rsidRDefault="00E45397" w:rsidP="006A6C3A">
                <w:pPr>
                  <w:jc w:val="both"/>
                </w:pPr>
                <w:r w:rsidRPr="006A6C3A">
                  <w:t xml:space="preserve">Y. Gupt, "CareerX: AI-Powered Career Path Recommender System for College Students," ResearchGate, 2025. </w:t>
                </w:r>
              </w:p>
            </w:tc>
          </w:tr>
          <w:tr w:rsidR="00E45397" w:rsidRPr="00727915" w14:paraId="184FD425" w14:textId="77777777" w:rsidTr="00642FFE">
            <w:trPr>
              <w:tblCellSpacing w:w="15" w:type="dxa"/>
            </w:trPr>
            <w:tc>
              <w:tcPr>
                <w:tcW w:w="50" w:type="pct"/>
                <w:hideMark/>
              </w:tcPr>
              <w:p w14:paraId="08893363" w14:textId="77777777" w:rsidR="00E45397" w:rsidRPr="00727915" w:rsidRDefault="00E45397" w:rsidP="00642FFE">
                <w:pPr>
                  <w:pStyle w:val="Bibliography"/>
                  <w:spacing w:line="360" w:lineRule="auto"/>
                  <w:rPr>
                    <w:noProof/>
                    <w:sz w:val="24"/>
                    <w:szCs w:val="24"/>
                  </w:rPr>
                </w:pPr>
                <w:r w:rsidRPr="00727915">
                  <w:rPr>
                    <w:noProof/>
                    <w:sz w:val="24"/>
                    <w:szCs w:val="24"/>
                  </w:rPr>
                  <w:t xml:space="preserve">[4] </w:t>
                </w:r>
              </w:p>
            </w:tc>
            <w:tc>
              <w:tcPr>
                <w:tcW w:w="0" w:type="auto"/>
                <w:hideMark/>
              </w:tcPr>
              <w:p w14:paraId="12852101" w14:textId="77777777" w:rsidR="00E45397" w:rsidRPr="006A6C3A" w:rsidRDefault="00E45397" w:rsidP="006A6C3A">
                <w:pPr>
                  <w:jc w:val="both"/>
                </w:pPr>
                <w:r w:rsidRPr="006A6C3A">
                  <w:t>H. Kumar, U. P. Pandey and P. Kumar, "AI-Based Career Path Recommendation System," [Online]. Available: https://amity.edu/UserFiles/aijem/293Harsh1.0%20(AJCS).pdf.</w:t>
                </w:r>
              </w:p>
            </w:tc>
          </w:tr>
          <w:tr w:rsidR="00E45397" w:rsidRPr="00727915" w14:paraId="600E1E80" w14:textId="77777777" w:rsidTr="00642FFE">
            <w:trPr>
              <w:tblCellSpacing w:w="15" w:type="dxa"/>
            </w:trPr>
            <w:tc>
              <w:tcPr>
                <w:tcW w:w="50" w:type="pct"/>
                <w:hideMark/>
              </w:tcPr>
              <w:p w14:paraId="498A4C6F" w14:textId="77777777" w:rsidR="00E45397" w:rsidRPr="00727915" w:rsidRDefault="00E45397" w:rsidP="00642FFE">
                <w:pPr>
                  <w:pStyle w:val="Bibliography"/>
                  <w:spacing w:line="360" w:lineRule="auto"/>
                  <w:rPr>
                    <w:noProof/>
                    <w:sz w:val="24"/>
                    <w:szCs w:val="24"/>
                  </w:rPr>
                </w:pPr>
                <w:r w:rsidRPr="00727915">
                  <w:rPr>
                    <w:noProof/>
                    <w:sz w:val="24"/>
                    <w:szCs w:val="24"/>
                  </w:rPr>
                  <w:t xml:space="preserve">[5] </w:t>
                </w:r>
              </w:p>
            </w:tc>
            <w:tc>
              <w:tcPr>
                <w:tcW w:w="0" w:type="auto"/>
                <w:hideMark/>
              </w:tcPr>
              <w:p w14:paraId="59A3129E" w14:textId="77777777" w:rsidR="00E45397" w:rsidRPr="006A6C3A" w:rsidRDefault="00E45397" w:rsidP="006A6C3A">
                <w:pPr>
                  <w:jc w:val="both"/>
                </w:pPr>
                <w:r w:rsidRPr="006A6C3A">
                  <w:t xml:space="preserve">M. QAMHIEH, H. SAMMANEH and M. N. DEMAIDI, "PCRS: Personalized Career-Path Recommender," IEEEAccess, 2020. </w:t>
                </w:r>
              </w:p>
            </w:tc>
          </w:tr>
        </w:tbl>
        <w:p w14:paraId="18B4EBF2" w14:textId="77777777" w:rsidR="00E45397" w:rsidRDefault="00E45397" w:rsidP="00E45397">
          <w:pPr>
            <w:rPr>
              <w:rFonts w:eastAsia="Times New Roman"/>
              <w:noProof/>
            </w:rPr>
          </w:pPr>
        </w:p>
        <w:p w14:paraId="745AC4C6" w14:textId="77777777" w:rsidR="00F8227D" w:rsidRDefault="00E45397" w:rsidP="00E45397">
          <w:pPr>
            <w:jc w:val="both"/>
            <w:rPr>
              <w:b/>
              <w:bCs/>
              <w:noProof/>
            </w:rPr>
          </w:pPr>
          <w:r>
            <w:rPr>
              <w:b/>
              <w:bCs/>
              <w:noProof/>
            </w:rPr>
            <w:fldChar w:fldCharType="end"/>
          </w:r>
        </w:p>
        <w:p w14:paraId="6594523E" w14:textId="77777777" w:rsidR="00F8227D" w:rsidRDefault="00F8227D" w:rsidP="00E45397">
          <w:pPr>
            <w:jc w:val="both"/>
            <w:rPr>
              <w:b/>
              <w:bCs/>
              <w:noProof/>
            </w:rPr>
          </w:pPr>
        </w:p>
        <w:p w14:paraId="2DC3BD35" w14:textId="77777777" w:rsidR="00F8227D" w:rsidRDefault="00F8227D" w:rsidP="00E45397">
          <w:pPr>
            <w:jc w:val="both"/>
            <w:rPr>
              <w:b/>
              <w:bCs/>
              <w:noProof/>
            </w:rPr>
          </w:pPr>
        </w:p>
        <w:p w14:paraId="77442493" w14:textId="77777777" w:rsidR="00F8227D" w:rsidRDefault="00F8227D" w:rsidP="00E45397">
          <w:pPr>
            <w:jc w:val="both"/>
            <w:rPr>
              <w:b/>
              <w:bCs/>
              <w:noProof/>
            </w:rPr>
          </w:pPr>
        </w:p>
        <w:p w14:paraId="78F8FB42" w14:textId="77777777" w:rsidR="00F8227D" w:rsidRDefault="00F8227D" w:rsidP="00E45397">
          <w:pPr>
            <w:jc w:val="both"/>
            <w:rPr>
              <w:b/>
              <w:bCs/>
              <w:noProof/>
            </w:rPr>
          </w:pPr>
        </w:p>
        <w:p w14:paraId="66EC615B" w14:textId="77777777" w:rsidR="00F8227D" w:rsidRDefault="00F8227D" w:rsidP="00E45397">
          <w:pPr>
            <w:jc w:val="both"/>
            <w:rPr>
              <w:b/>
              <w:bCs/>
              <w:noProof/>
            </w:rPr>
          </w:pPr>
        </w:p>
        <w:p w14:paraId="1509AE1F" w14:textId="77777777" w:rsidR="00F8227D" w:rsidRDefault="00F8227D" w:rsidP="00E45397">
          <w:pPr>
            <w:jc w:val="both"/>
            <w:rPr>
              <w:b/>
              <w:bCs/>
              <w:noProof/>
            </w:rPr>
          </w:pPr>
        </w:p>
        <w:p w14:paraId="4E5B4D06" w14:textId="77777777" w:rsidR="006A6C3A" w:rsidRDefault="006A6C3A" w:rsidP="00E45397">
          <w:pPr>
            <w:jc w:val="both"/>
            <w:rPr>
              <w:b/>
              <w:bCs/>
              <w:noProof/>
            </w:rPr>
          </w:pPr>
        </w:p>
        <w:p w14:paraId="5D1723D4" w14:textId="77777777" w:rsidR="006A6C3A" w:rsidRDefault="006A6C3A" w:rsidP="00E45397">
          <w:pPr>
            <w:jc w:val="both"/>
            <w:rPr>
              <w:b/>
              <w:bCs/>
              <w:noProof/>
            </w:rPr>
          </w:pPr>
        </w:p>
        <w:p w14:paraId="63FDB70A" w14:textId="77777777" w:rsidR="006A6C3A" w:rsidRDefault="006A6C3A" w:rsidP="00E45397">
          <w:pPr>
            <w:jc w:val="both"/>
            <w:rPr>
              <w:b/>
              <w:bCs/>
              <w:noProof/>
            </w:rPr>
          </w:pPr>
        </w:p>
        <w:p w14:paraId="6C08F58F" w14:textId="77777777" w:rsidR="006A6C3A" w:rsidRDefault="006A6C3A" w:rsidP="00E45397">
          <w:pPr>
            <w:jc w:val="both"/>
            <w:rPr>
              <w:b/>
              <w:bCs/>
              <w:noProof/>
            </w:rPr>
          </w:pPr>
        </w:p>
        <w:p w14:paraId="499EED48" w14:textId="77777777" w:rsidR="006A6C3A" w:rsidRDefault="006A6C3A" w:rsidP="00E45397">
          <w:pPr>
            <w:jc w:val="both"/>
            <w:rPr>
              <w:b/>
              <w:bCs/>
              <w:noProof/>
            </w:rPr>
          </w:pPr>
        </w:p>
        <w:p w14:paraId="14DC0C90" w14:textId="155FBE06" w:rsidR="00612743" w:rsidRDefault="00000000" w:rsidP="00E45397">
          <w:pPr>
            <w:jc w:val="both"/>
          </w:pPr>
        </w:p>
      </w:sdtContent>
    </w:sdt>
    <w:p w14:paraId="5DFC516D" w14:textId="726D4DC3" w:rsidR="0031058A" w:rsidRDefault="0031058A" w:rsidP="00A83CA4">
      <w:pPr>
        <w:pStyle w:val="Heading1"/>
        <w:jc w:val="both"/>
      </w:pPr>
      <w:bookmarkStart w:id="27" w:name="_Toc215157735"/>
      <w:r>
        <w:lastRenderedPageBreak/>
        <w:t>Appendix</w:t>
      </w:r>
      <w:bookmarkEnd w:id="27"/>
      <w:r w:rsidR="00607A05">
        <w:t xml:space="preserve"> </w:t>
      </w:r>
    </w:p>
    <w:p w14:paraId="2512A975" w14:textId="07D7435F" w:rsidR="005D10B2" w:rsidRDefault="002B50A1" w:rsidP="00A83CA4">
      <w:pPr>
        <w:pStyle w:val="Heading2"/>
        <w:jc w:val="both"/>
      </w:pPr>
      <w:bookmarkStart w:id="28" w:name="_Toc215157736"/>
      <w:r>
        <w:t xml:space="preserve">Appendix </w:t>
      </w:r>
      <w:r w:rsidR="00A615FA">
        <w:t>A</w:t>
      </w:r>
      <w:r w:rsidR="004C7C16">
        <w:t>: Installation Guide</w:t>
      </w:r>
      <w:bookmarkEnd w:id="28"/>
    </w:p>
    <w:p w14:paraId="23B0851F" w14:textId="4659D57B" w:rsidR="000E3019" w:rsidRDefault="000E3019" w:rsidP="006A6C3A">
      <w:pPr>
        <w:jc w:val="both"/>
      </w:pPr>
      <w:r>
        <w:t>The Pathfinder application consists of:</w:t>
      </w:r>
    </w:p>
    <w:p w14:paraId="1A79F95B" w14:textId="7CF5A68E" w:rsidR="000E3019" w:rsidRDefault="000E3019" w:rsidP="000E3019">
      <w:pPr>
        <w:pStyle w:val="ListParagraph"/>
        <w:numPr>
          <w:ilvl w:val="0"/>
          <w:numId w:val="22"/>
        </w:numPr>
      </w:pPr>
      <w:r>
        <w:t xml:space="preserve">Backend – </w:t>
      </w:r>
      <w:proofErr w:type="spellStart"/>
      <w:r>
        <w:t>FastAPI</w:t>
      </w:r>
      <w:proofErr w:type="spellEnd"/>
      <w:r>
        <w:t xml:space="preserve"> (Python), with machine learning models, schedulers, and Selenium-based web scrapers.</w:t>
      </w:r>
    </w:p>
    <w:p w14:paraId="7AD66F84" w14:textId="6DB12C06" w:rsidR="000E3019" w:rsidRDefault="000E3019" w:rsidP="000E3019">
      <w:pPr>
        <w:pStyle w:val="ListParagraph"/>
        <w:numPr>
          <w:ilvl w:val="0"/>
          <w:numId w:val="22"/>
        </w:numPr>
      </w:pPr>
      <w:r>
        <w:t>Frontend – React (JavaScript), built using Vite.</w:t>
      </w:r>
    </w:p>
    <w:p w14:paraId="3E6264F5" w14:textId="0F810AE6" w:rsidR="000E3019" w:rsidRDefault="000E3019" w:rsidP="000E3019">
      <w:r>
        <w:t>This installation guide explains how to set up and run both components locally.</w:t>
      </w:r>
    </w:p>
    <w:p w14:paraId="602B3491" w14:textId="47E7186D" w:rsidR="00771BEF" w:rsidRDefault="00BE515A" w:rsidP="006A6C3A">
      <w:pPr>
        <w:pStyle w:val="Heading3"/>
        <w:spacing w:after="100"/>
      </w:pPr>
      <w:bookmarkStart w:id="29" w:name="_Toc215157737"/>
      <w:r w:rsidRPr="00BE515A">
        <w:t>Backend Installation</w:t>
      </w:r>
      <w:bookmarkEnd w:id="29"/>
    </w:p>
    <w:p w14:paraId="4FB66C88" w14:textId="7EB42638" w:rsidR="00BE515A" w:rsidRPr="00771BEF" w:rsidRDefault="0059528E" w:rsidP="002D7B92">
      <w:pPr>
        <w:ind w:left="708"/>
        <w:rPr>
          <w:b/>
          <w:bCs/>
        </w:rPr>
      </w:pPr>
      <w:r w:rsidRPr="00771BEF">
        <w:rPr>
          <w:b/>
          <w:bCs/>
        </w:rPr>
        <w:t>Prerequisites</w:t>
      </w:r>
    </w:p>
    <w:p w14:paraId="4D74758F" w14:textId="54C208B1" w:rsidR="0059528E" w:rsidRDefault="0059528E" w:rsidP="002D7B92">
      <w:pPr>
        <w:ind w:left="708"/>
      </w:pPr>
      <w:r w:rsidRPr="0059528E">
        <w:t xml:space="preserve">Before installing the backend, ensure the following </w:t>
      </w:r>
      <w:r w:rsidR="00B22E11" w:rsidRPr="0059528E">
        <w:t>software</w:t>
      </w:r>
      <w:r w:rsidRPr="0059528E">
        <w:t xml:space="preserve"> is installed:</w:t>
      </w:r>
    </w:p>
    <w:p w14:paraId="78B3BB4E" w14:textId="492DB1AF" w:rsidR="003A3589" w:rsidRDefault="003A3589" w:rsidP="002D7B92">
      <w:pPr>
        <w:pStyle w:val="ListParagraph"/>
        <w:numPr>
          <w:ilvl w:val="0"/>
          <w:numId w:val="23"/>
        </w:numPr>
        <w:ind w:left="1428"/>
      </w:pPr>
      <w:r>
        <w:t>Python</w:t>
      </w:r>
      <w:r w:rsidR="005C0936">
        <w:tab/>
      </w:r>
      <w:r w:rsidR="005C0936">
        <w:tab/>
      </w:r>
      <w:r w:rsidR="005C0936">
        <w:tab/>
      </w:r>
      <w:r>
        <w:t>3.9+</w:t>
      </w:r>
    </w:p>
    <w:p w14:paraId="2225A7B5" w14:textId="5EA5A66E" w:rsidR="003A3589" w:rsidRDefault="005C0936" w:rsidP="002D7B92">
      <w:pPr>
        <w:pStyle w:val="ListParagraph"/>
        <w:numPr>
          <w:ilvl w:val="0"/>
          <w:numId w:val="23"/>
        </w:numPr>
        <w:ind w:left="1428"/>
      </w:pPr>
      <w:r>
        <w:t>P</w:t>
      </w:r>
      <w:r w:rsidR="003A3589">
        <w:t>ip</w:t>
      </w:r>
      <w:r>
        <w:tab/>
      </w:r>
      <w:r>
        <w:tab/>
      </w:r>
      <w:r>
        <w:tab/>
      </w:r>
      <w:r w:rsidR="003A3589">
        <w:t>Latest</w:t>
      </w:r>
      <w:r>
        <w:t xml:space="preserve"> version</w:t>
      </w:r>
    </w:p>
    <w:p w14:paraId="199F94B6" w14:textId="0C8D1363" w:rsidR="003A3589" w:rsidRDefault="003A3589" w:rsidP="002D7B92">
      <w:pPr>
        <w:pStyle w:val="ListParagraph"/>
        <w:numPr>
          <w:ilvl w:val="0"/>
          <w:numId w:val="23"/>
        </w:numPr>
        <w:ind w:left="1428"/>
      </w:pPr>
      <w:r>
        <w:t>Google Chrome</w:t>
      </w:r>
      <w:r w:rsidR="005C0936">
        <w:tab/>
      </w:r>
      <w:r w:rsidR="005C0936">
        <w:tab/>
      </w:r>
      <w:r>
        <w:t>Latest</w:t>
      </w:r>
    </w:p>
    <w:p w14:paraId="44FACCEB" w14:textId="23CE6F36" w:rsidR="00771BEF" w:rsidRDefault="003A3589" w:rsidP="002D7B92">
      <w:pPr>
        <w:pStyle w:val="ListParagraph"/>
        <w:numPr>
          <w:ilvl w:val="0"/>
          <w:numId w:val="23"/>
        </w:numPr>
        <w:ind w:left="1428"/>
      </w:pPr>
      <w:r>
        <w:t>SQLite (optional)</w:t>
      </w:r>
      <w:r w:rsidR="005C0936">
        <w:tab/>
        <w:t>Latest</w:t>
      </w:r>
    </w:p>
    <w:p w14:paraId="7F341509" w14:textId="46B134BD" w:rsidR="00F86A54" w:rsidRDefault="001300B5" w:rsidP="002D7B92">
      <w:pPr>
        <w:ind w:left="708"/>
        <w:rPr>
          <w:b/>
          <w:bCs/>
        </w:rPr>
      </w:pPr>
      <w:r w:rsidRPr="001300B5">
        <w:rPr>
          <w:b/>
          <w:bCs/>
        </w:rPr>
        <w:t>Create and Activate a Virtual Environment</w:t>
      </w:r>
    </w:p>
    <w:p w14:paraId="35B8806C" w14:textId="5B23DF1D" w:rsidR="001300B5" w:rsidRDefault="00FF3D6A" w:rsidP="002D7B92">
      <w:pPr>
        <w:ind w:left="708"/>
      </w:pPr>
      <w:r>
        <w:t>Navigate to</w:t>
      </w:r>
      <w:r w:rsidR="00B60128">
        <w:t xml:space="preserve"> backend folder </w:t>
      </w:r>
      <w:r w:rsidR="0058095A">
        <w:t>execute following command</w:t>
      </w:r>
      <w:r w:rsidR="004A1DE2">
        <w:t>s</w:t>
      </w:r>
      <w:r w:rsidR="0058095A">
        <w:t xml:space="preserve"> to </w:t>
      </w:r>
      <w:r w:rsidR="004A1DE2">
        <w:t>create and activate virtual environment</w:t>
      </w:r>
      <w:r w:rsidR="00061D79">
        <w:t>.</w:t>
      </w:r>
    </w:p>
    <w:p w14:paraId="0F4F8F02" w14:textId="0C1554A5" w:rsidR="00061D79" w:rsidRDefault="00061D79" w:rsidP="006A6C3A">
      <w:pPr>
        <w:ind w:left="708"/>
      </w:pPr>
      <w:r>
        <w:t>Windows:</w:t>
      </w:r>
      <w:r w:rsidR="006A6C3A">
        <w:br/>
      </w:r>
      <w:r>
        <w:t xml:space="preserve">python -m </w:t>
      </w:r>
      <w:proofErr w:type="spellStart"/>
      <w:r>
        <w:t>venv</w:t>
      </w:r>
      <w:proofErr w:type="spellEnd"/>
      <w:r>
        <w:t xml:space="preserve"> </w:t>
      </w:r>
      <w:proofErr w:type="spellStart"/>
      <w:r>
        <w:t>venv</w:t>
      </w:r>
      <w:proofErr w:type="spellEnd"/>
      <w:r w:rsidR="006A6C3A">
        <w:br/>
      </w:r>
      <w:proofErr w:type="spellStart"/>
      <w:r>
        <w:t>venv</w:t>
      </w:r>
      <w:proofErr w:type="spellEnd"/>
      <w:r>
        <w:t>\Scripts\activate</w:t>
      </w:r>
    </w:p>
    <w:p w14:paraId="26E066A3" w14:textId="0CD892A4" w:rsidR="00417B8B" w:rsidRDefault="00417B8B" w:rsidP="006A6C3A">
      <w:pPr>
        <w:ind w:left="708"/>
      </w:pPr>
      <w:r w:rsidRPr="00417B8B">
        <w:t>Mac/Linux</w:t>
      </w:r>
      <w:r>
        <w:t>:</w:t>
      </w:r>
      <w:r w:rsidR="006A6C3A">
        <w:br/>
      </w:r>
      <w:r>
        <w:t xml:space="preserve">python3 -m </w:t>
      </w:r>
      <w:proofErr w:type="spellStart"/>
      <w:r>
        <w:t>venv</w:t>
      </w:r>
      <w:proofErr w:type="spellEnd"/>
      <w:r>
        <w:t xml:space="preserve"> </w:t>
      </w:r>
      <w:proofErr w:type="spellStart"/>
      <w:r>
        <w:t>venv</w:t>
      </w:r>
      <w:proofErr w:type="spellEnd"/>
      <w:r w:rsidR="006A6C3A">
        <w:br/>
      </w:r>
      <w:r>
        <w:t xml:space="preserve">source </w:t>
      </w:r>
      <w:proofErr w:type="spellStart"/>
      <w:r>
        <w:t>venv</w:t>
      </w:r>
      <w:proofErr w:type="spellEnd"/>
      <w:r>
        <w:t>/bin/activate</w:t>
      </w:r>
    </w:p>
    <w:p w14:paraId="6AEAFDE8" w14:textId="62463C16" w:rsidR="00417B8B" w:rsidRDefault="00904849" w:rsidP="002D7B92">
      <w:pPr>
        <w:ind w:left="708"/>
        <w:rPr>
          <w:b/>
          <w:bCs/>
        </w:rPr>
      </w:pPr>
      <w:r w:rsidRPr="00904849">
        <w:rPr>
          <w:b/>
          <w:bCs/>
        </w:rPr>
        <w:t>Install Backend Dependencies</w:t>
      </w:r>
    </w:p>
    <w:p w14:paraId="1F61E213" w14:textId="36D60C12" w:rsidR="00904849" w:rsidRDefault="00904849" w:rsidP="002D7B92">
      <w:pPr>
        <w:ind w:left="708"/>
      </w:pPr>
      <w:r>
        <w:t xml:space="preserve">Execute following command to </w:t>
      </w:r>
      <w:r w:rsidR="00AE303B">
        <w:t>install dependencies</w:t>
      </w:r>
    </w:p>
    <w:p w14:paraId="476083D1" w14:textId="5A26CCB6" w:rsidR="00AE303B" w:rsidRDefault="00AE303B" w:rsidP="002D7B92">
      <w:pPr>
        <w:ind w:left="708" w:firstLine="576"/>
      </w:pPr>
      <w:r w:rsidRPr="00AE303B">
        <w:t>pip install -r requirements.txt</w:t>
      </w:r>
    </w:p>
    <w:p w14:paraId="3C4DE14D" w14:textId="0C08F4CA" w:rsidR="00472FAF" w:rsidRDefault="00BF6635" w:rsidP="002D7B92">
      <w:pPr>
        <w:ind w:left="708"/>
        <w:rPr>
          <w:b/>
          <w:bCs/>
        </w:rPr>
      </w:pPr>
      <w:r w:rsidRPr="00BF6635">
        <w:rPr>
          <w:b/>
          <w:bCs/>
        </w:rPr>
        <w:t xml:space="preserve">Running the </w:t>
      </w:r>
      <w:proofErr w:type="spellStart"/>
      <w:r w:rsidRPr="00BF6635">
        <w:rPr>
          <w:b/>
          <w:bCs/>
        </w:rPr>
        <w:t>FastAPI</w:t>
      </w:r>
      <w:proofErr w:type="spellEnd"/>
      <w:r w:rsidRPr="00BF6635">
        <w:rPr>
          <w:b/>
          <w:bCs/>
        </w:rPr>
        <w:t xml:space="preserve"> Server</w:t>
      </w:r>
    </w:p>
    <w:p w14:paraId="02D4A435" w14:textId="3E49F59A" w:rsidR="00BF6635" w:rsidRDefault="00BF6635" w:rsidP="002D7B92">
      <w:pPr>
        <w:ind w:left="708"/>
      </w:pPr>
      <w:r>
        <w:t>Execute following command to start the backend server</w:t>
      </w:r>
    </w:p>
    <w:p w14:paraId="63487D86" w14:textId="40D3825A" w:rsidR="00C518D5" w:rsidRDefault="00BF6635" w:rsidP="002D7B92">
      <w:pPr>
        <w:ind w:left="708" w:firstLine="576"/>
      </w:pPr>
      <w:proofErr w:type="spellStart"/>
      <w:r w:rsidRPr="00BF6635">
        <w:t>uvicorn</w:t>
      </w:r>
      <w:proofErr w:type="spellEnd"/>
      <w:r w:rsidRPr="00BF6635">
        <w:t xml:space="preserve"> </w:t>
      </w:r>
      <w:proofErr w:type="spellStart"/>
      <w:r w:rsidRPr="00BF6635">
        <w:t>main:app</w:t>
      </w:r>
      <w:proofErr w:type="spellEnd"/>
      <w:r w:rsidRPr="00BF6635">
        <w:t xml:space="preserve"> </w:t>
      </w:r>
      <w:r w:rsidR="00C518D5">
        <w:t>–</w:t>
      </w:r>
      <w:r w:rsidRPr="00BF6635">
        <w:t>reload</w:t>
      </w:r>
    </w:p>
    <w:p w14:paraId="6473CC9E" w14:textId="77777777" w:rsidR="00F859EE" w:rsidRDefault="00F859EE" w:rsidP="00F859EE"/>
    <w:p w14:paraId="6CC199C5" w14:textId="53CCB106" w:rsidR="009344D9" w:rsidRDefault="009344D9" w:rsidP="006A6C3A">
      <w:pPr>
        <w:pStyle w:val="Heading3"/>
        <w:spacing w:after="100"/>
      </w:pPr>
      <w:bookmarkStart w:id="30" w:name="_Toc215157738"/>
      <w:r w:rsidRPr="009344D9">
        <w:lastRenderedPageBreak/>
        <w:t>Frontend Installation</w:t>
      </w:r>
      <w:bookmarkEnd w:id="30"/>
    </w:p>
    <w:p w14:paraId="204185A8" w14:textId="35211126" w:rsidR="00C518D5" w:rsidRDefault="00050CB9" w:rsidP="002D7B92">
      <w:pPr>
        <w:ind w:left="708"/>
        <w:rPr>
          <w:b/>
          <w:bCs/>
        </w:rPr>
      </w:pPr>
      <w:r w:rsidRPr="00050CB9">
        <w:rPr>
          <w:b/>
          <w:bCs/>
        </w:rPr>
        <w:t>Prerequisites</w:t>
      </w:r>
    </w:p>
    <w:p w14:paraId="6739DCAC" w14:textId="53E6289C" w:rsidR="00B22E11" w:rsidRPr="00C81F50" w:rsidRDefault="00C81F50" w:rsidP="002D7B92">
      <w:pPr>
        <w:ind w:left="708"/>
      </w:pPr>
      <w:r w:rsidRPr="0059528E">
        <w:t xml:space="preserve">Before installing the </w:t>
      </w:r>
      <w:r>
        <w:t>frontend</w:t>
      </w:r>
      <w:r w:rsidRPr="0059528E">
        <w:t>, ensure the following software is installed:</w:t>
      </w:r>
    </w:p>
    <w:p w14:paraId="731B222D" w14:textId="784768F5" w:rsidR="00B22E11" w:rsidRPr="00B22E11" w:rsidRDefault="00B22E11" w:rsidP="002D7B92">
      <w:pPr>
        <w:pStyle w:val="ListParagraph"/>
        <w:numPr>
          <w:ilvl w:val="0"/>
          <w:numId w:val="24"/>
        </w:numPr>
        <w:ind w:left="1428"/>
      </w:pPr>
      <w:r w:rsidRPr="00B22E11">
        <w:t>Node.js</w:t>
      </w:r>
      <w:r w:rsidR="00C81F50">
        <w:tab/>
      </w:r>
      <w:r w:rsidR="00C81F50">
        <w:tab/>
      </w:r>
      <w:r w:rsidRPr="00B22E11">
        <w:t>18+</w:t>
      </w:r>
    </w:p>
    <w:p w14:paraId="1B37FC84" w14:textId="66928499" w:rsidR="00050CB9" w:rsidRDefault="00B22E11" w:rsidP="002D7B92">
      <w:pPr>
        <w:pStyle w:val="ListParagraph"/>
        <w:numPr>
          <w:ilvl w:val="0"/>
          <w:numId w:val="24"/>
        </w:numPr>
        <w:ind w:left="1428"/>
      </w:pPr>
      <w:proofErr w:type="spellStart"/>
      <w:r w:rsidRPr="00B22E11">
        <w:t>npm</w:t>
      </w:r>
      <w:proofErr w:type="spellEnd"/>
      <w:r w:rsidRPr="00B22E11">
        <w:tab/>
      </w:r>
      <w:r w:rsidR="00C81F50">
        <w:tab/>
      </w:r>
      <w:r w:rsidRPr="00B22E11">
        <w:t>8+</w:t>
      </w:r>
    </w:p>
    <w:p w14:paraId="64DD12D3" w14:textId="5D4435AC" w:rsidR="00C81F50" w:rsidRPr="003145DC" w:rsidRDefault="00A76A1E" w:rsidP="002D7B92">
      <w:pPr>
        <w:ind w:left="708"/>
        <w:rPr>
          <w:b/>
          <w:bCs/>
        </w:rPr>
      </w:pPr>
      <w:r w:rsidRPr="003145DC">
        <w:rPr>
          <w:b/>
          <w:bCs/>
        </w:rPr>
        <w:t>Install Frontend</w:t>
      </w:r>
    </w:p>
    <w:p w14:paraId="54AF9D67" w14:textId="13D7AF15" w:rsidR="00A76A1E" w:rsidRDefault="00FF3D6A" w:rsidP="002D7B92">
      <w:pPr>
        <w:ind w:left="708"/>
      </w:pPr>
      <w:r w:rsidRPr="00FF3D6A">
        <w:t>Navigate to the client folder</w:t>
      </w:r>
      <w:r>
        <w:t xml:space="preserve"> and execute following command</w:t>
      </w:r>
    </w:p>
    <w:p w14:paraId="3A3B2B2E" w14:textId="5AC1C37E" w:rsidR="00B21FB1" w:rsidRDefault="00B21FB1" w:rsidP="002D7B92">
      <w:pPr>
        <w:ind w:left="708" w:firstLine="708"/>
      </w:pPr>
      <w:proofErr w:type="spellStart"/>
      <w:r w:rsidRPr="00B21FB1">
        <w:t>npm</w:t>
      </w:r>
      <w:proofErr w:type="spellEnd"/>
      <w:r w:rsidRPr="00B21FB1">
        <w:t xml:space="preserve"> install</w:t>
      </w:r>
    </w:p>
    <w:p w14:paraId="7C608C04" w14:textId="3C5E96A9" w:rsidR="00C81F50" w:rsidRPr="003145DC" w:rsidRDefault="00B21FB1" w:rsidP="002D7B92">
      <w:pPr>
        <w:ind w:left="708"/>
        <w:rPr>
          <w:b/>
          <w:bCs/>
        </w:rPr>
      </w:pPr>
      <w:r w:rsidRPr="003145DC">
        <w:rPr>
          <w:b/>
          <w:bCs/>
        </w:rPr>
        <w:t>Run Development Server</w:t>
      </w:r>
    </w:p>
    <w:p w14:paraId="79A1502D" w14:textId="635D0DB7" w:rsidR="003145DC" w:rsidRDefault="003145DC" w:rsidP="002D7B92">
      <w:pPr>
        <w:ind w:left="708"/>
      </w:pPr>
      <w:r>
        <w:t>Execute following command to start the frontend application</w:t>
      </w:r>
    </w:p>
    <w:p w14:paraId="452E6ACB" w14:textId="0D2BD965" w:rsidR="008D6235" w:rsidRPr="00B22E11" w:rsidRDefault="008D6235" w:rsidP="002D7B92">
      <w:pPr>
        <w:ind w:left="708" w:firstLine="576"/>
      </w:pPr>
      <w:proofErr w:type="spellStart"/>
      <w:r w:rsidRPr="008D6235">
        <w:t>npm</w:t>
      </w:r>
      <w:proofErr w:type="spellEnd"/>
      <w:r w:rsidRPr="008D6235">
        <w:t xml:space="preserve"> run dev</w:t>
      </w:r>
    </w:p>
    <w:p w14:paraId="1E1474A8" w14:textId="166B11A3" w:rsidR="00A2123D" w:rsidRDefault="00A2123D" w:rsidP="00A83CA4">
      <w:pPr>
        <w:pStyle w:val="Heading2"/>
        <w:jc w:val="both"/>
      </w:pPr>
      <w:bookmarkStart w:id="31" w:name="_Toc215157739"/>
      <w:r>
        <w:t xml:space="preserve">Appendix </w:t>
      </w:r>
      <w:r w:rsidR="00A615FA">
        <w:t>B</w:t>
      </w:r>
      <w:r w:rsidR="004C7C16">
        <w:t>: User Guide</w:t>
      </w:r>
      <w:bookmarkEnd w:id="31"/>
    </w:p>
    <w:p w14:paraId="2DE9D3AB" w14:textId="6CE90743" w:rsidR="006A6C3A" w:rsidRDefault="0012377E" w:rsidP="000A0FB5">
      <w:r>
        <w:t>Users</w:t>
      </w:r>
      <w:r w:rsidR="00C731C2">
        <w:t xml:space="preserve"> need to fill all </w:t>
      </w:r>
      <w:r w:rsidR="00742808">
        <w:t xml:space="preserve">the fields in the </w:t>
      </w:r>
      <w:r w:rsidR="00C639B3">
        <w:t>user interface including Student information and Personali</w:t>
      </w:r>
      <w:r>
        <w:t>ty assessment</w:t>
      </w:r>
      <w:r w:rsidR="002C4907">
        <w:t xml:space="preserve"> as shown in figure 21</w:t>
      </w:r>
      <w:r>
        <w:t>.</w:t>
      </w:r>
      <w:r w:rsidR="00742808">
        <w:t xml:space="preserve"> </w:t>
      </w:r>
    </w:p>
    <w:p w14:paraId="3F9DE732" w14:textId="58CED1DB" w:rsidR="00F81B19" w:rsidRDefault="002C4907" w:rsidP="000A0FB5">
      <w:r>
        <w:rPr>
          <w:noProof/>
        </w:rPr>
        <mc:AlternateContent>
          <mc:Choice Requires="wps">
            <w:drawing>
              <wp:anchor distT="0" distB="0" distL="114300" distR="114300" simplePos="0" relativeHeight="251679744" behindDoc="0" locked="0" layoutInCell="1" allowOverlap="1" wp14:anchorId="1155A331" wp14:editId="10CD364F">
                <wp:simplePos x="0" y="0"/>
                <wp:positionH relativeFrom="column">
                  <wp:posOffset>711200</wp:posOffset>
                </wp:positionH>
                <wp:positionV relativeFrom="paragraph">
                  <wp:posOffset>3959225</wp:posOffset>
                </wp:positionV>
                <wp:extent cx="4521200" cy="635"/>
                <wp:effectExtent l="0" t="0" r="0" b="0"/>
                <wp:wrapThrough wrapText="bothSides">
                  <wp:wrapPolygon edited="0">
                    <wp:start x="0" y="0"/>
                    <wp:lineTo x="0" y="21600"/>
                    <wp:lineTo x="21600" y="21600"/>
                    <wp:lineTo x="21600" y="0"/>
                  </wp:wrapPolygon>
                </wp:wrapThrough>
                <wp:docPr id="1490335402" name="Text Box 1"/>
                <wp:cNvGraphicFramePr/>
                <a:graphic xmlns:a="http://schemas.openxmlformats.org/drawingml/2006/main">
                  <a:graphicData uri="http://schemas.microsoft.com/office/word/2010/wordprocessingShape">
                    <wps:wsp>
                      <wps:cNvSpPr txBox="1"/>
                      <wps:spPr>
                        <a:xfrm>
                          <a:off x="0" y="0"/>
                          <a:ext cx="4521200" cy="635"/>
                        </a:xfrm>
                        <a:prstGeom prst="rect">
                          <a:avLst/>
                        </a:prstGeom>
                        <a:solidFill>
                          <a:prstClr val="white"/>
                        </a:solidFill>
                        <a:ln>
                          <a:noFill/>
                        </a:ln>
                      </wps:spPr>
                      <wps:txbx>
                        <w:txbxContent>
                          <w:p w14:paraId="3AA637BC" w14:textId="1903E4B2" w:rsidR="002C4907" w:rsidRPr="00B34F47" w:rsidRDefault="002C4907" w:rsidP="002C4907">
                            <w:pPr>
                              <w:pStyle w:val="Caption"/>
                              <w:jc w:val="center"/>
                              <w:rPr>
                                <w:noProof/>
                                <w:sz w:val="22"/>
                                <w:szCs w:val="22"/>
                              </w:rPr>
                            </w:pPr>
                            <w:r>
                              <w:t xml:space="preserve">Figure </w:t>
                            </w:r>
                            <w:r>
                              <w:fldChar w:fldCharType="begin"/>
                            </w:r>
                            <w:r>
                              <w:instrText xml:space="preserve"> SEQ Figure \* ARABIC </w:instrText>
                            </w:r>
                            <w:r>
                              <w:fldChar w:fldCharType="separate"/>
                            </w:r>
                            <w:r w:rsidR="00636B57">
                              <w:rPr>
                                <w:noProof/>
                              </w:rPr>
                              <w:t>21</w:t>
                            </w:r>
                            <w:r>
                              <w:fldChar w:fldCharType="end"/>
                            </w:r>
                            <w:r>
                              <w:t xml:space="preserve">: pathfinder </w:t>
                            </w:r>
                            <w:proofErr w:type="spellStart"/>
                            <w:r>
                              <w:t>frondend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5A331" id="_x0000_s1031" type="#_x0000_t202" style="position:absolute;margin-left:56pt;margin-top:311.75pt;width:356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0TGAIAAD8EAAAOAAAAZHJzL2Uyb0RvYy54bWysU8Fu2zAMvQ/YPwi6L06yt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" stroked="f">
                <v:textbox style="mso-fit-shape-to-text:t" inset="0,0,0,0">
                  <w:txbxContent>
                    <w:p w14:paraId="3AA637BC" w14:textId="1903E4B2" w:rsidR="002C4907" w:rsidRPr="00B34F47" w:rsidRDefault="002C4907" w:rsidP="002C4907">
                      <w:pPr>
                        <w:pStyle w:val="Caption"/>
                        <w:jc w:val="center"/>
                        <w:rPr>
                          <w:noProof/>
                          <w:sz w:val="22"/>
                          <w:szCs w:val="22"/>
                        </w:rPr>
                      </w:pPr>
                      <w:r>
                        <w:t xml:space="preserve">Figure </w:t>
                      </w:r>
                      <w:r>
                        <w:fldChar w:fldCharType="begin"/>
                      </w:r>
                      <w:r>
                        <w:instrText xml:space="preserve"> SEQ Figure \* ARABIC </w:instrText>
                      </w:r>
                      <w:r>
                        <w:fldChar w:fldCharType="separate"/>
                      </w:r>
                      <w:r w:rsidR="00636B57">
                        <w:rPr>
                          <w:noProof/>
                        </w:rPr>
                        <w:t>21</w:t>
                      </w:r>
                      <w:r>
                        <w:fldChar w:fldCharType="end"/>
                      </w:r>
                      <w:r>
                        <w:t xml:space="preserve">: pathfinder </w:t>
                      </w:r>
                      <w:proofErr w:type="spellStart"/>
                      <w:r>
                        <w:t>frondend</w:t>
                      </w:r>
                      <w:proofErr w:type="spellEnd"/>
                    </w:p>
                  </w:txbxContent>
                </v:textbox>
                <w10:wrap type="through"/>
              </v:shape>
            </w:pict>
          </mc:Fallback>
        </mc:AlternateContent>
      </w:r>
      <w:r w:rsidR="0012377E">
        <w:rPr>
          <w:noProof/>
        </w:rPr>
        <mc:AlternateContent>
          <mc:Choice Requires="wpg">
            <w:drawing>
              <wp:anchor distT="0" distB="0" distL="114300" distR="114300" simplePos="0" relativeHeight="251677696" behindDoc="0" locked="0" layoutInCell="1" allowOverlap="1" wp14:anchorId="48708C15" wp14:editId="56B5A023">
                <wp:simplePos x="0" y="0"/>
                <wp:positionH relativeFrom="margin">
                  <wp:align>center</wp:align>
                </wp:positionH>
                <wp:positionV relativeFrom="paragraph">
                  <wp:posOffset>3175</wp:posOffset>
                </wp:positionV>
                <wp:extent cx="4521200" cy="3898900"/>
                <wp:effectExtent l="0" t="0" r="0" b="6350"/>
                <wp:wrapThrough wrapText="bothSides">
                  <wp:wrapPolygon edited="0">
                    <wp:start x="0" y="0"/>
                    <wp:lineTo x="0" y="21530"/>
                    <wp:lineTo x="21479" y="21530"/>
                    <wp:lineTo x="21479" y="0"/>
                    <wp:lineTo x="0" y="0"/>
                  </wp:wrapPolygon>
                </wp:wrapThrough>
                <wp:docPr id="748445916" name="Group 6"/>
                <wp:cNvGraphicFramePr/>
                <a:graphic xmlns:a="http://schemas.openxmlformats.org/drawingml/2006/main">
                  <a:graphicData uri="http://schemas.microsoft.com/office/word/2010/wordprocessingGroup">
                    <wpg:wgp>
                      <wpg:cNvGrpSpPr/>
                      <wpg:grpSpPr>
                        <a:xfrm>
                          <a:off x="0" y="0"/>
                          <a:ext cx="4521200" cy="3898900"/>
                          <a:chOff x="0" y="0"/>
                          <a:chExt cx="5797550" cy="4828329"/>
                        </a:xfrm>
                      </wpg:grpSpPr>
                      <pic:pic xmlns:pic="http://schemas.openxmlformats.org/drawingml/2006/picture">
                        <pic:nvPicPr>
                          <pic:cNvPr id="450546452" name="Picture 1" descr="A screenshot of a computer&#10;&#10;AI-generated content may be incorrect."/>
                          <pic:cNvPicPr>
                            <a:picLocks noChangeAspect="1"/>
                          </pic:cNvPicPr>
                        </pic:nvPicPr>
                        <pic:blipFill rotWithShape="1">
                          <a:blip r:embed="rId44" cstate="print">
                            <a:extLst>
                              <a:ext uri="{28A0092B-C50C-407E-A947-70E740481C1C}">
                                <a14:useLocalDpi xmlns:a14="http://schemas.microsoft.com/office/drawing/2010/main" val="0"/>
                              </a:ext>
                            </a:extLst>
                          </a:blip>
                          <a:srcRect b="19930"/>
                          <a:stretch>
                            <a:fillRect/>
                          </a:stretch>
                        </pic:blipFill>
                        <pic:spPr>
                          <a:xfrm>
                            <a:off x="12700" y="2743200"/>
                            <a:ext cx="5784850" cy="2085129"/>
                          </a:xfrm>
                          <a:prstGeom prst="rect">
                            <a:avLst/>
                          </a:prstGeom>
                        </pic:spPr>
                      </pic:pic>
                      <pic:pic xmlns:pic="http://schemas.openxmlformats.org/drawingml/2006/picture">
                        <pic:nvPicPr>
                          <pic:cNvPr id="168441228" name="Picture 1" descr="A screenshot of a computer&#10;&#10;AI-generated content may be incorrect."/>
                          <pic:cNvPicPr>
                            <a:picLocks noChangeAspect="1"/>
                          </pic:cNvPicPr>
                        </pic:nvPicPr>
                        <pic:blipFill rotWithShape="1">
                          <a:blip r:embed="rId45">
                            <a:extLst>
                              <a:ext uri="{28A0092B-C50C-407E-A947-70E740481C1C}">
                                <a14:useLocalDpi xmlns:a14="http://schemas.microsoft.com/office/drawing/2010/main" val="0"/>
                              </a:ext>
                            </a:extLst>
                          </a:blip>
                          <a:srcRect l="2564"/>
                          <a:stretch>
                            <a:fillRect/>
                          </a:stretch>
                        </pic:blipFill>
                        <pic:spPr bwMode="auto">
                          <a:xfrm>
                            <a:off x="0" y="0"/>
                            <a:ext cx="5791200" cy="27406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1CCD3B4" id="Group 6" o:spid="_x0000_s1026" style="position:absolute;margin-left:0;margin-top:.25pt;width:356pt;height:307pt;z-index:251677696;mso-position-horizontal:center;mso-position-horizontal-relative:margin;mso-width-relative:margin;mso-height-relative:margin" coordsize="57975,48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">
                <v:shape id="Picture 1" o:spid="_x0000_s1027" type="#_x0000_t75" alt="A screenshot of a computer&#10;&#10;AI-generated content may be incorrect." style="position:absolute;left:127;top:27432;width:57848;height:20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">
                  <v:imagedata r:id="rId46" o:title="A screenshot of a computer&#10;&#10;AI-generated content may be incorrect" cropbottom="13061f"/>
                </v:shape>
                <v:shape id="Picture 1" o:spid="_x0000_s1028" type="#_x0000_t75" alt="A screenshot of a computer&#10;&#10;AI-generated content may be incorrect." style="position:absolute;width:57912;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">
                  <v:imagedata r:id="rId47" o:title="A screenshot of a computer&#10;&#10;AI-generated content may be incorrect" cropleft="1680f"/>
                </v:shape>
                <w10:wrap type="through" anchorx="margin"/>
              </v:group>
            </w:pict>
          </mc:Fallback>
        </mc:AlternateContent>
      </w:r>
    </w:p>
    <w:p w14:paraId="0F5B426A" w14:textId="24A3302F" w:rsidR="00CE6E60" w:rsidRDefault="00CE6E60" w:rsidP="000A0FB5"/>
    <w:p w14:paraId="2D11B904" w14:textId="51FF62B0" w:rsidR="00F81B19" w:rsidRDefault="00F81B19" w:rsidP="000A0FB5"/>
    <w:p w14:paraId="17F0441C" w14:textId="480676AF" w:rsidR="00F81B19" w:rsidRDefault="00F81B19" w:rsidP="000A0FB5"/>
    <w:p w14:paraId="5E147079" w14:textId="48263E5F" w:rsidR="00F81B19" w:rsidRDefault="00F81B19" w:rsidP="000A0FB5"/>
    <w:p w14:paraId="151F6F20" w14:textId="6C8FB852" w:rsidR="00F81B19" w:rsidRDefault="00F81B19" w:rsidP="000A0FB5"/>
    <w:p w14:paraId="28B29568" w14:textId="68206C2B" w:rsidR="00F81B19" w:rsidRDefault="00F81B19" w:rsidP="000A0FB5"/>
    <w:p w14:paraId="22538AA5" w14:textId="2422E960" w:rsidR="00F81B19" w:rsidRDefault="00F81B19" w:rsidP="000A0FB5"/>
    <w:p w14:paraId="4BDCF6A4" w14:textId="71167D13" w:rsidR="00F81B19" w:rsidRDefault="00F81B19" w:rsidP="000A0FB5"/>
    <w:p w14:paraId="42B97123" w14:textId="02421C09" w:rsidR="00F81B19" w:rsidRDefault="00F81B19" w:rsidP="000A0FB5"/>
    <w:p w14:paraId="4BD82D21" w14:textId="2C789F93" w:rsidR="00F81B19" w:rsidRDefault="00F81B19" w:rsidP="000A0FB5"/>
    <w:p w14:paraId="3FB69271" w14:textId="77777777" w:rsidR="0012377E" w:rsidRDefault="0012377E" w:rsidP="000A0FB5"/>
    <w:p w14:paraId="7D8C985F" w14:textId="77777777" w:rsidR="0012377E" w:rsidRDefault="0012377E" w:rsidP="000A0FB5"/>
    <w:p w14:paraId="2A0EBC7E" w14:textId="77777777" w:rsidR="0012377E" w:rsidRDefault="0012377E" w:rsidP="000A0FB5"/>
    <w:p w14:paraId="46C3942E" w14:textId="77777777" w:rsidR="002C4907" w:rsidRDefault="002C4907" w:rsidP="000A0FB5"/>
    <w:p w14:paraId="1D568D35" w14:textId="0C49420E" w:rsidR="0012377E" w:rsidRDefault="006076A6" w:rsidP="00E14F95">
      <w:pPr>
        <w:jc w:val="both"/>
      </w:pPr>
      <w:r>
        <w:lastRenderedPageBreak/>
        <w:t xml:space="preserve">Once fill all the fields </w:t>
      </w:r>
      <w:r w:rsidR="002C4907">
        <w:t xml:space="preserve">user need to </w:t>
      </w:r>
      <w:r w:rsidR="007D457B">
        <w:t>click “Get Recommendations” button</w:t>
      </w:r>
      <w:r w:rsidR="005B486E">
        <w:t xml:space="preserve"> shown in the figure 22</w:t>
      </w:r>
      <w:r w:rsidR="007D457B">
        <w:t xml:space="preserve"> to get the results</w:t>
      </w:r>
      <w:r w:rsidR="0080624A">
        <w:t xml:space="preserve"> as shown in figure 2</w:t>
      </w:r>
      <w:r w:rsidR="005B486E">
        <w:t>3</w:t>
      </w:r>
      <w:r w:rsidR="00E147A0">
        <w:t xml:space="preserve">. User is able the access the recommended </w:t>
      </w:r>
      <w:r w:rsidR="00E14F95">
        <w:t>courses by clicking on course name</w:t>
      </w:r>
    </w:p>
    <w:p w14:paraId="3D07BE96" w14:textId="77777777" w:rsidR="002C4907" w:rsidRDefault="002C4907" w:rsidP="002C4907">
      <w:pPr>
        <w:keepNext/>
        <w:jc w:val="center"/>
      </w:pPr>
      <w:r w:rsidRPr="002C4907">
        <w:drawing>
          <wp:inline distT="0" distB="0" distL="0" distR="0" wp14:anchorId="1C8595EC" wp14:editId="69675D51">
            <wp:extent cx="4330700" cy="929990"/>
            <wp:effectExtent l="0" t="0" r="0" b="3810"/>
            <wp:docPr id="1306663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63206" name="Picture 1" descr="A screenshot of a computer&#10;&#10;AI-generated content may be incorrect."/>
                    <pic:cNvPicPr/>
                  </pic:nvPicPr>
                  <pic:blipFill>
                    <a:blip r:embed="rId48"/>
                    <a:stretch>
                      <a:fillRect/>
                    </a:stretch>
                  </pic:blipFill>
                  <pic:spPr>
                    <a:xfrm>
                      <a:off x="0" y="0"/>
                      <a:ext cx="4336338" cy="931201"/>
                    </a:xfrm>
                    <a:prstGeom prst="rect">
                      <a:avLst/>
                    </a:prstGeom>
                  </pic:spPr>
                </pic:pic>
              </a:graphicData>
            </a:graphic>
          </wp:inline>
        </w:drawing>
      </w:r>
    </w:p>
    <w:p w14:paraId="46A7CFEB" w14:textId="7739472D" w:rsidR="0012377E" w:rsidRDefault="002C4907" w:rsidP="002C4907">
      <w:pPr>
        <w:pStyle w:val="Caption"/>
        <w:jc w:val="center"/>
      </w:pPr>
      <w:r>
        <w:t xml:space="preserve">Figure </w:t>
      </w:r>
      <w:r>
        <w:fldChar w:fldCharType="begin"/>
      </w:r>
      <w:r>
        <w:instrText xml:space="preserve"> SEQ Figure \* ARABIC </w:instrText>
      </w:r>
      <w:r>
        <w:fldChar w:fldCharType="separate"/>
      </w:r>
      <w:r w:rsidR="00636B57">
        <w:rPr>
          <w:noProof/>
        </w:rPr>
        <w:t>22</w:t>
      </w:r>
      <w:r>
        <w:fldChar w:fldCharType="end"/>
      </w:r>
      <w:r>
        <w:t>:pathfinder frontend button</w:t>
      </w:r>
    </w:p>
    <w:p w14:paraId="620EDDFD" w14:textId="1DB12CD1" w:rsidR="0012377E" w:rsidRDefault="003663CA" w:rsidP="000A0FB5">
      <w:r>
        <w:rPr>
          <w:noProof/>
        </w:rPr>
        <mc:AlternateContent>
          <mc:Choice Requires="wps">
            <w:drawing>
              <wp:anchor distT="0" distB="0" distL="114300" distR="114300" simplePos="0" relativeHeight="251685888" behindDoc="0" locked="0" layoutInCell="1" allowOverlap="1" wp14:anchorId="31110D51" wp14:editId="156861A6">
                <wp:simplePos x="0" y="0"/>
                <wp:positionH relativeFrom="column">
                  <wp:posOffset>1066800</wp:posOffset>
                </wp:positionH>
                <wp:positionV relativeFrom="paragraph">
                  <wp:posOffset>6063615</wp:posOffset>
                </wp:positionV>
                <wp:extent cx="3803650" cy="635"/>
                <wp:effectExtent l="0" t="0" r="0" b="0"/>
                <wp:wrapThrough wrapText="bothSides">
                  <wp:wrapPolygon edited="0">
                    <wp:start x="0" y="0"/>
                    <wp:lineTo x="0" y="21600"/>
                    <wp:lineTo x="21600" y="21600"/>
                    <wp:lineTo x="21600" y="0"/>
                  </wp:wrapPolygon>
                </wp:wrapThrough>
                <wp:docPr id="432492803" name="Text Box 1"/>
                <wp:cNvGraphicFramePr/>
                <a:graphic xmlns:a="http://schemas.openxmlformats.org/drawingml/2006/main">
                  <a:graphicData uri="http://schemas.microsoft.com/office/word/2010/wordprocessingShape">
                    <wps:wsp>
                      <wps:cNvSpPr txBox="1"/>
                      <wps:spPr>
                        <a:xfrm>
                          <a:off x="0" y="0"/>
                          <a:ext cx="3803650" cy="635"/>
                        </a:xfrm>
                        <a:prstGeom prst="rect">
                          <a:avLst/>
                        </a:prstGeom>
                        <a:solidFill>
                          <a:prstClr val="white"/>
                        </a:solidFill>
                        <a:ln>
                          <a:noFill/>
                        </a:ln>
                      </wps:spPr>
                      <wps:txbx>
                        <w:txbxContent>
                          <w:p w14:paraId="700A6A86" w14:textId="0376DE7A" w:rsidR="003663CA" w:rsidRPr="00AD7E71" w:rsidRDefault="003663CA" w:rsidP="003663CA">
                            <w:pPr>
                              <w:pStyle w:val="Caption"/>
                              <w:jc w:val="center"/>
                              <w:rPr>
                                <w:noProof/>
                                <w:sz w:val="22"/>
                                <w:szCs w:val="22"/>
                              </w:rPr>
                            </w:pPr>
                            <w:r>
                              <w:t xml:space="preserve">Figure </w:t>
                            </w:r>
                            <w:r>
                              <w:fldChar w:fldCharType="begin"/>
                            </w:r>
                            <w:r>
                              <w:instrText xml:space="preserve"> SEQ Figure \* ARABIC </w:instrText>
                            </w:r>
                            <w:r>
                              <w:fldChar w:fldCharType="separate"/>
                            </w:r>
                            <w:r w:rsidR="00636B57">
                              <w:rPr>
                                <w:noProof/>
                              </w:rPr>
                              <w:t>23</w:t>
                            </w:r>
                            <w:r>
                              <w:fldChar w:fldCharType="end"/>
                            </w:r>
                            <w:r>
                              <w:t>: pathfinder frontend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10D51" id="_x0000_s1032" type="#_x0000_t202" style="position:absolute;margin-left:84pt;margin-top:477.45pt;width:29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" stroked="f">
                <v:textbox style="mso-fit-shape-to-text:t" inset="0,0,0,0">
                  <w:txbxContent>
                    <w:p w14:paraId="700A6A86" w14:textId="0376DE7A" w:rsidR="003663CA" w:rsidRPr="00AD7E71" w:rsidRDefault="003663CA" w:rsidP="003663CA">
                      <w:pPr>
                        <w:pStyle w:val="Caption"/>
                        <w:jc w:val="center"/>
                        <w:rPr>
                          <w:noProof/>
                          <w:sz w:val="22"/>
                          <w:szCs w:val="22"/>
                        </w:rPr>
                      </w:pPr>
                      <w:r>
                        <w:t xml:space="preserve">Figure </w:t>
                      </w:r>
                      <w:r>
                        <w:fldChar w:fldCharType="begin"/>
                      </w:r>
                      <w:r>
                        <w:instrText xml:space="preserve"> SEQ Figure \* ARABIC </w:instrText>
                      </w:r>
                      <w:r>
                        <w:fldChar w:fldCharType="separate"/>
                      </w:r>
                      <w:r w:rsidR="00636B57">
                        <w:rPr>
                          <w:noProof/>
                        </w:rPr>
                        <w:t>23</w:t>
                      </w:r>
                      <w:r>
                        <w:fldChar w:fldCharType="end"/>
                      </w:r>
                      <w:r>
                        <w:t>: pathfinder frontend output</w:t>
                      </w:r>
                    </w:p>
                  </w:txbxContent>
                </v:textbox>
                <w10:wrap type="through"/>
              </v:shape>
            </w:pict>
          </mc:Fallback>
        </mc:AlternateContent>
      </w:r>
      <w:r>
        <w:rPr>
          <w:noProof/>
        </w:rPr>
        <mc:AlternateContent>
          <mc:Choice Requires="wpg">
            <w:drawing>
              <wp:anchor distT="0" distB="0" distL="114300" distR="114300" simplePos="0" relativeHeight="251683840" behindDoc="0" locked="0" layoutInCell="1" allowOverlap="1" wp14:anchorId="2DE40647" wp14:editId="2BA93524">
                <wp:simplePos x="0" y="0"/>
                <wp:positionH relativeFrom="margin">
                  <wp:align>center</wp:align>
                </wp:positionH>
                <wp:positionV relativeFrom="paragraph">
                  <wp:posOffset>50165</wp:posOffset>
                </wp:positionV>
                <wp:extent cx="3803650" cy="5956300"/>
                <wp:effectExtent l="0" t="0" r="6350" b="6350"/>
                <wp:wrapThrough wrapText="bothSides">
                  <wp:wrapPolygon edited="0">
                    <wp:start x="0" y="0"/>
                    <wp:lineTo x="0" y="21554"/>
                    <wp:lineTo x="21528" y="21554"/>
                    <wp:lineTo x="21528" y="0"/>
                    <wp:lineTo x="0" y="0"/>
                  </wp:wrapPolygon>
                </wp:wrapThrough>
                <wp:docPr id="702713045" name="Group 7"/>
                <wp:cNvGraphicFramePr/>
                <a:graphic xmlns:a="http://schemas.openxmlformats.org/drawingml/2006/main">
                  <a:graphicData uri="http://schemas.microsoft.com/office/word/2010/wordprocessingGroup">
                    <wpg:wgp>
                      <wpg:cNvGrpSpPr/>
                      <wpg:grpSpPr>
                        <a:xfrm>
                          <a:off x="0" y="0"/>
                          <a:ext cx="3803650" cy="5956300"/>
                          <a:chOff x="31750" y="0"/>
                          <a:chExt cx="3949700" cy="6414135"/>
                        </a:xfrm>
                      </wpg:grpSpPr>
                      <pic:pic xmlns:pic="http://schemas.openxmlformats.org/drawingml/2006/picture">
                        <pic:nvPicPr>
                          <pic:cNvPr id="1746468018" name="Picture 1" descr="A screenshot of a computer&#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0183" r="11251"/>
                          <a:stretch>
                            <a:fillRect/>
                          </a:stretch>
                        </pic:blipFill>
                        <pic:spPr bwMode="auto">
                          <a:xfrm>
                            <a:off x="44450" y="2400300"/>
                            <a:ext cx="3930650" cy="25520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7436461" name="Picture 1" descr="A screenshot of a computer&#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9268" r="11059"/>
                          <a:stretch>
                            <a:fillRect/>
                          </a:stretch>
                        </pic:blipFill>
                        <pic:spPr bwMode="auto">
                          <a:xfrm>
                            <a:off x="44450" y="0"/>
                            <a:ext cx="3930650" cy="24218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1255728" name="Picture 1" descr="A screenshot of a computer&#10;&#10;AI-generated content may be incorrect."/>
                          <pic:cNvPicPr>
                            <a:picLocks noChangeAspect="1"/>
                          </pic:cNvPicPr>
                        </pic:nvPicPr>
                        <pic:blipFill rotWithShape="1">
                          <a:blip r:embed="rId51">
                            <a:extLst>
                              <a:ext uri="{28A0092B-C50C-407E-A947-70E740481C1C}">
                                <a14:useLocalDpi xmlns:a14="http://schemas.microsoft.com/office/drawing/2010/main" val="0"/>
                              </a:ext>
                            </a:extLst>
                          </a:blip>
                          <a:srcRect l="9081" r="9722"/>
                          <a:stretch>
                            <a:fillRect/>
                          </a:stretch>
                        </pic:blipFill>
                        <pic:spPr bwMode="auto">
                          <a:xfrm>
                            <a:off x="31750" y="4826000"/>
                            <a:ext cx="3949700" cy="15881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D2FF84" id="Group 7" o:spid="_x0000_s1026" style="position:absolute;margin-left:0;margin-top:3.95pt;width:299.5pt;height:469pt;z-index:251683840;mso-position-horizontal:center;mso-position-horizontal-relative:margin;mso-width-relative:margin;mso-height-relative:margin" coordorigin="317" coordsize="39497,64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">
                <v:shape id="Picture 1" o:spid="_x0000_s1027" type="#_x0000_t75" alt="A screenshot of a computer&#10;&#10;AI-generated content may be incorrect." style="position:absolute;left:444;top:24003;width:39307;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">
                  <v:imagedata r:id="rId52" o:title="A screenshot of a computer&#10;&#10;AI-generated content may be incorrect" cropleft="6674f" cropright="7373f"/>
                </v:shape>
                <v:shape id="Picture 1" o:spid="_x0000_s1028" type="#_x0000_t75" alt="A screenshot of a computer&#10;&#10;AI-generated content may be incorrect." style="position:absolute;left:444;width:39307;height:24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">
                  <v:imagedata r:id="rId53" o:title="A screenshot of a computer&#10;&#10;AI-generated content may be incorrect" cropleft="6074f" cropright="7248f"/>
                </v:shape>
                <v:shape id="Picture 1" o:spid="_x0000_s1029" type="#_x0000_t75" alt="A screenshot of a computer&#10;&#10;AI-generated content may be incorrect." style="position:absolute;left:317;top:48260;width:39497;height:15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">
                  <v:imagedata r:id="rId54" o:title="A screenshot of a computer&#10;&#10;AI-generated content may be incorrect" cropleft="5951f" cropright="6371f"/>
                </v:shape>
                <w10:wrap type="through" anchorx="margin"/>
              </v:group>
            </w:pict>
          </mc:Fallback>
        </mc:AlternateContent>
      </w:r>
    </w:p>
    <w:p w14:paraId="45572744" w14:textId="21916D8D" w:rsidR="00C1386C" w:rsidRDefault="00C1386C" w:rsidP="000A0FB5"/>
    <w:p w14:paraId="0B10BDFD" w14:textId="40B87EA4" w:rsidR="00716281" w:rsidRDefault="00716281" w:rsidP="000A0FB5"/>
    <w:p w14:paraId="29DE3064" w14:textId="77777777" w:rsidR="00716281" w:rsidRDefault="00716281" w:rsidP="000A0FB5"/>
    <w:p w14:paraId="18FC54B3" w14:textId="77777777" w:rsidR="00716281" w:rsidRDefault="00716281" w:rsidP="000A0FB5"/>
    <w:p w14:paraId="7A9C6724" w14:textId="48590729" w:rsidR="00716281" w:rsidRDefault="00716281" w:rsidP="000A0FB5"/>
    <w:p w14:paraId="67C3A262" w14:textId="77777777" w:rsidR="00716281" w:rsidRDefault="00716281" w:rsidP="000A0FB5"/>
    <w:p w14:paraId="56D617C3" w14:textId="28347972" w:rsidR="00716281" w:rsidRDefault="00716281" w:rsidP="000A0FB5"/>
    <w:p w14:paraId="7E2B62A8" w14:textId="6183708D" w:rsidR="00716281" w:rsidRDefault="00716281" w:rsidP="000A0FB5"/>
    <w:p w14:paraId="73CB6C66" w14:textId="77777777" w:rsidR="00716281" w:rsidRDefault="00716281" w:rsidP="000A0FB5"/>
    <w:p w14:paraId="4B26BC89" w14:textId="77777777" w:rsidR="00716281" w:rsidRDefault="00716281" w:rsidP="000A0FB5"/>
    <w:p w14:paraId="27DFD918" w14:textId="7ABA5D3D" w:rsidR="00716281" w:rsidRDefault="00716281" w:rsidP="000A0FB5"/>
    <w:p w14:paraId="31AD8EE8" w14:textId="77777777" w:rsidR="00716281" w:rsidRDefault="00716281" w:rsidP="000A0FB5"/>
    <w:p w14:paraId="39BD3A48" w14:textId="3B90DE0D" w:rsidR="00716281" w:rsidRDefault="00716281" w:rsidP="000A0FB5"/>
    <w:p w14:paraId="594DC796" w14:textId="57E9D86D" w:rsidR="00716281" w:rsidRDefault="00716281" w:rsidP="000A0FB5"/>
    <w:p w14:paraId="39809B20" w14:textId="77777777" w:rsidR="00716281" w:rsidRDefault="00716281" w:rsidP="000A0FB5"/>
    <w:p w14:paraId="0609FA54" w14:textId="75749864" w:rsidR="00716281" w:rsidRDefault="00716281" w:rsidP="000A0FB5"/>
    <w:p w14:paraId="2EFA48C9" w14:textId="5F3CE6CF" w:rsidR="00716281" w:rsidRDefault="00716281" w:rsidP="000A0FB5"/>
    <w:p w14:paraId="3FAB11DA" w14:textId="352FDCA9" w:rsidR="00716281" w:rsidRDefault="00716281" w:rsidP="000A0FB5"/>
    <w:p w14:paraId="0A25AC12" w14:textId="77777777" w:rsidR="00716281" w:rsidRPr="000A0FB5" w:rsidRDefault="00716281" w:rsidP="000A0FB5"/>
    <w:p w14:paraId="26977610" w14:textId="2C7531D5" w:rsidR="004C7C16" w:rsidRDefault="004C7C16" w:rsidP="004C7C16">
      <w:pPr>
        <w:pStyle w:val="Heading2"/>
        <w:jc w:val="both"/>
      </w:pPr>
      <w:bookmarkStart w:id="32" w:name="_Toc215157740"/>
      <w:r>
        <w:lastRenderedPageBreak/>
        <w:t>Appendix C: Dataset and API Used</w:t>
      </w:r>
      <w:bookmarkEnd w:id="32"/>
    </w:p>
    <w:p w14:paraId="793E8778" w14:textId="7008571A" w:rsidR="00122718" w:rsidRDefault="0060270A" w:rsidP="00122718">
      <w:r>
        <w:t>Following datasets</w:t>
      </w:r>
      <w:r w:rsidR="00A55E6B">
        <w:t xml:space="preserve"> were</w:t>
      </w:r>
      <w:r>
        <w:t xml:space="preserve"> used to </w:t>
      </w:r>
      <w:r w:rsidR="00C07D4E">
        <w:t>initiate the implementation of recommendation models</w:t>
      </w:r>
    </w:p>
    <w:p w14:paraId="13195ED4" w14:textId="0B5BADAF" w:rsidR="00C07D4E" w:rsidRDefault="003B2969" w:rsidP="00122718">
      <w:r>
        <w:t xml:space="preserve">Coursera course dataset - </w:t>
      </w:r>
      <w:hyperlink r:id="rId55" w:history="1">
        <w:r w:rsidRPr="003B2969">
          <w:rPr>
            <w:rStyle w:val="Hyperlink"/>
          </w:rPr>
          <w:t>https://www.kaggle.com/datasets/azraimohamad/coursera-course-data/data</w:t>
        </w:r>
      </w:hyperlink>
    </w:p>
    <w:p w14:paraId="6A31C81E" w14:textId="7BFA458A" w:rsidR="003B2969" w:rsidRDefault="00B209F5" w:rsidP="00122718">
      <w:r>
        <w:t xml:space="preserve">LinkedIn job dataset - </w:t>
      </w:r>
      <w:hyperlink r:id="rId56" w:history="1">
        <w:r w:rsidRPr="00B209F5">
          <w:rPr>
            <w:rStyle w:val="Hyperlink"/>
          </w:rPr>
          <w:t>https://www.kaggle.com/datasets/asaniczka/1-3m-linkedin-jobs-and-skills-2024/data</w:t>
        </w:r>
      </w:hyperlink>
    </w:p>
    <w:p w14:paraId="32F3508B" w14:textId="40331AD2" w:rsidR="00C835E3" w:rsidRDefault="00C835E3" w:rsidP="00122718">
      <w:r>
        <w:t xml:space="preserve">Personality trait dataset - </w:t>
      </w:r>
      <w:hyperlink r:id="rId57" w:history="1">
        <w:r w:rsidRPr="00C835E3">
          <w:rPr>
            <w:rStyle w:val="Hyperlink"/>
          </w:rPr>
          <w:t>https://www.kaggle.com/datasets/tunguz/big-five-personality-test/data</w:t>
        </w:r>
      </w:hyperlink>
    </w:p>
    <w:p w14:paraId="18F35D48" w14:textId="7DAB93C1" w:rsidR="005C0986" w:rsidRPr="00122718" w:rsidRDefault="005C0986" w:rsidP="00122718">
      <w:r>
        <w:t>Pathfinder application do</w:t>
      </w:r>
      <w:r w:rsidR="00A875A8">
        <w:t xml:space="preserve">esn’t contain any </w:t>
      </w:r>
      <w:r w:rsidR="00B46A0A">
        <w:t>third-party</w:t>
      </w:r>
      <w:r w:rsidR="00A875A8">
        <w:t xml:space="preserve"> API</w:t>
      </w:r>
    </w:p>
    <w:p w14:paraId="4277AB2D" w14:textId="314FAD73" w:rsidR="00FF063E" w:rsidRDefault="00FF063E" w:rsidP="00FF063E">
      <w:pPr>
        <w:pStyle w:val="Heading2"/>
        <w:jc w:val="both"/>
      </w:pPr>
      <w:bookmarkStart w:id="33" w:name="_Toc215157741"/>
      <w:r>
        <w:t xml:space="preserve">Appendix D: </w:t>
      </w:r>
      <w:r w:rsidR="00A42A8A">
        <w:t>Hardware, Software, Architecture</w:t>
      </w:r>
      <w:bookmarkEnd w:id="33"/>
      <w:r>
        <w:t xml:space="preserve"> </w:t>
      </w:r>
    </w:p>
    <w:p w14:paraId="596464CE" w14:textId="216920E9" w:rsidR="00E60399" w:rsidRDefault="00E60399" w:rsidP="00E60399">
      <w:pPr>
        <w:pStyle w:val="Heading3"/>
      </w:pPr>
      <w:bookmarkStart w:id="34" w:name="_Toc215157742"/>
      <w:r>
        <w:t>Hardware Requirements</w:t>
      </w:r>
      <w:bookmarkEnd w:id="34"/>
    </w:p>
    <w:p w14:paraId="61D6B0D1" w14:textId="52E10C3F" w:rsidR="00E60399" w:rsidRDefault="00E60399" w:rsidP="00E60399">
      <w:r>
        <w:t xml:space="preserve">The Pathfinder application is designed to run efficiently on standard commodity hardware, as most computation occurs on the server side. </w:t>
      </w:r>
    </w:p>
    <w:p w14:paraId="2F76020F" w14:textId="1287AE70" w:rsidR="00E60399" w:rsidRDefault="00E60399" w:rsidP="00E60399">
      <w:pPr>
        <w:pStyle w:val="ListParagraph"/>
        <w:numPr>
          <w:ilvl w:val="0"/>
          <w:numId w:val="26"/>
        </w:numPr>
      </w:pPr>
      <w:r>
        <w:t>Processor: Dual-core CPU (Intel i5 or equivalent)</w:t>
      </w:r>
    </w:p>
    <w:p w14:paraId="0C5AA75B" w14:textId="2A14E652" w:rsidR="00E60399" w:rsidRDefault="00E60399" w:rsidP="00E60399">
      <w:pPr>
        <w:pStyle w:val="ListParagraph"/>
        <w:numPr>
          <w:ilvl w:val="0"/>
          <w:numId w:val="26"/>
        </w:numPr>
      </w:pPr>
      <w:r>
        <w:t>Memory: Minimum 8 GB RAM to support model loading, web scraping, and local development tools</w:t>
      </w:r>
    </w:p>
    <w:p w14:paraId="148486BD" w14:textId="0E826988" w:rsidR="00E60399" w:rsidRDefault="00E60399" w:rsidP="00E60399">
      <w:pPr>
        <w:pStyle w:val="ListParagraph"/>
        <w:numPr>
          <w:ilvl w:val="0"/>
          <w:numId w:val="26"/>
        </w:numPr>
      </w:pPr>
      <w:r>
        <w:t xml:space="preserve">Storage: At least 10 </w:t>
      </w:r>
      <w:proofErr w:type="gramStart"/>
      <w:r>
        <w:t>GB</w:t>
      </w:r>
      <w:proofErr w:type="gramEnd"/>
      <w:r>
        <w:t xml:space="preserve"> free space for Python environments, datasets, and generated model artifacts (PKL files)</w:t>
      </w:r>
    </w:p>
    <w:p w14:paraId="06029CE8" w14:textId="3B31C838" w:rsidR="00E60399" w:rsidRDefault="00E60399" w:rsidP="00E60399">
      <w:pPr>
        <w:pStyle w:val="ListParagraph"/>
        <w:numPr>
          <w:ilvl w:val="0"/>
          <w:numId w:val="26"/>
        </w:numPr>
      </w:pPr>
      <w:r>
        <w:t xml:space="preserve">Network: Stable broadband connection for web scraping, model updates, and </w:t>
      </w:r>
      <w:proofErr w:type="gramStart"/>
      <w:r>
        <w:t>frontend</w:t>
      </w:r>
      <w:proofErr w:type="gramEnd"/>
      <w:r>
        <w:t>-backend communication</w:t>
      </w:r>
    </w:p>
    <w:p w14:paraId="04BF2364" w14:textId="6D7B5D81" w:rsidR="0096125E" w:rsidRDefault="0096125E" w:rsidP="0096125E">
      <w:pPr>
        <w:pStyle w:val="Heading3"/>
      </w:pPr>
      <w:bookmarkStart w:id="35" w:name="_Toc215157743"/>
      <w:r w:rsidRPr="0096125E">
        <w:t>Software Requirements</w:t>
      </w:r>
      <w:bookmarkEnd w:id="35"/>
    </w:p>
    <w:p w14:paraId="455D3ED9" w14:textId="77777777" w:rsidR="00CE159D" w:rsidRDefault="00CE159D" w:rsidP="00CE159D">
      <w:r w:rsidRPr="00CE159D">
        <w:t>The Pathfinder system is built using a modern, full-stack software environment:</w:t>
      </w:r>
    </w:p>
    <w:p w14:paraId="2782936D" w14:textId="294D85C0" w:rsidR="00CE159D" w:rsidRPr="00BA51B6" w:rsidRDefault="00CE159D" w:rsidP="00CE159D">
      <w:pPr>
        <w:rPr>
          <w:b/>
          <w:bCs/>
        </w:rPr>
      </w:pPr>
      <w:r w:rsidRPr="00CE159D">
        <w:rPr>
          <w:b/>
          <w:bCs/>
        </w:rPr>
        <w:t>Backend Software (</w:t>
      </w:r>
      <w:proofErr w:type="spellStart"/>
      <w:r w:rsidRPr="00CE159D">
        <w:rPr>
          <w:b/>
          <w:bCs/>
        </w:rPr>
        <w:t>FastAPI</w:t>
      </w:r>
      <w:proofErr w:type="spellEnd"/>
      <w:r w:rsidRPr="00CE159D">
        <w:rPr>
          <w:b/>
          <w:bCs/>
        </w:rPr>
        <w:t>)</w:t>
      </w:r>
    </w:p>
    <w:p w14:paraId="5EA4E790" w14:textId="670C6721" w:rsidR="00CE159D" w:rsidRDefault="00CE159D" w:rsidP="00CE159D">
      <w:pPr>
        <w:pStyle w:val="ListParagraph"/>
        <w:numPr>
          <w:ilvl w:val="0"/>
          <w:numId w:val="27"/>
        </w:numPr>
      </w:pPr>
      <w:r>
        <w:t>Python 3.x</w:t>
      </w:r>
    </w:p>
    <w:p w14:paraId="7B0F51C6" w14:textId="56F33BAD" w:rsidR="00CE159D" w:rsidRDefault="00CE159D" w:rsidP="00CE159D">
      <w:pPr>
        <w:pStyle w:val="ListParagraph"/>
        <w:numPr>
          <w:ilvl w:val="0"/>
          <w:numId w:val="27"/>
        </w:numPr>
      </w:pPr>
      <w:proofErr w:type="spellStart"/>
      <w:r>
        <w:t>FastAPI</w:t>
      </w:r>
      <w:proofErr w:type="spellEnd"/>
      <w:r>
        <w:t xml:space="preserve"> for REST API development</w:t>
      </w:r>
    </w:p>
    <w:p w14:paraId="2CBCF5CA" w14:textId="65CF0A9C" w:rsidR="00CE159D" w:rsidRDefault="00CE159D" w:rsidP="00CE159D">
      <w:pPr>
        <w:pStyle w:val="ListParagraph"/>
        <w:numPr>
          <w:ilvl w:val="0"/>
          <w:numId w:val="27"/>
        </w:numPr>
      </w:pPr>
      <w:proofErr w:type="spellStart"/>
      <w:r>
        <w:t>Uvicorn</w:t>
      </w:r>
      <w:proofErr w:type="spellEnd"/>
      <w:r>
        <w:t xml:space="preserve"> ASGI server</w:t>
      </w:r>
    </w:p>
    <w:p w14:paraId="495841C1" w14:textId="1A010F09" w:rsidR="00CE159D" w:rsidRDefault="00CE159D" w:rsidP="00CE159D">
      <w:pPr>
        <w:pStyle w:val="ListParagraph"/>
        <w:numPr>
          <w:ilvl w:val="0"/>
          <w:numId w:val="27"/>
        </w:numPr>
      </w:pPr>
      <w:r>
        <w:t>Pandas / NumPy for data manipulation</w:t>
      </w:r>
    </w:p>
    <w:p w14:paraId="6A14DA1D" w14:textId="7BCF446F" w:rsidR="00CE159D" w:rsidRDefault="00CE159D" w:rsidP="00CE159D">
      <w:pPr>
        <w:pStyle w:val="ListParagraph"/>
        <w:numPr>
          <w:ilvl w:val="0"/>
          <w:numId w:val="27"/>
        </w:numPr>
      </w:pPr>
      <w:r>
        <w:t xml:space="preserve">Scikit-Learn, </w:t>
      </w:r>
      <w:proofErr w:type="spellStart"/>
      <w:r>
        <w:t>Joblib</w:t>
      </w:r>
      <w:proofErr w:type="spellEnd"/>
      <w:r>
        <w:t xml:space="preserve"> for machine-learning models and prediction</w:t>
      </w:r>
    </w:p>
    <w:p w14:paraId="54061DD0" w14:textId="6314BD30" w:rsidR="00CE159D" w:rsidRDefault="00CE159D" w:rsidP="00CE159D">
      <w:pPr>
        <w:pStyle w:val="ListParagraph"/>
        <w:numPr>
          <w:ilvl w:val="0"/>
          <w:numId w:val="27"/>
        </w:numPr>
      </w:pPr>
      <w:r>
        <w:t>Selenium + WebDriver Manager for automated web scraping</w:t>
      </w:r>
    </w:p>
    <w:p w14:paraId="2278324F" w14:textId="4F959737" w:rsidR="00CE159D" w:rsidRDefault="00CE159D" w:rsidP="00CE159D">
      <w:pPr>
        <w:pStyle w:val="ListParagraph"/>
        <w:numPr>
          <w:ilvl w:val="0"/>
          <w:numId w:val="27"/>
        </w:numPr>
      </w:pPr>
      <w:r>
        <w:t>Schedule for periodic job model updates</w:t>
      </w:r>
    </w:p>
    <w:p w14:paraId="32D7131E" w14:textId="7BE3F28F" w:rsidR="00CE159D" w:rsidRDefault="00CE159D" w:rsidP="00CE159D">
      <w:pPr>
        <w:pStyle w:val="ListParagraph"/>
        <w:numPr>
          <w:ilvl w:val="0"/>
          <w:numId w:val="27"/>
        </w:numPr>
      </w:pPr>
      <w:r>
        <w:t>SQLite for database storage</w:t>
      </w:r>
    </w:p>
    <w:p w14:paraId="6009F9C4" w14:textId="7E7ED924" w:rsidR="00CE159D" w:rsidRDefault="00CE159D" w:rsidP="00CE159D">
      <w:pPr>
        <w:pStyle w:val="ListParagraph"/>
        <w:numPr>
          <w:ilvl w:val="0"/>
          <w:numId w:val="27"/>
        </w:numPr>
      </w:pPr>
      <w:r>
        <w:t>Additional utility libraries for preprocessing, TF-IDF vectorization, and recommendation logic</w:t>
      </w:r>
    </w:p>
    <w:p w14:paraId="4E980113" w14:textId="58F09B2A" w:rsidR="00CE159D" w:rsidRPr="00BA51B6" w:rsidRDefault="00CE159D" w:rsidP="00CE159D">
      <w:pPr>
        <w:rPr>
          <w:b/>
          <w:bCs/>
        </w:rPr>
      </w:pPr>
      <w:r w:rsidRPr="00BA51B6">
        <w:rPr>
          <w:b/>
          <w:bCs/>
        </w:rPr>
        <w:t>Frontend Software (React)</w:t>
      </w:r>
    </w:p>
    <w:p w14:paraId="71983B1B" w14:textId="1100D5FC" w:rsidR="00CE159D" w:rsidRDefault="00CE159D" w:rsidP="00CE159D">
      <w:pPr>
        <w:pStyle w:val="ListParagraph"/>
        <w:numPr>
          <w:ilvl w:val="0"/>
          <w:numId w:val="28"/>
        </w:numPr>
      </w:pPr>
      <w:r>
        <w:t>React with Vite build system</w:t>
      </w:r>
    </w:p>
    <w:p w14:paraId="10303E72" w14:textId="607E79AD" w:rsidR="00CE159D" w:rsidRDefault="00CE159D" w:rsidP="00CE159D">
      <w:pPr>
        <w:pStyle w:val="ListParagraph"/>
        <w:numPr>
          <w:ilvl w:val="0"/>
          <w:numId w:val="28"/>
        </w:numPr>
      </w:pPr>
      <w:r>
        <w:t>JavaScript for UI logic</w:t>
      </w:r>
    </w:p>
    <w:p w14:paraId="763A93CA" w14:textId="2CF8D134" w:rsidR="00CE159D" w:rsidRDefault="00CE159D" w:rsidP="00CE159D">
      <w:pPr>
        <w:pStyle w:val="ListParagraph"/>
        <w:numPr>
          <w:ilvl w:val="0"/>
          <w:numId w:val="28"/>
        </w:numPr>
      </w:pPr>
      <w:r>
        <w:t>Axios for calling the backend</w:t>
      </w:r>
    </w:p>
    <w:p w14:paraId="12296AC6" w14:textId="4C607F19" w:rsidR="0096125E" w:rsidRDefault="00CE159D" w:rsidP="00BA51B6">
      <w:pPr>
        <w:pStyle w:val="ListParagraph"/>
        <w:numPr>
          <w:ilvl w:val="0"/>
          <w:numId w:val="28"/>
        </w:numPr>
      </w:pPr>
      <w:r>
        <w:t>Tailwind for interface styling</w:t>
      </w:r>
    </w:p>
    <w:p w14:paraId="6D2933DD" w14:textId="137B0A51" w:rsidR="00D3185C" w:rsidRDefault="00DA46AD" w:rsidP="00D3185C">
      <w:pPr>
        <w:pStyle w:val="Heading3"/>
      </w:pPr>
      <w:bookmarkStart w:id="36" w:name="_Toc215157744"/>
      <w:r w:rsidRPr="00DA46AD">
        <w:lastRenderedPageBreak/>
        <w:t>Architecture Overview</w:t>
      </w:r>
      <w:bookmarkEnd w:id="36"/>
    </w:p>
    <w:p w14:paraId="303A05EC" w14:textId="58123375" w:rsidR="00DA46AD" w:rsidRDefault="00DA46AD" w:rsidP="00153C35">
      <w:pPr>
        <w:jc w:val="both"/>
      </w:pPr>
      <w:r>
        <w:t>The Frontend Layer of the Pathfinder application is built using React.js and serves as the main interaction point for users. It collects key profile information such as education, GPA, skills, and interests through a responsive interface. Once predictions are generated, the frontend displays the results, including job categories, recommended courses</w:t>
      </w:r>
      <w:r w:rsidR="00AA786C">
        <w:t xml:space="preserve"> and </w:t>
      </w:r>
      <w:r w:rsidR="00947182">
        <w:t xml:space="preserve">personality </w:t>
      </w:r>
      <w:proofErr w:type="gramStart"/>
      <w:r w:rsidR="00947182">
        <w:t>trait</w:t>
      </w:r>
      <w:proofErr w:type="gramEnd"/>
      <w:r>
        <w:t>. All communication between the user interface and the backend takes place through REST API calls, ensuring a smooth and structured data flow.</w:t>
      </w:r>
    </w:p>
    <w:p w14:paraId="0EFC2483" w14:textId="7894C974" w:rsidR="00DA46AD" w:rsidRDefault="00DA46AD" w:rsidP="00153C35">
      <w:pPr>
        <w:jc w:val="both"/>
      </w:pPr>
      <w:r>
        <w:t xml:space="preserve">The Backend Layer, developed using </w:t>
      </w:r>
      <w:proofErr w:type="spellStart"/>
      <w:r>
        <w:t>FastAPI</w:t>
      </w:r>
      <w:proofErr w:type="spellEnd"/>
      <w:r>
        <w:t>, is responsible for handling incoming requests from the frontend and managing the core business logic of the system. When a user submits their profile data, the backend preprocesses the input and converts it into model-ready numerical vectors. It loads the trained machine-learning models, TF-IDF vectorizers, and label encoders to generate predictions. In addition, this layer contains automated Selenium-based scrapers for Indeed and Coursera, and it performs scheduled tasks every 30 days to update and regenerate PKL files that keep the job model fresh and relevant.</w:t>
      </w:r>
    </w:p>
    <w:p w14:paraId="0B6566EB" w14:textId="19622852" w:rsidR="00DA46AD" w:rsidRDefault="00DA46AD" w:rsidP="00B46A0A">
      <w:pPr>
        <w:jc w:val="both"/>
      </w:pPr>
      <w:r>
        <w:t>The Database Layer provides persistent storage for all essential datasets used by the system. It stores scraped job postings</w:t>
      </w:r>
      <w:r w:rsidR="00C34509">
        <w:t xml:space="preserve"> and</w:t>
      </w:r>
      <w:r>
        <w:t xml:space="preserve"> course listings that support both the prediction and recommendation processes. This organized storage structure enables reliable data retrieval and supports ongoing analysis and system improvements.</w:t>
      </w:r>
    </w:p>
    <w:p w14:paraId="0ABCCC0B" w14:textId="4C29F0C1" w:rsidR="00BA51B6" w:rsidRPr="00E60399" w:rsidRDefault="00DA46AD" w:rsidP="00153C35">
      <w:pPr>
        <w:jc w:val="both"/>
      </w:pPr>
      <w:r>
        <w:t>The Machine Learning Layer contains all the trained predictive and preprocessing components used by Pathfinder. This includes the main classification model (</w:t>
      </w:r>
      <w:proofErr w:type="spellStart"/>
      <w:r>
        <w:t>saved_model.pkl</w:t>
      </w:r>
      <w:proofErr w:type="spellEnd"/>
      <w:r>
        <w:t xml:space="preserve">), skill vocabulary, TF-IDF transformers, label encoders, cluster models, and data scalers. These components work together to generate job predictions and compute confidence scores based on the user’s input. By combining these models with the </w:t>
      </w:r>
      <w:proofErr w:type="spellStart"/>
      <w:r>
        <w:t>backend’s</w:t>
      </w:r>
      <w:proofErr w:type="spellEnd"/>
      <w:r>
        <w:t xml:space="preserve"> processing logic, the system </w:t>
      </w:r>
      <w:proofErr w:type="gramStart"/>
      <w:r>
        <w:t>is able to</w:t>
      </w:r>
      <w:proofErr w:type="gramEnd"/>
      <w:r>
        <w:t xml:space="preserve"> deliver accurate job recommendations along with insights into skill gaps and personalized learning resources.</w:t>
      </w:r>
    </w:p>
    <w:p w14:paraId="275641FB" w14:textId="5BFF9B4A" w:rsidR="00A42A8A" w:rsidRDefault="00A42A8A" w:rsidP="00A42A8A">
      <w:pPr>
        <w:pStyle w:val="Heading2"/>
        <w:jc w:val="both"/>
      </w:pPr>
      <w:bookmarkStart w:id="37" w:name="_Toc215157745"/>
      <w:r>
        <w:t>Appendix E: Code Explanation</w:t>
      </w:r>
      <w:bookmarkEnd w:id="37"/>
    </w:p>
    <w:p w14:paraId="088DAAE8" w14:textId="1A60B887" w:rsidR="002957B4" w:rsidRPr="002957B4" w:rsidRDefault="002957B4" w:rsidP="002957B4">
      <w:pPr>
        <w:pStyle w:val="Heading3"/>
      </w:pPr>
      <w:bookmarkStart w:id="38" w:name="_Toc215157746"/>
      <w:r>
        <w:t>P</w:t>
      </w:r>
      <w:r w:rsidR="0065528D">
        <w:t>ath</w:t>
      </w:r>
      <w:r>
        <w:t>finder database</w:t>
      </w:r>
      <w:bookmarkEnd w:id="38"/>
    </w:p>
    <w:p w14:paraId="5154EF93" w14:textId="1E279CCF" w:rsidR="00FF063E" w:rsidRDefault="009A26E6" w:rsidP="00B32E94">
      <w:pPr>
        <w:jc w:val="both"/>
      </w:pPr>
      <w:r>
        <w:t>As shown in figure 24 to 29 t</w:t>
      </w:r>
      <w:r w:rsidR="0065528D" w:rsidRPr="0065528D">
        <w:t xml:space="preserve">he </w:t>
      </w:r>
      <w:proofErr w:type="spellStart"/>
      <w:r w:rsidR="0065528D" w:rsidRPr="0065528D">
        <w:t>PathfinderDatabase</w:t>
      </w:r>
      <w:proofErr w:type="spellEnd"/>
      <w:r w:rsidR="0065528D" w:rsidRPr="0065528D">
        <w:t xml:space="preserve"> class is designed to manage all database operations for the application by using SQLite as the underlying storage engine. When initialized, the class sets the database path and provides a </w:t>
      </w:r>
      <w:proofErr w:type="gramStart"/>
      <w:r w:rsidR="0065528D" w:rsidRPr="0065528D">
        <w:t>connect(</w:t>
      </w:r>
      <w:proofErr w:type="gramEnd"/>
      <w:r w:rsidR="0065528D" w:rsidRPr="0065528D">
        <w:t>) method that establishes a connection to the SQLite database file while also creating the necessary tables through the private _</w:t>
      </w:r>
      <w:proofErr w:type="spellStart"/>
      <w:r w:rsidR="0065528D" w:rsidRPr="0065528D">
        <w:t>create_</w:t>
      </w:r>
      <w:proofErr w:type="gramStart"/>
      <w:r w:rsidR="0065528D" w:rsidRPr="0065528D">
        <w:t>tables</w:t>
      </w:r>
      <w:proofErr w:type="spellEnd"/>
      <w:r w:rsidR="0065528D" w:rsidRPr="0065528D">
        <w:t>(</w:t>
      </w:r>
      <w:proofErr w:type="gramEnd"/>
      <w:r w:rsidR="0065528D" w:rsidRPr="0065528D">
        <w:t xml:space="preserve">) method. Two tables—jobs and courses—are defined to store job postings and online course information, respectively. The class includes dedicated methods such as </w:t>
      </w:r>
      <w:proofErr w:type="spellStart"/>
      <w:r w:rsidR="0065528D" w:rsidRPr="0065528D">
        <w:t>save_</w:t>
      </w:r>
      <w:proofErr w:type="gramStart"/>
      <w:r w:rsidR="0065528D" w:rsidRPr="0065528D">
        <w:t>jobs</w:t>
      </w:r>
      <w:proofErr w:type="spellEnd"/>
      <w:r w:rsidR="0065528D" w:rsidRPr="0065528D">
        <w:t>(</w:t>
      </w:r>
      <w:proofErr w:type="gramEnd"/>
      <w:r w:rsidR="0065528D" w:rsidRPr="0065528D">
        <w:t xml:space="preserve">) and </w:t>
      </w:r>
      <w:proofErr w:type="spellStart"/>
      <w:r w:rsidR="0065528D" w:rsidRPr="0065528D">
        <w:t>save_</w:t>
      </w:r>
      <w:proofErr w:type="gramStart"/>
      <w:r w:rsidR="0065528D" w:rsidRPr="0065528D">
        <w:t>courses</w:t>
      </w:r>
      <w:proofErr w:type="spellEnd"/>
      <w:r w:rsidR="0065528D" w:rsidRPr="0065528D">
        <w:t>(</w:t>
      </w:r>
      <w:proofErr w:type="gramEnd"/>
      <w:r w:rsidR="0065528D" w:rsidRPr="0065528D">
        <w:t xml:space="preserve">) that accept lists of job or course dictionaries and insert each entry into the corresponding table using parameterized SQL queries to ensure safe and consistent data insertion. For machine learning workflows, the class provides </w:t>
      </w:r>
      <w:proofErr w:type="spellStart"/>
      <w:r w:rsidR="0065528D" w:rsidRPr="0065528D">
        <w:t>fetch_</w:t>
      </w:r>
      <w:proofErr w:type="gramStart"/>
      <w:r w:rsidR="0065528D" w:rsidRPr="0065528D">
        <w:t>jobs</w:t>
      </w:r>
      <w:proofErr w:type="spellEnd"/>
      <w:r w:rsidR="0065528D" w:rsidRPr="0065528D">
        <w:t>(</w:t>
      </w:r>
      <w:proofErr w:type="gramEnd"/>
      <w:r w:rsidR="0065528D" w:rsidRPr="0065528D">
        <w:t xml:space="preserve">) and </w:t>
      </w:r>
      <w:proofErr w:type="spellStart"/>
      <w:r w:rsidR="0065528D" w:rsidRPr="0065528D">
        <w:t>fetch_</w:t>
      </w:r>
      <w:proofErr w:type="gramStart"/>
      <w:r w:rsidR="0065528D" w:rsidRPr="0065528D">
        <w:t>courses</w:t>
      </w:r>
      <w:proofErr w:type="spellEnd"/>
      <w:r w:rsidR="0065528D" w:rsidRPr="0065528D">
        <w:t>(</w:t>
      </w:r>
      <w:proofErr w:type="gramEnd"/>
      <w:r w:rsidR="0065528D" w:rsidRPr="0065528D">
        <w:t xml:space="preserve">) methods, which load stored records into Pandas </w:t>
      </w:r>
      <w:proofErr w:type="spellStart"/>
      <w:r w:rsidR="0065528D" w:rsidRPr="0065528D">
        <w:t>DataFrames</w:t>
      </w:r>
      <w:proofErr w:type="spellEnd"/>
      <w:r w:rsidR="0065528D" w:rsidRPr="0065528D">
        <w:t>, allowing the data to be used directly for preprocessing, training models, or generating recommendations. Overall, this class abstracts all low-level database operations and provides a clean, modular, and reusable interface for storing, retrieving, and backing up data in the Pathfinder system.</w:t>
      </w:r>
    </w:p>
    <w:p w14:paraId="3F75B748" w14:textId="77777777" w:rsidR="0032064C" w:rsidRDefault="008D2F6C" w:rsidP="0032064C">
      <w:pPr>
        <w:keepNext/>
        <w:jc w:val="center"/>
      </w:pPr>
      <w:r w:rsidRPr="008D2F6C">
        <w:lastRenderedPageBreak/>
        <w:drawing>
          <wp:inline distT="0" distB="0" distL="0" distR="0" wp14:anchorId="17986FC2" wp14:editId="4FA90D50">
            <wp:extent cx="4451350" cy="2000726"/>
            <wp:effectExtent l="0" t="0" r="6350" b="0"/>
            <wp:docPr id="1440991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91869" name="Picture 1" descr="A screen shot of a computer program&#10;&#10;AI-generated content may be incorrect."/>
                    <pic:cNvPicPr/>
                  </pic:nvPicPr>
                  <pic:blipFill rotWithShape="1">
                    <a:blip r:embed="rId58"/>
                    <a:srcRect r="10150" b="49234"/>
                    <a:stretch>
                      <a:fillRect/>
                    </a:stretch>
                  </pic:blipFill>
                  <pic:spPr bwMode="auto">
                    <a:xfrm>
                      <a:off x="0" y="0"/>
                      <a:ext cx="4462270" cy="2005634"/>
                    </a:xfrm>
                    <a:prstGeom prst="rect">
                      <a:avLst/>
                    </a:prstGeom>
                    <a:ln>
                      <a:noFill/>
                    </a:ln>
                    <a:extLst>
                      <a:ext uri="{53640926-AAD7-44D8-BBD7-CCE9431645EC}">
                        <a14:shadowObscured xmlns:a14="http://schemas.microsoft.com/office/drawing/2010/main"/>
                      </a:ext>
                    </a:extLst>
                  </pic:spPr>
                </pic:pic>
              </a:graphicData>
            </a:graphic>
          </wp:inline>
        </w:drawing>
      </w:r>
    </w:p>
    <w:p w14:paraId="43C5B4E3" w14:textId="47F1177F" w:rsidR="002957B4" w:rsidRDefault="0032064C" w:rsidP="0032064C">
      <w:pPr>
        <w:pStyle w:val="Caption"/>
        <w:jc w:val="center"/>
      </w:pPr>
      <w:r>
        <w:t xml:space="preserve">Figure </w:t>
      </w:r>
      <w:r>
        <w:fldChar w:fldCharType="begin"/>
      </w:r>
      <w:r>
        <w:instrText xml:space="preserve"> SEQ Figure \* ARABIC </w:instrText>
      </w:r>
      <w:r>
        <w:fldChar w:fldCharType="separate"/>
      </w:r>
      <w:r w:rsidR="00636B57">
        <w:rPr>
          <w:noProof/>
        </w:rPr>
        <w:t>24</w:t>
      </w:r>
      <w:r>
        <w:fldChar w:fldCharType="end"/>
      </w:r>
      <w:r>
        <w:t>: database.py - class</w:t>
      </w:r>
    </w:p>
    <w:p w14:paraId="3A19DB5F" w14:textId="7CCDBDB5" w:rsidR="00FB2C4B" w:rsidRDefault="0032064C" w:rsidP="004C7C16">
      <w:r>
        <w:rPr>
          <w:noProof/>
        </w:rPr>
        <mc:AlternateContent>
          <mc:Choice Requires="wps">
            <w:drawing>
              <wp:anchor distT="0" distB="0" distL="114300" distR="114300" simplePos="0" relativeHeight="251691008" behindDoc="0" locked="0" layoutInCell="1" allowOverlap="1" wp14:anchorId="7BF3CBF3" wp14:editId="4B875F8F">
                <wp:simplePos x="0" y="0"/>
                <wp:positionH relativeFrom="column">
                  <wp:posOffset>787400</wp:posOffset>
                </wp:positionH>
                <wp:positionV relativeFrom="paragraph">
                  <wp:posOffset>5215890</wp:posOffset>
                </wp:positionV>
                <wp:extent cx="4368800" cy="635"/>
                <wp:effectExtent l="0" t="0" r="0" b="0"/>
                <wp:wrapThrough wrapText="bothSides">
                  <wp:wrapPolygon edited="0">
                    <wp:start x="0" y="0"/>
                    <wp:lineTo x="0" y="21600"/>
                    <wp:lineTo x="21600" y="21600"/>
                    <wp:lineTo x="21600" y="0"/>
                  </wp:wrapPolygon>
                </wp:wrapThrough>
                <wp:docPr id="1220400288" name="Text Box 1"/>
                <wp:cNvGraphicFramePr/>
                <a:graphic xmlns:a="http://schemas.openxmlformats.org/drawingml/2006/main">
                  <a:graphicData uri="http://schemas.microsoft.com/office/word/2010/wordprocessingShape">
                    <wps:wsp>
                      <wps:cNvSpPr txBox="1"/>
                      <wps:spPr>
                        <a:xfrm>
                          <a:off x="0" y="0"/>
                          <a:ext cx="4368800" cy="635"/>
                        </a:xfrm>
                        <a:prstGeom prst="rect">
                          <a:avLst/>
                        </a:prstGeom>
                        <a:solidFill>
                          <a:prstClr val="white"/>
                        </a:solidFill>
                        <a:ln>
                          <a:noFill/>
                        </a:ln>
                      </wps:spPr>
                      <wps:txbx>
                        <w:txbxContent>
                          <w:p w14:paraId="6FFA90BF" w14:textId="1E3C711D" w:rsidR="0032064C" w:rsidRPr="00046393" w:rsidRDefault="0032064C" w:rsidP="0032064C">
                            <w:pPr>
                              <w:pStyle w:val="Caption"/>
                              <w:jc w:val="center"/>
                              <w:rPr>
                                <w:noProof/>
                                <w:sz w:val="22"/>
                                <w:szCs w:val="22"/>
                              </w:rPr>
                            </w:pPr>
                            <w:r>
                              <w:t xml:space="preserve">Figure </w:t>
                            </w:r>
                            <w:r>
                              <w:fldChar w:fldCharType="begin"/>
                            </w:r>
                            <w:r>
                              <w:instrText xml:space="preserve"> SEQ Figure \* ARABIC </w:instrText>
                            </w:r>
                            <w:r>
                              <w:fldChar w:fldCharType="separate"/>
                            </w:r>
                            <w:r w:rsidR="00636B57">
                              <w:rPr>
                                <w:noProof/>
                              </w:rPr>
                              <w:t>25</w:t>
                            </w:r>
                            <w:r>
                              <w:fldChar w:fldCharType="end"/>
                            </w:r>
                            <w:r>
                              <w:t xml:space="preserve">: </w:t>
                            </w:r>
                            <w:r w:rsidRPr="00207812">
                              <w:t xml:space="preserve">database.py </w:t>
                            </w:r>
                            <w:r w:rsidR="000B1446">
                              <w:t>–</w:t>
                            </w:r>
                            <w:r>
                              <w:t xml:space="preserve"> </w:t>
                            </w:r>
                            <w:proofErr w:type="spellStart"/>
                            <w:r w:rsidR="000B1446">
                              <w:t>create_table</w:t>
                            </w:r>
                            <w:proofErr w:type="spellEnd"/>
                            <w:r w:rsidR="000B1446">
                              <w:t xml:space="preserve">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3CBF3" id="_x0000_s1033" type="#_x0000_t202" style="position:absolute;margin-left:62pt;margin-top:410.7pt;width:34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ciUGgIAAD8EAAAOAAAAZHJzL2Uyb0RvYy54bWysU8Fu2zAMvQ/YPwi6L07aLQu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" stroked="f">
                <v:textbox style="mso-fit-shape-to-text:t" inset="0,0,0,0">
                  <w:txbxContent>
                    <w:p w14:paraId="6FFA90BF" w14:textId="1E3C711D" w:rsidR="0032064C" w:rsidRPr="00046393" w:rsidRDefault="0032064C" w:rsidP="0032064C">
                      <w:pPr>
                        <w:pStyle w:val="Caption"/>
                        <w:jc w:val="center"/>
                        <w:rPr>
                          <w:noProof/>
                          <w:sz w:val="22"/>
                          <w:szCs w:val="22"/>
                        </w:rPr>
                      </w:pPr>
                      <w:r>
                        <w:t xml:space="preserve">Figure </w:t>
                      </w:r>
                      <w:r>
                        <w:fldChar w:fldCharType="begin"/>
                      </w:r>
                      <w:r>
                        <w:instrText xml:space="preserve"> SEQ Figure \* ARABIC </w:instrText>
                      </w:r>
                      <w:r>
                        <w:fldChar w:fldCharType="separate"/>
                      </w:r>
                      <w:r w:rsidR="00636B57">
                        <w:rPr>
                          <w:noProof/>
                        </w:rPr>
                        <w:t>25</w:t>
                      </w:r>
                      <w:r>
                        <w:fldChar w:fldCharType="end"/>
                      </w:r>
                      <w:r>
                        <w:t xml:space="preserve">: </w:t>
                      </w:r>
                      <w:r w:rsidRPr="00207812">
                        <w:t xml:space="preserve">database.py </w:t>
                      </w:r>
                      <w:r w:rsidR="000B1446">
                        <w:t>–</w:t>
                      </w:r>
                      <w:r>
                        <w:t xml:space="preserve"> </w:t>
                      </w:r>
                      <w:proofErr w:type="spellStart"/>
                      <w:r w:rsidR="000B1446">
                        <w:t>create_table</w:t>
                      </w:r>
                      <w:proofErr w:type="spellEnd"/>
                      <w:r w:rsidR="000B1446">
                        <w:t xml:space="preserve"> function</w:t>
                      </w:r>
                    </w:p>
                  </w:txbxContent>
                </v:textbox>
                <w10:wrap type="through"/>
              </v:shape>
            </w:pict>
          </mc:Fallback>
        </mc:AlternateContent>
      </w:r>
      <w:r>
        <w:rPr>
          <w:noProof/>
        </w:rPr>
        <mc:AlternateContent>
          <mc:Choice Requires="wpg">
            <w:drawing>
              <wp:anchor distT="0" distB="0" distL="114300" distR="114300" simplePos="0" relativeHeight="251688960" behindDoc="0" locked="0" layoutInCell="1" allowOverlap="1" wp14:anchorId="1252CCDA" wp14:editId="6076E04A">
                <wp:simplePos x="0" y="0"/>
                <wp:positionH relativeFrom="column">
                  <wp:posOffset>787400</wp:posOffset>
                </wp:positionH>
                <wp:positionV relativeFrom="paragraph">
                  <wp:posOffset>285115</wp:posOffset>
                </wp:positionV>
                <wp:extent cx="4368800" cy="4873625"/>
                <wp:effectExtent l="0" t="0" r="0" b="3175"/>
                <wp:wrapThrough wrapText="bothSides">
                  <wp:wrapPolygon edited="0">
                    <wp:start x="0" y="0"/>
                    <wp:lineTo x="0" y="21530"/>
                    <wp:lineTo x="21474" y="21530"/>
                    <wp:lineTo x="21474" y="0"/>
                    <wp:lineTo x="0" y="0"/>
                  </wp:wrapPolygon>
                </wp:wrapThrough>
                <wp:docPr id="985519388" name="Group 8"/>
                <wp:cNvGraphicFramePr/>
                <a:graphic xmlns:a="http://schemas.openxmlformats.org/drawingml/2006/main">
                  <a:graphicData uri="http://schemas.microsoft.com/office/word/2010/wordprocessingGroup">
                    <wpg:wgp>
                      <wpg:cNvGrpSpPr/>
                      <wpg:grpSpPr>
                        <a:xfrm>
                          <a:off x="0" y="0"/>
                          <a:ext cx="4368800" cy="4873625"/>
                          <a:chOff x="0" y="0"/>
                          <a:chExt cx="4368800" cy="4873625"/>
                        </a:xfrm>
                      </wpg:grpSpPr>
                      <pic:pic xmlns:pic="http://schemas.openxmlformats.org/drawingml/2006/picture">
                        <pic:nvPicPr>
                          <pic:cNvPr id="31501436" name="Picture 1" descr="A screenshot of a computer program&#10;&#10;AI-generated content may be incorrect."/>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6350" y="0"/>
                            <a:ext cx="4361180" cy="3854450"/>
                          </a:xfrm>
                          <a:prstGeom prst="rect">
                            <a:avLst/>
                          </a:prstGeom>
                        </pic:spPr>
                      </pic:pic>
                      <pic:pic xmlns:pic="http://schemas.openxmlformats.org/drawingml/2006/picture">
                        <pic:nvPicPr>
                          <pic:cNvPr id="656889557" name="Picture 1" descr="A computer screen with white text&#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r="8524"/>
                          <a:stretch>
                            <a:fillRect/>
                          </a:stretch>
                        </pic:blipFill>
                        <pic:spPr bwMode="auto">
                          <a:xfrm>
                            <a:off x="0" y="3848100"/>
                            <a:ext cx="4368800" cy="10255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0C0429B" id="Group 8" o:spid="_x0000_s1026" style="position:absolute;margin-left:62pt;margin-top:22.45pt;width:344pt;height:383.75pt;z-index:251688960" coordsize="43688,48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">
                <v:shape id="Picture 1" o:spid="_x0000_s1027" type="#_x0000_t75" alt="A screenshot of a computer program&#10;&#10;AI-generated content may be incorrect." style="position:absolute;left:63;width:43612;height:38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">
                  <v:imagedata r:id="rId61" o:title="A screenshot of a computer program&#10;&#10;AI-generated content may be incorrect"/>
                </v:shape>
                <v:shape id="Picture 1" o:spid="_x0000_s1028" type="#_x0000_t75" alt="A computer screen with white text&#10;&#10;AI-generated content may be incorrect." style="position:absolute;top:38481;width:43688;height:10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">
                  <v:imagedata r:id="rId62" o:title="A computer screen with white text&#10;&#10;AI-generated content may be incorrect" cropright="5586f"/>
                </v:shape>
                <w10:wrap type="through"/>
              </v:group>
            </w:pict>
          </mc:Fallback>
        </mc:AlternateContent>
      </w:r>
    </w:p>
    <w:p w14:paraId="2E478A30" w14:textId="4A18FE52" w:rsidR="00C677E1" w:rsidRDefault="00C677E1" w:rsidP="0032064C">
      <w:pPr>
        <w:jc w:val="center"/>
        <w:rPr>
          <w:noProof/>
        </w:rPr>
      </w:pPr>
    </w:p>
    <w:p w14:paraId="6ACE5106" w14:textId="77777777" w:rsidR="000B1446" w:rsidRDefault="003240D9" w:rsidP="000B1446">
      <w:pPr>
        <w:keepNext/>
        <w:jc w:val="center"/>
      </w:pPr>
      <w:r w:rsidRPr="003240D9">
        <w:lastRenderedPageBreak/>
        <w:drawing>
          <wp:inline distT="0" distB="0" distL="0" distR="0" wp14:anchorId="0EB7B83B" wp14:editId="5DE80BD2">
            <wp:extent cx="4247813" cy="4184650"/>
            <wp:effectExtent l="0" t="0" r="635" b="6350"/>
            <wp:docPr id="78911670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16707" name="Picture 1" descr="A screen shot of a computer program&#10;&#10;AI-generated content may be incorrect."/>
                    <pic:cNvPicPr/>
                  </pic:nvPicPr>
                  <pic:blipFill>
                    <a:blip r:embed="rId63"/>
                    <a:stretch>
                      <a:fillRect/>
                    </a:stretch>
                  </pic:blipFill>
                  <pic:spPr>
                    <a:xfrm>
                      <a:off x="0" y="0"/>
                      <a:ext cx="4254900" cy="4191632"/>
                    </a:xfrm>
                    <a:prstGeom prst="rect">
                      <a:avLst/>
                    </a:prstGeom>
                  </pic:spPr>
                </pic:pic>
              </a:graphicData>
            </a:graphic>
          </wp:inline>
        </w:drawing>
      </w:r>
    </w:p>
    <w:p w14:paraId="647F4F1D" w14:textId="050D234C" w:rsidR="003240D9" w:rsidRDefault="000B1446" w:rsidP="000B1446">
      <w:pPr>
        <w:pStyle w:val="Caption"/>
        <w:jc w:val="center"/>
      </w:pPr>
      <w:r>
        <w:t xml:space="preserve">Figure </w:t>
      </w:r>
      <w:r>
        <w:fldChar w:fldCharType="begin"/>
      </w:r>
      <w:r>
        <w:instrText xml:space="preserve"> SEQ Figure \* ARABIC </w:instrText>
      </w:r>
      <w:r>
        <w:fldChar w:fldCharType="separate"/>
      </w:r>
      <w:r w:rsidR="00636B57">
        <w:rPr>
          <w:noProof/>
        </w:rPr>
        <w:t>26</w:t>
      </w:r>
      <w:r>
        <w:fldChar w:fldCharType="end"/>
      </w:r>
      <w:r>
        <w:t xml:space="preserve">: </w:t>
      </w:r>
      <w:r w:rsidRPr="009A47F3">
        <w:t xml:space="preserve">database.py – </w:t>
      </w:r>
      <w:proofErr w:type="spellStart"/>
      <w:r w:rsidR="00C55225">
        <w:t>save_jobs</w:t>
      </w:r>
      <w:proofErr w:type="spellEnd"/>
      <w:r w:rsidRPr="009A47F3">
        <w:t xml:space="preserve"> function</w:t>
      </w:r>
    </w:p>
    <w:p w14:paraId="79DD8CF1" w14:textId="77777777" w:rsidR="006E6F10" w:rsidRDefault="00287B55" w:rsidP="006E6F10">
      <w:pPr>
        <w:keepNext/>
        <w:jc w:val="center"/>
      </w:pPr>
      <w:r w:rsidRPr="00287B55">
        <w:drawing>
          <wp:inline distT="0" distB="0" distL="0" distR="0" wp14:anchorId="03FA3D60" wp14:editId="2F1B731D">
            <wp:extent cx="4254500" cy="3379055"/>
            <wp:effectExtent l="0" t="0" r="8890" b="0"/>
            <wp:docPr id="257559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597" name="Picture 1" descr="A screen shot of a computer program&#10;&#10;AI-generated content may be incorrect."/>
                    <pic:cNvPicPr/>
                  </pic:nvPicPr>
                  <pic:blipFill>
                    <a:blip r:embed="rId64"/>
                    <a:stretch>
                      <a:fillRect/>
                    </a:stretch>
                  </pic:blipFill>
                  <pic:spPr>
                    <a:xfrm>
                      <a:off x="0" y="0"/>
                      <a:ext cx="4254500" cy="3379055"/>
                    </a:xfrm>
                    <a:prstGeom prst="rect">
                      <a:avLst/>
                    </a:prstGeom>
                  </pic:spPr>
                </pic:pic>
              </a:graphicData>
            </a:graphic>
          </wp:inline>
        </w:drawing>
      </w:r>
    </w:p>
    <w:p w14:paraId="13DFE625" w14:textId="6DB1EFA6" w:rsidR="00287B55" w:rsidRDefault="006E6F10" w:rsidP="006E6F10">
      <w:pPr>
        <w:pStyle w:val="Caption"/>
        <w:jc w:val="center"/>
      </w:pPr>
      <w:r>
        <w:t xml:space="preserve">Figure </w:t>
      </w:r>
      <w:r>
        <w:fldChar w:fldCharType="begin"/>
      </w:r>
      <w:r>
        <w:instrText xml:space="preserve"> SEQ Figure \* ARABIC </w:instrText>
      </w:r>
      <w:r>
        <w:fldChar w:fldCharType="separate"/>
      </w:r>
      <w:r w:rsidR="00636B57">
        <w:rPr>
          <w:noProof/>
        </w:rPr>
        <w:t>27</w:t>
      </w:r>
      <w:r>
        <w:fldChar w:fldCharType="end"/>
      </w:r>
      <w:r>
        <w:t xml:space="preserve">: </w:t>
      </w:r>
      <w:r w:rsidRPr="00054A55">
        <w:t xml:space="preserve">database.py – </w:t>
      </w:r>
      <w:proofErr w:type="spellStart"/>
      <w:r w:rsidRPr="00054A55">
        <w:t>save_</w:t>
      </w:r>
      <w:r>
        <w:t>courses</w:t>
      </w:r>
      <w:proofErr w:type="spellEnd"/>
      <w:r w:rsidRPr="00054A55">
        <w:t xml:space="preserve"> function</w:t>
      </w:r>
    </w:p>
    <w:p w14:paraId="32604666" w14:textId="77777777" w:rsidR="006E6F10" w:rsidRDefault="006E5B07" w:rsidP="006E6F10">
      <w:pPr>
        <w:keepNext/>
        <w:jc w:val="center"/>
      </w:pPr>
      <w:r w:rsidRPr="006E5B07">
        <w:lastRenderedPageBreak/>
        <w:drawing>
          <wp:inline distT="0" distB="0" distL="0" distR="0" wp14:anchorId="0AC8C023" wp14:editId="5245FC7A">
            <wp:extent cx="4819650" cy="3027835"/>
            <wp:effectExtent l="0" t="0" r="0" b="1270"/>
            <wp:docPr id="13017084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08479" name="Picture 1" descr="A screen shot of a computer program&#10;&#10;AI-generated content may be incorrect."/>
                    <pic:cNvPicPr/>
                  </pic:nvPicPr>
                  <pic:blipFill>
                    <a:blip r:embed="rId65"/>
                    <a:stretch>
                      <a:fillRect/>
                    </a:stretch>
                  </pic:blipFill>
                  <pic:spPr>
                    <a:xfrm>
                      <a:off x="0" y="0"/>
                      <a:ext cx="4826385" cy="3032066"/>
                    </a:xfrm>
                    <a:prstGeom prst="rect">
                      <a:avLst/>
                    </a:prstGeom>
                  </pic:spPr>
                </pic:pic>
              </a:graphicData>
            </a:graphic>
          </wp:inline>
        </w:drawing>
      </w:r>
    </w:p>
    <w:p w14:paraId="4F7DB456" w14:textId="799BDAE8" w:rsidR="006E5B07" w:rsidRDefault="006E6F10" w:rsidP="006E6F10">
      <w:pPr>
        <w:pStyle w:val="Caption"/>
        <w:jc w:val="center"/>
      </w:pPr>
      <w:r>
        <w:t xml:space="preserve">Figure </w:t>
      </w:r>
      <w:r>
        <w:fldChar w:fldCharType="begin"/>
      </w:r>
      <w:r>
        <w:instrText xml:space="preserve"> SEQ Figure \* ARABIC </w:instrText>
      </w:r>
      <w:r>
        <w:fldChar w:fldCharType="separate"/>
      </w:r>
      <w:r w:rsidR="00636B57">
        <w:rPr>
          <w:noProof/>
        </w:rPr>
        <w:t>28</w:t>
      </w:r>
      <w:r>
        <w:fldChar w:fldCharType="end"/>
      </w:r>
      <w:r>
        <w:t xml:space="preserve">: </w:t>
      </w:r>
      <w:r w:rsidRPr="006856DF">
        <w:t xml:space="preserve">database.py – </w:t>
      </w:r>
      <w:proofErr w:type="spellStart"/>
      <w:r>
        <w:t>fetch_jobs</w:t>
      </w:r>
      <w:proofErr w:type="spellEnd"/>
      <w:r w:rsidRPr="006856DF">
        <w:t xml:space="preserve"> function</w:t>
      </w:r>
    </w:p>
    <w:p w14:paraId="3D8665AB" w14:textId="77777777" w:rsidR="006E6F10" w:rsidRDefault="003E56BC" w:rsidP="006E6F10">
      <w:pPr>
        <w:keepNext/>
        <w:jc w:val="center"/>
      </w:pPr>
      <w:r w:rsidRPr="003E56BC">
        <w:drawing>
          <wp:inline distT="0" distB="0" distL="0" distR="0" wp14:anchorId="4B73C4EE" wp14:editId="552D380B">
            <wp:extent cx="4870450" cy="3400430"/>
            <wp:effectExtent l="0" t="0" r="6350" b="9525"/>
            <wp:docPr id="1063326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26766" name="Picture 1" descr="A screen shot of a computer program&#10;&#10;AI-generated content may be incorrect."/>
                    <pic:cNvPicPr/>
                  </pic:nvPicPr>
                  <pic:blipFill>
                    <a:blip r:embed="rId66"/>
                    <a:stretch>
                      <a:fillRect/>
                    </a:stretch>
                  </pic:blipFill>
                  <pic:spPr>
                    <a:xfrm>
                      <a:off x="0" y="0"/>
                      <a:ext cx="4885074" cy="3410640"/>
                    </a:xfrm>
                    <a:prstGeom prst="rect">
                      <a:avLst/>
                    </a:prstGeom>
                  </pic:spPr>
                </pic:pic>
              </a:graphicData>
            </a:graphic>
          </wp:inline>
        </w:drawing>
      </w:r>
    </w:p>
    <w:p w14:paraId="5B1806A1" w14:textId="533976C9" w:rsidR="006E5B07" w:rsidRPr="004C7C16" w:rsidRDefault="006E6F10" w:rsidP="006E6F10">
      <w:pPr>
        <w:pStyle w:val="Caption"/>
        <w:jc w:val="center"/>
      </w:pPr>
      <w:r>
        <w:t xml:space="preserve">Figure </w:t>
      </w:r>
      <w:r>
        <w:fldChar w:fldCharType="begin"/>
      </w:r>
      <w:r>
        <w:instrText xml:space="preserve"> SEQ Figure \* ARABIC </w:instrText>
      </w:r>
      <w:r>
        <w:fldChar w:fldCharType="separate"/>
      </w:r>
      <w:r w:rsidR="00636B57">
        <w:rPr>
          <w:noProof/>
        </w:rPr>
        <w:t>29</w:t>
      </w:r>
      <w:r>
        <w:fldChar w:fldCharType="end"/>
      </w:r>
      <w:r>
        <w:t xml:space="preserve">: </w:t>
      </w:r>
      <w:r w:rsidRPr="008F7371">
        <w:t xml:space="preserve">database.py – </w:t>
      </w:r>
      <w:proofErr w:type="spellStart"/>
      <w:r>
        <w:t>fetch</w:t>
      </w:r>
      <w:r w:rsidRPr="008F7371">
        <w:t>_courses</w:t>
      </w:r>
      <w:proofErr w:type="spellEnd"/>
      <w:r w:rsidRPr="008F7371">
        <w:t xml:space="preserve"> function</w:t>
      </w:r>
    </w:p>
    <w:p w14:paraId="04D3F1C6" w14:textId="77777777" w:rsidR="005D10B2" w:rsidRDefault="005D10B2" w:rsidP="00A83CA4">
      <w:pPr>
        <w:jc w:val="both"/>
      </w:pPr>
    </w:p>
    <w:p w14:paraId="07C354C3" w14:textId="77777777" w:rsidR="00DB7E4F" w:rsidRDefault="00DB7E4F" w:rsidP="00A83CA4">
      <w:pPr>
        <w:jc w:val="both"/>
      </w:pPr>
    </w:p>
    <w:p w14:paraId="09A6FED7" w14:textId="77777777" w:rsidR="00B32E94" w:rsidRDefault="00B32E94" w:rsidP="00A83CA4">
      <w:pPr>
        <w:jc w:val="both"/>
      </w:pPr>
    </w:p>
    <w:p w14:paraId="038A0EDC" w14:textId="77777777" w:rsidR="00B32E94" w:rsidRDefault="00B32E94" w:rsidP="00A83CA4">
      <w:pPr>
        <w:jc w:val="both"/>
      </w:pPr>
    </w:p>
    <w:p w14:paraId="00BDEF4B" w14:textId="27A2B9F6" w:rsidR="00B32E94" w:rsidRDefault="00C240C3" w:rsidP="00B32E94">
      <w:pPr>
        <w:pStyle w:val="Heading3"/>
      </w:pPr>
      <w:bookmarkStart w:id="39" w:name="_Toc215157747"/>
      <w:r>
        <w:lastRenderedPageBreak/>
        <w:t>Scheduler</w:t>
      </w:r>
      <w:bookmarkEnd w:id="39"/>
    </w:p>
    <w:p w14:paraId="3D31C5E9" w14:textId="0AF4DE27" w:rsidR="006E35D4" w:rsidRDefault="0056472E" w:rsidP="006E35D4">
      <w:pPr>
        <w:jc w:val="both"/>
      </w:pPr>
      <w:r>
        <w:t xml:space="preserve">Figure 30 to 33 shows </w:t>
      </w:r>
      <w:r w:rsidR="00CB4EFA">
        <w:t xml:space="preserve">implementation </w:t>
      </w:r>
      <w:r w:rsidR="006E35D4" w:rsidRPr="006E35D4">
        <w:t>of the automate</w:t>
      </w:r>
      <w:r w:rsidR="00CB4EFA">
        <w:t>d</w:t>
      </w:r>
      <w:r w:rsidR="006E35D4" w:rsidRPr="006E35D4">
        <w:t xml:space="preserve"> continuous data collection and model maintenance through scheduled scraping and periodic retraining. It begins by defining a list of common job titles across various industries and cycles through them using Python’s </w:t>
      </w:r>
      <w:proofErr w:type="gramStart"/>
      <w:r w:rsidR="006E35D4" w:rsidRPr="006E35D4">
        <w:t>cycle(</w:t>
      </w:r>
      <w:proofErr w:type="gramEnd"/>
      <w:r w:rsidR="006E35D4" w:rsidRPr="006E35D4">
        <w:t xml:space="preserve">) function to ensure that every scraping run targets a different job title. The </w:t>
      </w:r>
      <w:proofErr w:type="spellStart"/>
      <w:r w:rsidR="006E35D4" w:rsidRPr="006E35D4">
        <w:t>run_hourly_</w:t>
      </w:r>
      <w:proofErr w:type="gramStart"/>
      <w:r w:rsidR="006E35D4" w:rsidRPr="006E35D4">
        <w:t>scraper</w:t>
      </w:r>
      <w:proofErr w:type="spellEnd"/>
      <w:r w:rsidR="006E35D4" w:rsidRPr="006E35D4">
        <w:t>(</w:t>
      </w:r>
      <w:proofErr w:type="gramEnd"/>
      <w:r w:rsidR="006E35D4" w:rsidRPr="006E35D4">
        <w:t xml:space="preserve">) function executes once every hour and manages the full scraping workflow: it first connects to the SQLite database through the </w:t>
      </w:r>
      <w:proofErr w:type="spellStart"/>
      <w:r w:rsidR="006E35D4" w:rsidRPr="006E35D4">
        <w:t>PathfinderDatabase</w:t>
      </w:r>
      <w:proofErr w:type="spellEnd"/>
      <w:r w:rsidR="006E35D4" w:rsidRPr="006E35D4">
        <w:t xml:space="preserve"> class and initializes an </w:t>
      </w:r>
      <w:proofErr w:type="spellStart"/>
      <w:r w:rsidR="006E35D4" w:rsidRPr="006E35D4">
        <w:t>IndeedScraper</w:t>
      </w:r>
      <w:proofErr w:type="spellEnd"/>
      <w:r w:rsidR="006E35D4" w:rsidRPr="006E35D4">
        <w:t xml:space="preserve"> instance to collect job postings for the next job title in the cycle. Once scraped, the jobs are stored in the database, after which the scraper is shut down to free resources. The function then initializes the </w:t>
      </w:r>
      <w:proofErr w:type="spellStart"/>
      <w:r w:rsidR="006E35D4" w:rsidRPr="006E35D4">
        <w:t>CourseraScraper</w:t>
      </w:r>
      <w:proofErr w:type="spellEnd"/>
      <w:r w:rsidR="006E35D4" w:rsidRPr="006E35D4">
        <w:t xml:space="preserve"> to gather relevant courses for the same job title and similarly stores them in the database. In parallel, the system also supports automated machine learning model updates through the </w:t>
      </w:r>
      <w:proofErr w:type="spellStart"/>
      <w:r w:rsidR="006E35D4" w:rsidRPr="006E35D4">
        <w:t>run_monthly_</w:t>
      </w:r>
      <w:proofErr w:type="gramStart"/>
      <w:r w:rsidR="006E35D4" w:rsidRPr="006E35D4">
        <w:t>training</w:t>
      </w:r>
      <w:proofErr w:type="spellEnd"/>
      <w:r w:rsidR="006E35D4" w:rsidRPr="006E35D4">
        <w:t>(</w:t>
      </w:r>
      <w:proofErr w:type="gramEnd"/>
      <w:r w:rsidR="006E35D4" w:rsidRPr="006E35D4">
        <w:t>) function, which retrains the job prediction model every 30 days. It updates the core assets required for inference, including the trained model, TF-IDF vectorizer, and label encoder by loading newly saved .</w:t>
      </w:r>
      <w:proofErr w:type="spellStart"/>
      <w:r w:rsidR="006E35D4" w:rsidRPr="006E35D4">
        <w:t>pkl</w:t>
      </w:r>
      <w:proofErr w:type="spellEnd"/>
      <w:r w:rsidR="006E35D4" w:rsidRPr="006E35D4">
        <w:t xml:space="preserve"> files. The </w:t>
      </w:r>
      <w:proofErr w:type="spellStart"/>
      <w:r w:rsidR="006E35D4" w:rsidRPr="006E35D4">
        <w:t>start_</w:t>
      </w:r>
      <w:proofErr w:type="gramStart"/>
      <w:r w:rsidR="006E35D4" w:rsidRPr="006E35D4">
        <w:t>scheduler</w:t>
      </w:r>
      <w:proofErr w:type="spellEnd"/>
      <w:r w:rsidR="006E35D4" w:rsidRPr="006E35D4">
        <w:t>(</w:t>
      </w:r>
      <w:proofErr w:type="gramEnd"/>
      <w:r w:rsidR="006E35D4" w:rsidRPr="006E35D4">
        <w:t xml:space="preserve">) function configures the automation using the schedule library, running the hourly scraping job and the monthly training job at specified intervals, while also triggering both once during system startup. Finally, </w:t>
      </w:r>
      <w:proofErr w:type="spellStart"/>
      <w:r w:rsidR="006E35D4" w:rsidRPr="006E35D4">
        <w:t>FastAPI’s</w:t>
      </w:r>
      <w:proofErr w:type="spellEnd"/>
      <w:r w:rsidR="006E35D4" w:rsidRPr="006E35D4">
        <w:t xml:space="preserve"> </w:t>
      </w:r>
      <w:proofErr w:type="spellStart"/>
      <w:r w:rsidR="006E35D4" w:rsidRPr="006E35D4">
        <w:t>startup_event</w:t>
      </w:r>
      <w:proofErr w:type="spellEnd"/>
      <w:r w:rsidR="006E35D4" w:rsidRPr="006E35D4">
        <w:t xml:space="preserve"> launches the scheduler in a background thread to ensure continuous execution without blocking the API. Overall, this code provides a fully automated pipeline that continuously updates job and course datasets while periodically improving the machine learning model to ensure fresh and accurate predictions.</w:t>
      </w:r>
    </w:p>
    <w:p w14:paraId="3847D88E" w14:textId="77777777" w:rsidR="006E35D4" w:rsidRDefault="006E35D4" w:rsidP="006E35D4">
      <w:pPr>
        <w:jc w:val="both"/>
      </w:pPr>
    </w:p>
    <w:p w14:paraId="5FB903A1" w14:textId="77777777" w:rsidR="00BF5AC6" w:rsidRDefault="00956045" w:rsidP="00BF5AC6">
      <w:pPr>
        <w:keepNext/>
        <w:jc w:val="center"/>
      </w:pPr>
      <w:r w:rsidRPr="00956045">
        <w:drawing>
          <wp:inline distT="0" distB="0" distL="0" distR="0" wp14:anchorId="59F0802B" wp14:editId="709653D0">
            <wp:extent cx="5931970" cy="3562350"/>
            <wp:effectExtent l="0" t="0" r="0" b="0"/>
            <wp:docPr id="10122975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97509" name="Picture 1" descr="A screenshot of a computer program&#10;&#10;AI-generated content may be incorrect."/>
                    <pic:cNvPicPr/>
                  </pic:nvPicPr>
                  <pic:blipFill>
                    <a:blip r:embed="rId67"/>
                    <a:stretch>
                      <a:fillRect/>
                    </a:stretch>
                  </pic:blipFill>
                  <pic:spPr>
                    <a:xfrm>
                      <a:off x="0" y="0"/>
                      <a:ext cx="5937390" cy="3565605"/>
                    </a:xfrm>
                    <a:prstGeom prst="rect">
                      <a:avLst/>
                    </a:prstGeom>
                  </pic:spPr>
                </pic:pic>
              </a:graphicData>
            </a:graphic>
          </wp:inline>
        </w:drawing>
      </w:r>
    </w:p>
    <w:p w14:paraId="68D12D36" w14:textId="583BEFF6" w:rsidR="006E35D4" w:rsidRDefault="00BF5AC6" w:rsidP="00BF5AC6">
      <w:pPr>
        <w:pStyle w:val="Caption"/>
        <w:jc w:val="center"/>
      </w:pPr>
      <w:r>
        <w:t xml:space="preserve">Figure </w:t>
      </w:r>
      <w:r>
        <w:fldChar w:fldCharType="begin"/>
      </w:r>
      <w:r>
        <w:instrText xml:space="preserve"> SEQ Figure \* ARABIC </w:instrText>
      </w:r>
      <w:r>
        <w:fldChar w:fldCharType="separate"/>
      </w:r>
      <w:r w:rsidR="00636B57">
        <w:rPr>
          <w:noProof/>
        </w:rPr>
        <w:t>30</w:t>
      </w:r>
      <w:r>
        <w:fldChar w:fldCharType="end"/>
      </w:r>
      <w:r>
        <w:t>: main.py - job list</w:t>
      </w:r>
    </w:p>
    <w:p w14:paraId="3733B4F3" w14:textId="77777777" w:rsidR="00E3008C" w:rsidRDefault="00EB125E" w:rsidP="00E3008C">
      <w:pPr>
        <w:keepNext/>
        <w:jc w:val="center"/>
      </w:pPr>
      <w:r w:rsidRPr="00EB125E">
        <w:lastRenderedPageBreak/>
        <w:drawing>
          <wp:inline distT="0" distB="0" distL="0" distR="0" wp14:anchorId="2B8BC99A" wp14:editId="5810E485">
            <wp:extent cx="3371850" cy="3296712"/>
            <wp:effectExtent l="0" t="0" r="0" b="0"/>
            <wp:docPr id="11542774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77473" name="Picture 1" descr="A screen shot of a computer program&#10;&#10;AI-generated content may be incorrect."/>
                    <pic:cNvPicPr/>
                  </pic:nvPicPr>
                  <pic:blipFill rotWithShape="1">
                    <a:blip r:embed="rId68"/>
                    <a:srcRect r="7742"/>
                    <a:stretch>
                      <a:fillRect/>
                    </a:stretch>
                  </pic:blipFill>
                  <pic:spPr bwMode="auto">
                    <a:xfrm>
                      <a:off x="0" y="0"/>
                      <a:ext cx="3392757" cy="3317153"/>
                    </a:xfrm>
                    <a:prstGeom prst="rect">
                      <a:avLst/>
                    </a:prstGeom>
                    <a:ln>
                      <a:noFill/>
                    </a:ln>
                    <a:extLst>
                      <a:ext uri="{53640926-AAD7-44D8-BBD7-CCE9431645EC}">
                        <a14:shadowObscured xmlns:a14="http://schemas.microsoft.com/office/drawing/2010/main"/>
                      </a:ext>
                    </a:extLst>
                  </pic:spPr>
                </pic:pic>
              </a:graphicData>
            </a:graphic>
          </wp:inline>
        </w:drawing>
      </w:r>
    </w:p>
    <w:p w14:paraId="0A482EE5" w14:textId="045475CF" w:rsidR="00956045" w:rsidRDefault="00E3008C" w:rsidP="00E3008C">
      <w:pPr>
        <w:pStyle w:val="Caption"/>
        <w:jc w:val="center"/>
      </w:pPr>
      <w:r>
        <w:t xml:space="preserve">Figure </w:t>
      </w:r>
      <w:r>
        <w:fldChar w:fldCharType="begin"/>
      </w:r>
      <w:r>
        <w:instrText xml:space="preserve"> SEQ Figure \* ARABIC </w:instrText>
      </w:r>
      <w:r>
        <w:fldChar w:fldCharType="separate"/>
      </w:r>
      <w:r w:rsidR="00636B57">
        <w:rPr>
          <w:noProof/>
        </w:rPr>
        <w:t>31</w:t>
      </w:r>
      <w:r>
        <w:fldChar w:fldCharType="end"/>
      </w:r>
      <w:r>
        <w:t xml:space="preserve">: </w:t>
      </w:r>
      <w:r w:rsidRPr="0027749F">
        <w:t xml:space="preserve">main.py - </w:t>
      </w:r>
      <w:r>
        <w:t>hourly job and course scraper</w:t>
      </w:r>
    </w:p>
    <w:p w14:paraId="2960BB55" w14:textId="77777777" w:rsidR="00E3008C" w:rsidRDefault="00526A37" w:rsidP="00E3008C">
      <w:pPr>
        <w:keepNext/>
        <w:jc w:val="center"/>
      </w:pPr>
      <w:r w:rsidRPr="00526A37">
        <w:drawing>
          <wp:inline distT="0" distB="0" distL="0" distR="0" wp14:anchorId="3FEED5D2" wp14:editId="30B7E559">
            <wp:extent cx="3390900" cy="3349618"/>
            <wp:effectExtent l="0" t="0" r="0" b="3810"/>
            <wp:docPr id="659157284"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7284" name="Picture 1" descr="A computer screen with many colorful text&#10;&#10;AI-generated content may be incorrect."/>
                    <pic:cNvPicPr/>
                  </pic:nvPicPr>
                  <pic:blipFill>
                    <a:blip r:embed="rId69"/>
                    <a:stretch>
                      <a:fillRect/>
                    </a:stretch>
                  </pic:blipFill>
                  <pic:spPr>
                    <a:xfrm>
                      <a:off x="0" y="0"/>
                      <a:ext cx="3403637" cy="3362200"/>
                    </a:xfrm>
                    <a:prstGeom prst="rect">
                      <a:avLst/>
                    </a:prstGeom>
                  </pic:spPr>
                </pic:pic>
              </a:graphicData>
            </a:graphic>
          </wp:inline>
        </w:drawing>
      </w:r>
    </w:p>
    <w:p w14:paraId="218D0435" w14:textId="646AAA14" w:rsidR="00526A37" w:rsidRDefault="00E3008C" w:rsidP="00E3008C">
      <w:pPr>
        <w:pStyle w:val="Caption"/>
        <w:jc w:val="center"/>
      </w:pPr>
      <w:r>
        <w:t xml:space="preserve">Figure </w:t>
      </w:r>
      <w:r>
        <w:fldChar w:fldCharType="begin"/>
      </w:r>
      <w:r>
        <w:instrText xml:space="preserve"> SEQ Figure \* ARABIC </w:instrText>
      </w:r>
      <w:r>
        <w:fldChar w:fldCharType="separate"/>
      </w:r>
      <w:r w:rsidR="00636B57">
        <w:rPr>
          <w:noProof/>
        </w:rPr>
        <w:t>32</w:t>
      </w:r>
      <w:r>
        <w:fldChar w:fldCharType="end"/>
      </w:r>
      <w:r>
        <w:t xml:space="preserve">: </w:t>
      </w:r>
      <w:r w:rsidRPr="00AA0024">
        <w:t xml:space="preserve">main.py - </w:t>
      </w:r>
      <w:r>
        <w:t>monthly model builder</w:t>
      </w:r>
    </w:p>
    <w:p w14:paraId="79CBE211" w14:textId="77777777" w:rsidR="00E3008C" w:rsidRDefault="007033D3" w:rsidP="00E3008C">
      <w:pPr>
        <w:keepNext/>
        <w:jc w:val="center"/>
      </w:pPr>
      <w:r w:rsidRPr="007033D3">
        <w:drawing>
          <wp:inline distT="0" distB="0" distL="0" distR="0" wp14:anchorId="0B5997EC" wp14:editId="7DDBAE01">
            <wp:extent cx="3352800" cy="536223"/>
            <wp:effectExtent l="0" t="0" r="0" b="0"/>
            <wp:docPr id="171260886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08864" name="Picture 1" descr="A black screen with white text&#10;&#10;AI-generated content may be incorrect."/>
                    <pic:cNvPicPr/>
                  </pic:nvPicPr>
                  <pic:blipFill>
                    <a:blip r:embed="rId70"/>
                    <a:stretch>
                      <a:fillRect/>
                    </a:stretch>
                  </pic:blipFill>
                  <pic:spPr>
                    <a:xfrm>
                      <a:off x="0" y="0"/>
                      <a:ext cx="3448334" cy="551502"/>
                    </a:xfrm>
                    <a:prstGeom prst="rect">
                      <a:avLst/>
                    </a:prstGeom>
                  </pic:spPr>
                </pic:pic>
              </a:graphicData>
            </a:graphic>
          </wp:inline>
        </w:drawing>
      </w:r>
    </w:p>
    <w:p w14:paraId="68A6510F" w14:textId="3C88CC16" w:rsidR="007033D3" w:rsidRPr="006E35D4" w:rsidRDefault="00E3008C" w:rsidP="00E3008C">
      <w:pPr>
        <w:pStyle w:val="Caption"/>
        <w:jc w:val="center"/>
      </w:pPr>
      <w:r>
        <w:t xml:space="preserve">Figure </w:t>
      </w:r>
      <w:r>
        <w:fldChar w:fldCharType="begin"/>
      </w:r>
      <w:r>
        <w:instrText xml:space="preserve"> SEQ Figure \* ARABIC </w:instrText>
      </w:r>
      <w:r>
        <w:fldChar w:fldCharType="separate"/>
      </w:r>
      <w:r w:rsidR="00636B57">
        <w:rPr>
          <w:noProof/>
        </w:rPr>
        <w:t>33</w:t>
      </w:r>
      <w:r>
        <w:fldChar w:fldCharType="end"/>
      </w:r>
      <w:r>
        <w:t xml:space="preserve">: </w:t>
      </w:r>
      <w:r w:rsidRPr="00332DD1">
        <w:t xml:space="preserve">main.py - </w:t>
      </w:r>
      <w:r>
        <w:t>schedule initiator</w:t>
      </w:r>
    </w:p>
    <w:p w14:paraId="11C96722" w14:textId="32CFDEAA" w:rsidR="00CD0E66" w:rsidRDefault="00CD0E66" w:rsidP="00CD0E66">
      <w:pPr>
        <w:pStyle w:val="Heading3"/>
      </w:pPr>
      <w:bookmarkStart w:id="40" w:name="_Toc215157748"/>
      <w:r>
        <w:lastRenderedPageBreak/>
        <w:t>API request</w:t>
      </w:r>
      <w:r w:rsidR="00660BA7">
        <w:t xml:space="preserve"> Response</w:t>
      </w:r>
      <w:bookmarkEnd w:id="40"/>
    </w:p>
    <w:p w14:paraId="687F8FD6" w14:textId="07A7A930" w:rsidR="00B32E94" w:rsidRDefault="00F13F45" w:rsidP="00A83CA4">
      <w:pPr>
        <w:jc w:val="both"/>
      </w:pPr>
      <w:r w:rsidRPr="00F13F45">
        <w:t xml:space="preserve">This section of the frontend handles parallel API requests for personality analysis and career prediction using </w:t>
      </w:r>
      <w:proofErr w:type="spellStart"/>
      <w:r w:rsidRPr="00F13F45">
        <w:t>Promise.all</w:t>
      </w:r>
      <w:proofErr w:type="spellEnd"/>
      <w:r w:rsidRPr="00F13F45">
        <w:t xml:space="preserve"> to improve efficiency and reduce waiting time for the user. Inside a try block, the function sends two asynchronous POST requests simultaneously: one to the /personality endpoint with the </w:t>
      </w:r>
      <w:proofErr w:type="spellStart"/>
      <w:r w:rsidRPr="00F13F45">
        <w:t>oceanPayload</w:t>
      </w:r>
      <w:proofErr w:type="spellEnd"/>
      <w:r w:rsidRPr="00F13F45">
        <w:t xml:space="preserve"> containing personality test inputs, and another to the /predict endpoint with the </w:t>
      </w:r>
      <w:proofErr w:type="spellStart"/>
      <w:r w:rsidRPr="00F13F45">
        <w:t>profilePayload</w:t>
      </w:r>
      <w:proofErr w:type="spellEnd"/>
      <w:r w:rsidRPr="00F13F45">
        <w:t xml:space="preserve"> used for job prediction. Once both requests </w:t>
      </w:r>
      <w:proofErr w:type="gramStart"/>
      <w:r w:rsidRPr="00F13F45">
        <w:t>complete</w:t>
      </w:r>
      <w:proofErr w:type="gramEnd"/>
      <w:r w:rsidRPr="00F13F45">
        <w:t xml:space="preserve">, their responses are checked to ensure they returned successful HTTP status codes; if either response is not OK, a descriptive error is thrown. The JSON data from both endpoints is then extracted and stored in the component state, with </w:t>
      </w:r>
      <w:proofErr w:type="spellStart"/>
      <w:proofErr w:type="gramStart"/>
      <w:r w:rsidRPr="00F13F45">
        <w:t>setPersonalityResult</w:t>
      </w:r>
      <w:proofErr w:type="spellEnd"/>
      <w:r w:rsidRPr="00F13F45">
        <w:t>(</w:t>
      </w:r>
      <w:proofErr w:type="gramEnd"/>
      <w:r w:rsidRPr="00F13F45">
        <w:t xml:space="preserve">) saving the personality analysis and </w:t>
      </w:r>
      <w:proofErr w:type="spellStart"/>
      <w:proofErr w:type="gramStart"/>
      <w:r w:rsidRPr="00F13F45">
        <w:t>setResults</w:t>
      </w:r>
      <w:proofErr w:type="spellEnd"/>
      <w:r w:rsidRPr="00F13F45">
        <w:t>(</w:t>
      </w:r>
      <w:proofErr w:type="gramEnd"/>
      <w:r w:rsidRPr="00F13F45">
        <w:t xml:space="preserve">) storing career recommendations. If any part of the operation fails—such as a network issue or backend error—the catch block logs the error and displays a user-friendly message through the </w:t>
      </w:r>
      <w:proofErr w:type="spellStart"/>
      <w:proofErr w:type="gramStart"/>
      <w:r w:rsidRPr="00F13F45">
        <w:t>setError</w:t>
      </w:r>
      <w:proofErr w:type="spellEnd"/>
      <w:r w:rsidRPr="00F13F45">
        <w:t>(</w:t>
      </w:r>
      <w:proofErr w:type="gramEnd"/>
      <w:r w:rsidRPr="00F13F45">
        <w:t xml:space="preserve">) state. Finally, the </w:t>
      </w:r>
      <w:proofErr w:type="gramStart"/>
      <w:r w:rsidRPr="00F13F45">
        <w:t>finally</w:t>
      </w:r>
      <w:proofErr w:type="gramEnd"/>
      <w:r w:rsidRPr="00F13F45">
        <w:t xml:space="preserve"> block ensures that the loading indicator is turned off by calling </w:t>
      </w:r>
      <w:proofErr w:type="spellStart"/>
      <w:r w:rsidRPr="00F13F45">
        <w:t>setLoading</w:t>
      </w:r>
      <w:proofErr w:type="spellEnd"/>
      <w:r w:rsidRPr="00F13F45">
        <w:t>(false) regardless of success or failure. This structure provides a robust, efficient, and user-responsive way to fetch and display multiple prediction results concurrently.</w:t>
      </w:r>
    </w:p>
    <w:p w14:paraId="119F760A" w14:textId="015DCCE0" w:rsidR="00AF10F5" w:rsidRDefault="00F86964" w:rsidP="00A83CA4">
      <w:pPr>
        <w:jc w:val="both"/>
        <w:rPr>
          <w:noProof/>
        </w:rPr>
      </w:pPr>
      <w:r>
        <w:rPr>
          <w:noProof/>
        </w:rPr>
        <mc:AlternateContent>
          <mc:Choice Requires="wps">
            <w:drawing>
              <wp:anchor distT="0" distB="0" distL="114300" distR="114300" simplePos="0" relativeHeight="251696128" behindDoc="0" locked="0" layoutInCell="1" allowOverlap="1" wp14:anchorId="06896D38" wp14:editId="12B3E432">
                <wp:simplePos x="0" y="0"/>
                <wp:positionH relativeFrom="column">
                  <wp:posOffset>876300</wp:posOffset>
                </wp:positionH>
                <wp:positionV relativeFrom="paragraph">
                  <wp:posOffset>5281930</wp:posOffset>
                </wp:positionV>
                <wp:extent cx="4184650" cy="635"/>
                <wp:effectExtent l="0" t="0" r="0" b="0"/>
                <wp:wrapThrough wrapText="bothSides">
                  <wp:wrapPolygon edited="0">
                    <wp:start x="0" y="0"/>
                    <wp:lineTo x="0" y="21600"/>
                    <wp:lineTo x="21600" y="21600"/>
                    <wp:lineTo x="21600" y="0"/>
                  </wp:wrapPolygon>
                </wp:wrapThrough>
                <wp:docPr id="1074615827" name="Text Box 1"/>
                <wp:cNvGraphicFramePr/>
                <a:graphic xmlns:a="http://schemas.openxmlformats.org/drawingml/2006/main">
                  <a:graphicData uri="http://schemas.microsoft.com/office/word/2010/wordprocessingShape">
                    <wps:wsp>
                      <wps:cNvSpPr txBox="1"/>
                      <wps:spPr>
                        <a:xfrm>
                          <a:off x="0" y="0"/>
                          <a:ext cx="4184650" cy="635"/>
                        </a:xfrm>
                        <a:prstGeom prst="rect">
                          <a:avLst/>
                        </a:prstGeom>
                        <a:solidFill>
                          <a:prstClr val="white"/>
                        </a:solidFill>
                        <a:ln>
                          <a:noFill/>
                        </a:ln>
                      </wps:spPr>
                      <wps:txbx>
                        <w:txbxContent>
                          <w:p w14:paraId="50352752" w14:textId="04E7F341" w:rsidR="00F86964" w:rsidRPr="00F11856" w:rsidRDefault="00F86964" w:rsidP="00F86964">
                            <w:pPr>
                              <w:pStyle w:val="Caption"/>
                              <w:jc w:val="center"/>
                              <w:rPr>
                                <w:noProof/>
                                <w:sz w:val="22"/>
                                <w:szCs w:val="22"/>
                              </w:rPr>
                            </w:pPr>
                            <w:r>
                              <w:t xml:space="preserve">Figure </w:t>
                            </w:r>
                            <w:r>
                              <w:fldChar w:fldCharType="begin"/>
                            </w:r>
                            <w:r>
                              <w:instrText xml:space="preserve"> SEQ Figure \* ARABIC </w:instrText>
                            </w:r>
                            <w:r>
                              <w:fldChar w:fldCharType="separate"/>
                            </w:r>
                            <w:r w:rsidR="00636B57">
                              <w:rPr>
                                <w:noProof/>
                              </w:rPr>
                              <w:t>34</w:t>
                            </w:r>
                            <w:r>
                              <w:fldChar w:fldCharType="end"/>
                            </w:r>
                            <w:r>
                              <w:t xml:space="preserve">: </w:t>
                            </w:r>
                            <w:proofErr w:type="spellStart"/>
                            <w:r>
                              <w:t>pathfinder</w:t>
                            </w:r>
                            <w:r>
                              <w:rPr>
                                <w:noProof/>
                              </w:rPr>
                              <w:t>.jsx</w:t>
                            </w:r>
                            <w:proofErr w:type="spellEnd"/>
                            <w:r>
                              <w:rPr>
                                <w:noProof/>
                              </w:rPr>
                              <w:t xml:space="preserve"> API call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96D38" id="_x0000_s1034" type="#_x0000_t202" style="position:absolute;left:0;text-align:left;margin-left:69pt;margin-top:415.9pt;width:329.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laWGgIAAD8EAAAOAAAAZHJzL2Uyb0RvYy54bWysU8Fu2zAMvQ/YPwi6L066Ng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7byex2ekchSbHp57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" stroked="f">
                <v:textbox style="mso-fit-shape-to-text:t" inset="0,0,0,0">
                  <w:txbxContent>
                    <w:p w14:paraId="50352752" w14:textId="04E7F341" w:rsidR="00F86964" w:rsidRPr="00F11856" w:rsidRDefault="00F86964" w:rsidP="00F86964">
                      <w:pPr>
                        <w:pStyle w:val="Caption"/>
                        <w:jc w:val="center"/>
                        <w:rPr>
                          <w:noProof/>
                          <w:sz w:val="22"/>
                          <w:szCs w:val="22"/>
                        </w:rPr>
                      </w:pPr>
                      <w:r>
                        <w:t xml:space="preserve">Figure </w:t>
                      </w:r>
                      <w:r>
                        <w:fldChar w:fldCharType="begin"/>
                      </w:r>
                      <w:r>
                        <w:instrText xml:space="preserve"> SEQ Figure \* ARABIC </w:instrText>
                      </w:r>
                      <w:r>
                        <w:fldChar w:fldCharType="separate"/>
                      </w:r>
                      <w:r w:rsidR="00636B57">
                        <w:rPr>
                          <w:noProof/>
                        </w:rPr>
                        <w:t>34</w:t>
                      </w:r>
                      <w:r>
                        <w:fldChar w:fldCharType="end"/>
                      </w:r>
                      <w:r>
                        <w:t xml:space="preserve">: </w:t>
                      </w:r>
                      <w:proofErr w:type="spellStart"/>
                      <w:r>
                        <w:t>pathfinder</w:t>
                      </w:r>
                      <w:r>
                        <w:rPr>
                          <w:noProof/>
                        </w:rPr>
                        <w:t>.jsx</w:t>
                      </w:r>
                      <w:proofErr w:type="spellEnd"/>
                      <w:r>
                        <w:rPr>
                          <w:noProof/>
                        </w:rPr>
                        <w:t xml:space="preserve"> API call</w:t>
                      </w:r>
                    </w:p>
                  </w:txbxContent>
                </v:textbox>
                <w10:wrap type="through"/>
              </v:shape>
            </w:pict>
          </mc:Fallback>
        </mc:AlternateContent>
      </w:r>
      <w:r>
        <w:rPr>
          <w:noProof/>
        </w:rPr>
        <mc:AlternateContent>
          <mc:Choice Requires="wpg">
            <w:drawing>
              <wp:anchor distT="0" distB="0" distL="114300" distR="114300" simplePos="0" relativeHeight="251694080" behindDoc="0" locked="0" layoutInCell="1" allowOverlap="1" wp14:anchorId="7F2FEC2F" wp14:editId="7EBF4BBF">
                <wp:simplePos x="0" y="0"/>
                <wp:positionH relativeFrom="column">
                  <wp:posOffset>876300</wp:posOffset>
                </wp:positionH>
                <wp:positionV relativeFrom="paragraph">
                  <wp:posOffset>8255</wp:posOffset>
                </wp:positionV>
                <wp:extent cx="4184650" cy="5278120"/>
                <wp:effectExtent l="0" t="0" r="6350" b="0"/>
                <wp:wrapThrough wrapText="bothSides">
                  <wp:wrapPolygon edited="0">
                    <wp:start x="0" y="0"/>
                    <wp:lineTo x="0" y="21517"/>
                    <wp:lineTo x="21534" y="21517"/>
                    <wp:lineTo x="21534" y="0"/>
                    <wp:lineTo x="0" y="0"/>
                  </wp:wrapPolygon>
                </wp:wrapThrough>
                <wp:docPr id="1760286614" name="Group 9"/>
                <wp:cNvGraphicFramePr/>
                <a:graphic xmlns:a="http://schemas.openxmlformats.org/drawingml/2006/main">
                  <a:graphicData uri="http://schemas.microsoft.com/office/word/2010/wordprocessingGroup">
                    <wpg:wgp>
                      <wpg:cNvGrpSpPr/>
                      <wpg:grpSpPr>
                        <a:xfrm>
                          <a:off x="0" y="0"/>
                          <a:ext cx="4184650" cy="5278120"/>
                          <a:chOff x="0" y="0"/>
                          <a:chExt cx="4184650" cy="5278120"/>
                        </a:xfrm>
                      </wpg:grpSpPr>
                      <pic:pic xmlns:pic="http://schemas.openxmlformats.org/drawingml/2006/picture">
                        <pic:nvPicPr>
                          <pic:cNvPr id="204896710" name="Picture 1" descr="A computer screen shot of a program code&#10;&#10;AI-generated content may be incorrect."/>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184650" cy="2233295"/>
                          </a:xfrm>
                          <a:prstGeom prst="rect">
                            <a:avLst/>
                          </a:prstGeom>
                        </pic:spPr>
                      </pic:pic>
                      <pic:pic xmlns:pic="http://schemas.openxmlformats.org/drawingml/2006/picture">
                        <pic:nvPicPr>
                          <pic:cNvPr id="698554165" name="Picture 1" descr="A screen shot of a computer program&#10;&#10;AI-generated content may be incorrect."/>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6350" y="2228850"/>
                            <a:ext cx="4178300" cy="3049270"/>
                          </a:xfrm>
                          <a:prstGeom prst="rect">
                            <a:avLst/>
                          </a:prstGeom>
                        </pic:spPr>
                      </pic:pic>
                    </wpg:wgp>
                  </a:graphicData>
                </a:graphic>
              </wp:anchor>
            </w:drawing>
          </mc:Choice>
          <mc:Fallback>
            <w:pict>
              <v:group w14:anchorId="0376A63B" id="Group 9" o:spid="_x0000_s1026" style="position:absolute;margin-left:69pt;margin-top:.65pt;width:329.5pt;height:415.6pt;z-index:251694080" coordsize="41846,52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">
                <v:shape id="Picture 1" o:spid="_x0000_s1027" type="#_x0000_t75" alt="A computer screen shot of a program code&#10;&#10;AI-generated content may be incorrect." style="position:absolute;width:41846;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">
                  <v:imagedata r:id="rId73" o:title="A computer screen shot of a program code&#10;&#10;AI-generated content may be incorrect"/>
                </v:shape>
                <v:shape id="Picture 1" o:spid="_x0000_s1028" type="#_x0000_t75" alt="A screen shot of a computer program&#10;&#10;AI-generated content may be incorrect." style="position:absolute;left:63;top:22288;width:41783;height:30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">
                  <v:imagedata r:id="rId74" o:title="A screen shot of a computer program&#10;&#10;AI-generated content may be incorrect"/>
                </v:shape>
                <w10:wrap type="through"/>
              </v:group>
            </w:pict>
          </mc:Fallback>
        </mc:AlternateContent>
      </w:r>
      <w:r w:rsidR="002335C8" w:rsidRPr="002335C8">
        <w:rPr>
          <w:noProof/>
        </w:rPr>
        <w:t xml:space="preserve"> </w:t>
      </w:r>
    </w:p>
    <w:p w14:paraId="1D16FFCD" w14:textId="77777777" w:rsidR="00F86964" w:rsidRDefault="00F86964" w:rsidP="00A83CA4">
      <w:pPr>
        <w:jc w:val="both"/>
        <w:rPr>
          <w:noProof/>
        </w:rPr>
      </w:pPr>
    </w:p>
    <w:p w14:paraId="0012FBF8" w14:textId="77777777" w:rsidR="00F86964" w:rsidRDefault="00F86964" w:rsidP="00A83CA4">
      <w:pPr>
        <w:jc w:val="both"/>
        <w:rPr>
          <w:noProof/>
        </w:rPr>
      </w:pPr>
    </w:p>
    <w:p w14:paraId="38B1A0D2" w14:textId="77777777" w:rsidR="00F86964" w:rsidRDefault="00F86964" w:rsidP="00A83CA4">
      <w:pPr>
        <w:jc w:val="both"/>
        <w:rPr>
          <w:noProof/>
        </w:rPr>
      </w:pPr>
    </w:p>
    <w:p w14:paraId="11679646" w14:textId="77777777" w:rsidR="00F86964" w:rsidRDefault="00F86964" w:rsidP="00A83CA4">
      <w:pPr>
        <w:jc w:val="both"/>
        <w:rPr>
          <w:noProof/>
        </w:rPr>
      </w:pPr>
    </w:p>
    <w:p w14:paraId="7030DE93" w14:textId="77777777" w:rsidR="00F86964" w:rsidRDefault="00F86964" w:rsidP="00A83CA4">
      <w:pPr>
        <w:jc w:val="both"/>
        <w:rPr>
          <w:noProof/>
        </w:rPr>
      </w:pPr>
    </w:p>
    <w:p w14:paraId="730CC901" w14:textId="77777777" w:rsidR="00F86964" w:rsidRDefault="00F86964" w:rsidP="00A83CA4">
      <w:pPr>
        <w:jc w:val="both"/>
        <w:rPr>
          <w:noProof/>
        </w:rPr>
      </w:pPr>
    </w:p>
    <w:p w14:paraId="1F2D0927" w14:textId="77777777" w:rsidR="00F86964" w:rsidRDefault="00F86964" w:rsidP="00A83CA4">
      <w:pPr>
        <w:jc w:val="both"/>
        <w:rPr>
          <w:noProof/>
        </w:rPr>
      </w:pPr>
    </w:p>
    <w:p w14:paraId="2373B0E2" w14:textId="77777777" w:rsidR="00F86964" w:rsidRDefault="00F86964" w:rsidP="00A83CA4">
      <w:pPr>
        <w:jc w:val="both"/>
        <w:rPr>
          <w:noProof/>
        </w:rPr>
      </w:pPr>
    </w:p>
    <w:p w14:paraId="73C337A6" w14:textId="77777777" w:rsidR="00F86964" w:rsidRDefault="00F86964" w:rsidP="00A83CA4">
      <w:pPr>
        <w:jc w:val="both"/>
        <w:rPr>
          <w:noProof/>
        </w:rPr>
      </w:pPr>
    </w:p>
    <w:p w14:paraId="2417FB25" w14:textId="77777777" w:rsidR="00F86964" w:rsidRDefault="00F86964" w:rsidP="00A83CA4">
      <w:pPr>
        <w:jc w:val="both"/>
        <w:rPr>
          <w:noProof/>
        </w:rPr>
      </w:pPr>
    </w:p>
    <w:p w14:paraId="799A1A56" w14:textId="77777777" w:rsidR="00F86964" w:rsidRDefault="00F86964" w:rsidP="00A83CA4">
      <w:pPr>
        <w:jc w:val="both"/>
        <w:rPr>
          <w:noProof/>
        </w:rPr>
      </w:pPr>
    </w:p>
    <w:p w14:paraId="70762770" w14:textId="77777777" w:rsidR="00F86964" w:rsidRDefault="00F86964" w:rsidP="00A83CA4">
      <w:pPr>
        <w:jc w:val="both"/>
        <w:rPr>
          <w:noProof/>
        </w:rPr>
      </w:pPr>
    </w:p>
    <w:p w14:paraId="7E1887FD" w14:textId="77777777" w:rsidR="00F86964" w:rsidRDefault="00F86964" w:rsidP="00A83CA4">
      <w:pPr>
        <w:jc w:val="both"/>
        <w:rPr>
          <w:noProof/>
        </w:rPr>
      </w:pPr>
    </w:p>
    <w:p w14:paraId="5E92C9CD" w14:textId="77777777" w:rsidR="00F86964" w:rsidRDefault="00F86964" w:rsidP="00A83CA4">
      <w:pPr>
        <w:jc w:val="both"/>
        <w:rPr>
          <w:noProof/>
        </w:rPr>
      </w:pPr>
    </w:p>
    <w:p w14:paraId="0B3D2735" w14:textId="77777777" w:rsidR="00F86964" w:rsidRDefault="00F86964" w:rsidP="00A83CA4">
      <w:pPr>
        <w:jc w:val="both"/>
        <w:rPr>
          <w:noProof/>
        </w:rPr>
      </w:pPr>
    </w:p>
    <w:p w14:paraId="1592564E" w14:textId="77777777" w:rsidR="00F86964" w:rsidRDefault="00F86964" w:rsidP="00A83CA4">
      <w:pPr>
        <w:jc w:val="both"/>
        <w:rPr>
          <w:noProof/>
        </w:rPr>
      </w:pPr>
    </w:p>
    <w:p w14:paraId="35D29216" w14:textId="77777777" w:rsidR="00F86964" w:rsidRDefault="00F86964" w:rsidP="00A83CA4">
      <w:pPr>
        <w:jc w:val="both"/>
        <w:rPr>
          <w:noProof/>
        </w:rPr>
      </w:pPr>
    </w:p>
    <w:p w14:paraId="437EC5DB" w14:textId="77777777" w:rsidR="00873F41" w:rsidRDefault="00873F41" w:rsidP="00CE45F3">
      <w:pPr>
        <w:rPr>
          <w:lang w:eastAsia="ko-KR"/>
        </w:rPr>
      </w:pPr>
    </w:p>
    <w:p w14:paraId="3EB58519" w14:textId="34FC40E0" w:rsidR="00CE45F3" w:rsidRDefault="00873F41" w:rsidP="00CE45F3">
      <w:pPr>
        <w:pStyle w:val="Heading3"/>
      </w:pPr>
      <w:bookmarkStart w:id="41" w:name="_Toc215157749"/>
      <w:r w:rsidRPr="00873F41">
        <w:lastRenderedPageBreak/>
        <w:t>Loading Machine Learning Models (personality_model.py)</w:t>
      </w:r>
      <w:bookmarkEnd w:id="41"/>
    </w:p>
    <w:p w14:paraId="63FA9389" w14:textId="346BC51D" w:rsidR="006E6217" w:rsidRPr="006E6217" w:rsidRDefault="006E6217" w:rsidP="006E6217">
      <w:pPr>
        <w:jc w:val="both"/>
      </w:pPr>
      <w:r w:rsidRPr="00CE45F3">
        <w:t xml:space="preserve">The personality_model.py file is responsible for loading the trained </w:t>
      </w:r>
      <w:proofErr w:type="spellStart"/>
      <w:r w:rsidRPr="00CE45F3">
        <w:t>RandomForest</w:t>
      </w:r>
      <w:proofErr w:type="spellEnd"/>
      <w:r w:rsidRPr="00CE45F3">
        <w:t xml:space="preserve"> classifier and the </w:t>
      </w:r>
      <w:proofErr w:type="spellStart"/>
      <w:r w:rsidRPr="00CE45F3">
        <w:t>StandardScaler</w:t>
      </w:r>
      <w:proofErr w:type="spellEnd"/>
      <w:r w:rsidRPr="00CE45F3">
        <w:t xml:space="preserve">. </w:t>
      </w:r>
      <w:r w:rsidR="00372107">
        <w:t>As shown in figure 35 w</w:t>
      </w:r>
      <w:r w:rsidRPr="00CE45F3">
        <w:t>hen the application starts, the file attempts to load the pickled model (rf_cluster_k5.pkl) and scaler (</w:t>
      </w:r>
      <w:proofErr w:type="spellStart"/>
      <w:r w:rsidRPr="00CE45F3">
        <w:t>ocean_scaler.pkl</w:t>
      </w:r>
      <w:proofErr w:type="spellEnd"/>
      <w:r w:rsidRPr="00CE45F3">
        <w:t>). It also defines cluster names and descriptions that map the numeric cluster output to human-readable categories. This file provides a helper function that formats the prediction result before returning it to the API.</w:t>
      </w:r>
    </w:p>
    <w:p w14:paraId="73963679" w14:textId="77777777" w:rsidR="00372107" w:rsidRDefault="00873F41" w:rsidP="00372107">
      <w:pPr>
        <w:keepNext/>
        <w:jc w:val="center"/>
      </w:pPr>
      <w:r>
        <w:rPr>
          <w:noProof/>
          <w:lang w:eastAsia="ko-KR"/>
        </w:rPr>
        <w:drawing>
          <wp:inline distT="0" distB="0" distL="0" distR="0" wp14:anchorId="17746B18" wp14:editId="618D731B">
            <wp:extent cx="5943600" cy="1595755"/>
            <wp:effectExtent l="0" t="0" r="0" b="4445"/>
            <wp:docPr id="2122023670" name="그림 2" descr="텍스트, 스크린샷,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23670" name="그림 2" descr="텍스트, 스크린샷, 폰트이(가) 표시된 사진&#10;&#10;AI 생성 콘텐츠는 정확하지 않을 수 있습니다."/>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595755"/>
                    </a:xfrm>
                    <a:prstGeom prst="rect">
                      <a:avLst/>
                    </a:prstGeom>
                  </pic:spPr>
                </pic:pic>
              </a:graphicData>
            </a:graphic>
          </wp:inline>
        </w:drawing>
      </w:r>
    </w:p>
    <w:p w14:paraId="536DC275" w14:textId="618DEC6B" w:rsidR="00873F41" w:rsidRDefault="00372107" w:rsidP="00372107">
      <w:pPr>
        <w:pStyle w:val="Caption"/>
        <w:jc w:val="center"/>
        <w:rPr>
          <w:lang w:eastAsia="ko-KR"/>
        </w:rPr>
      </w:pPr>
      <w:r>
        <w:t xml:space="preserve">Figure </w:t>
      </w:r>
      <w:r>
        <w:fldChar w:fldCharType="begin"/>
      </w:r>
      <w:r>
        <w:instrText xml:space="preserve"> SEQ Figure \* ARABIC </w:instrText>
      </w:r>
      <w:r>
        <w:fldChar w:fldCharType="separate"/>
      </w:r>
      <w:r w:rsidR="00636B57">
        <w:rPr>
          <w:noProof/>
        </w:rPr>
        <w:t>35</w:t>
      </w:r>
      <w:r>
        <w:fldChar w:fldCharType="end"/>
      </w:r>
      <w:r>
        <w:t xml:space="preserve">: </w:t>
      </w:r>
      <w:r w:rsidRPr="00FD7161">
        <w:t>personality_model.py</w:t>
      </w:r>
      <w:r>
        <w:t xml:space="preserve"> loading model files</w:t>
      </w:r>
    </w:p>
    <w:p w14:paraId="34C9ED6D" w14:textId="3B8F93CA" w:rsidR="00873F41" w:rsidRPr="001A2972" w:rsidRDefault="00873F41" w:rsidP="00873F41">
      <w:pPr>
        <w:rPr>
          <w:lang w:eastAsia="ko-KR"/>
        </w:rPr>
      </w:pPr>
    </w:p>
    <w:p w14:paraId="3EC2B78D" w14:textId="44D057B6" w:rsidR="00873F41" w:rsidRPr="00372107" w:rsidRDefault="00873F41" w:rsidP="00873F41">
      <w:pPr>
        <w:pStyle w:val="Heading3"/>
      </w:pPr>
      <w:bookmarkStart w:id="42" w:name="_Toc215157750"/>
      <w:r w:rsidRPr="00CE45F3">
        <w:t>Personality Prediction Endpoint (main.py)</w:t>
      </w:r>
      <w:bookmarkEnd w:id="42"/>
    </w:p>
    <w:p w14:paraId="463630CB" w14:textId="45CCA4C3" w:rsidR="00CE45F3" w:rsidRDefault="00B634AA" w:rsidP="00CE45F3">
      <w:pPr>
        <w:jc w:val="both"/>
        <w:rPr>
          <w:rFonts w:ascii="Times New Roman" w:hAnsi="Times New Roman" w:cs="Times New Roman"/>
          <w:noProof/>
          <w:lang w:eastAsia="ko-KR"/>
        </w:rPr>
      </w:pPr>
      <w:r>
        <w:t>As shown in figure 36 t</w:t>
      </w:r>
      <w:r w:rsidR="00873F41" w:rsidRPr="00995791">
        <w:t xml:space="preserve">he </w:t>
      </w:r>
      <w:r w:rsidR="00873F41" w:rsidRPr="00CE45F3">
        <w:t>/personality</w:t>
      </w:r>
      <w:r w:rsidR="00873F41" w:rsidRPr="00995791">
        <w:t xml:space="preserve"> endpoint receives five OCEAN scores from the </w:t>
      </w:r>
      <w:proofErr w:type="gramStart"/>
      <w:r w:rsidR="00873F41" w:rsidRPr="00995791">
        <w:t>frontend</w:t>
      </w:r>
      <w:proofErr w:type="gramEnd"/>
      <w:r w:rsidR="00873F41" w:rsidRPr="00995791">
        <w:t xml:space="preserve"> as JSON. Once the data is validated through </w:t>
      </w:r>
      <w:proofErr w:type="spellStart"/>
      <w:r w:rsidR="00873F41" w:rsidRPr="00995791">
        <w:t>Pydantic</w:t>
      </w:r>
      <w:proofErr w:type="spellEnd"/>
      <w:r w:rsidR="00873F41" w:rsidRPr="00995791">
        <w:t xml:space="preserve"> (</w:t>
      </w:r>
      <w:proofErr w:type="spellStart"/>
      <w:r w:rsidR="00873F41" w:rsidRPr="00CE45F3">
        <w:t>OceanInput</w:t>
      </w:r>
      <w:proofErr w:type="spellEnd"/>
      <w:r w:rsidR="00873F41" w:rsidRPr="00995791">
        <w:t xml:space="preserve">), the scores are scaled using the loaded </w:t>
      </w:r>
      <w:proofErr w:type="spellStart"/>
      <w:r w:rsidR="00873F41" w:rsidRPr="00995791">
        <w:t>StandardScaler</w:t>
      </w:r>
      <w:proofErr w:type="spellEnd"/>
      <w:r w:rsidR="00873F41" w:rsidRPr="00995791">
        <w:t xml:space="preserve">, and the </w:t>
      </w:r>
      <w:proofErr w:type="spellStart"/>
      <w:r w:rsidR="00873F41" w:rsidRPr="00995791">
        <w:t>RandomForest</w:t>
      </w:r>
      <w:proofErr w:type="spellEnd"/>
      <w:r w:rsidR="00873F41" w:rsidRPr="00995791">
        <w:t xml:space="preserve"> model predicts the personality cluster. The endpoint returns the cluster ID, cluster label, description, and probability distribution of all five clusters.</w:t>
      </w:r>
      <w:r w:rsidR="00CE45F3" w:rsidRPr="00CE45F3">
        <w:rPr>
          <w:rFonts w:ascii="Times New Roman" w:hAnsi="Times New Roman" w:cs="Times New Roman"/>
          <w:noProof/>
          <w:lang w:eastAsia="ko-KR"/>
        </w:rPr>
        <w:t xml:space="preserve"> </w:t>
      </w:r>
    </w:p>
    <w:p w14:paraId="2DCD351D" w14:textId="77777777" w:rsidR="006E6217" w:rsidRPr="00995791" w:rsidRDefault="006E6217" w:rsidP="006E6217">
      <w:pPr>
        <w:jc w:val="both"/>
      </w:pPr>
      <w:r w:rsidRPr="00995791">
        <w:t>This endpoint is used by the frontend personality UI to show users their personality type.</w:t>
      </w:r>
    </w:p>
    <w:p w14:paraId="6E362242" w14:textId="77777777" w:rsidR="006E6217" w:rsidRDefault="006E6217" w:rsidP="00CE45F3">
      <w:pPr>
        <w:jc w:val="both"/>
        <w:rPr>
          <w:rFonts w:ascii="Times New Roman" w:hAnsi="Times New Roman" w:cs="Times New Roman"/>
          <w:noProof/>
          <w:lang w:eastAsia="ko-KR"/>
        </w:rPr>
      </w:pPr>
    </w:p>
    <w:p w14:paraId="07E54C1E" w14:textId="77777777" w:rsidR="00636B57" w:rsidRDefault="00CE45F3" w:rsidP="00636B57">
      <w:pPr>
        <w:keepNext/>
        <w:jc w:val="center"/>
      </w:pPr>
      <w:r>
        <w:rPr>
          <w:rFonts w:ascii="Times New Roman" w:hAnsi="Times New Roman" w:cs="Times New Roman"/>
          <w:noProof/>
          <w:lang w:eastAsia="ko-KR"/>
        </w:rPr>
        <w:lastRenderedPageBreak/>
        <w:drawing>
          <wp:inline distT="0" distB="0" distL="0" distR="0" wp14:anchorId="7D84ACD4" wp14:editId="65E73501">
            <wp:extent cx="5016500" cy="4978400"/>
            <wp:effectExtent l="0" t="0" r="0" b="0"/>
            <wp:docPr id="1896537511" name="그림 7" descr="텍스트, 스크린샷, 소프트웨어, 멀티미디어 소프트웨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37511" name="그림 7" descr="텍스트, 스크린샷, 소프트웨어, 멀티미디어 소프트웨어이(가) 표시된 사진&#10;&#10;AI 생성 콘텐츠는 정확하지 않을 수 있습니다."/>
                    <pic:cNvPicPr/>
                  </pic:nvPicPr>
                  <pic:blipFill>
                    <a:blip r:embed="rId76">
                      <a:extLst>
                        <a:ext uri="{28A0092B-C50C-407E-A947-70E740481C1C}">
                          <a14:useLocalDpi xmlns:a14="http://schemas.microsoft.com/office/drawing/2010/main" val="0"/>
                        </a:ext>
                      </a:extLst>
                    </a:blip>
                    <a:stretch>
                      <a:fillRect/>
                    </a:stretch>
                  </pic:blipFill>
                  <pic:spPr>
                    <a:xfrm>
                      <a:off x="0" y="0"/>
                      <a:ext cx="5016500" cy="4978400"/>
                    </a:xfrm>
                    <a:prstGeom prst="rect">
                      <a:avLst/>
                    </a:prstGeom>
                  </pic:spPr>
                </pic:pic>
              </a:graphicData>
            </a:graphic>
          </wp:inline>
        </w:drawing>
      </w:r>
    </w:p>
    <w:p w14:paraId="4F086AAC" w14:textId="4288004A" w:rsidR="00873F41" w:rsidRPr="00995791" w:rsidRDefault="00636B57" w:rsidP="00636B57">
      <w:pPr>
        <w:pStyle w:val="Caption"/>
        <w:jc w:val="center"/>
      </w:pPr>
      <w:r>
        <w:t xml:space="preserve">Figure </w:t>
      </w:r>
      <w:r>
        <w:fldChar w:fldCharType="begin"/>
      </w:r>
      <w:r>
        <w:instrText xml:space="preserve"> SEQ Figure \* ARABIC </w:instrText>
      </w:r>
      <w:r>
        <w:fldChar w:fldCharType="separate"/>
      </w:r>
      <w:r>
        <w:rPr>
          <w:noProof/>
        </w:rPr>
        <w:t>36</w:t>
      </w:r>
      <w:r>
        <w:fldChar w:fldCharType="end"/>
      </w:r>
      <w:r>
        <w:t>: personality API endpoint</w:t>
      </w:r>
    </w:p>
    <w:p w14:paraId="0EC4300F" w14:textId="77777777" w:rsidR="00873F41" w:rsidRDefault="00873F41" w:rsidP="00873F41">
      <w:pPr>
        <w:jc w:val="both"/>
        <w:rPr>
          <w:lang w:eastAsia="ko-KR"/>
        </w:rPr>
      </w:pPr>
    </w:p>
    <w:p w14:paraId="03F1F9D4" w14:textId="77777777" w:rsidR="00F86964" w:rsidRDefault="00F86964" w:rsidP="00A83CA4">
      <w:pPr>
        <w:jc w:val="both"/>
      </w:pPr>
    </w:p>
    <w:sectPr w:rsidR="00F86964" w:rsidSect="0021533E">
      <w:footerReference w:type="default" r:id="rId77"/>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6161C0" w14:textId="77777777" w:rsidR="005C1897" w:rsidRDefault="005C1897" w:rsidP="0021533E">
      <w:pPr>
        <w:spacing w:after="0" w:line="240" w:lineRule="auto"/>
      </w:pPr>
      <w:r>
        <w:separator/>
      </w:r>
    </w:p>
  </w:endnote>
  <w:endnote w:type="continuationSeparator" w:id="0">
    <w:p w14:paraId="61FA608A" w14:textId="77777777" w:rsidR="005C1897" w:rsidRDefault="005C1897" w:rsidP="002153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95D169" w14:textId="6DFF7702" w:rsidR="0021533E" w:rsidRDefault="00000000" w:rsidP="0021533E">
    <w:pPr>
      <w:pStyle w:val="Footer"/>
      <w:tabs>
        <w:tab w:val="clear" w:pos="4680"/>
      </w:tabs>
      <w:rPr>
        <w:noProof/>
      </w:rPr>
    </w:pPr>
    <w:sdt>
      <w:sdtPr>
        <w:alias w:val="Title"/>
        <w:tag w:val=""/>
        <w:id w:val="-1879310528"/>
        <w:placeholder>
          <w:docPart w:val="F4ABC12482404AA99402DCB79E0DD176"/>
        </w:placeholder>
        <w:dataBinding w:prefixMappings="xmlns:ns0='http://purl.org/dc/elements/1.1/' xmlns:ns1='http://schemas.openxmlformats.org/package/2006/metadata/core-properties' " w:xpath="/ns1:coreProperties[1]/ns0:title[1]" w:storeItemID="{6C3C8BC8-F283-45AE-878A-BAB7291924A1}"/>
        <w:text/>
      </w:sdtPr>
      <w:sdtContent>
        <w:r w:rsidR="00DA2C2A">
          <w:t>Pathfinder</w:t>
        </w:r>
      </w:sdtContent>
    </w:sdt>
    <w:r w:rsidR="00A676CA">
      <w:t xml:space="preserve">   ----    </w:t>
    </w:r>
    <w:sdt>
      <w:sdtPr>
        <w:alias w:val="Company"/>
        <w:tag w:val=""/>
        <w:id w:val="-1496248744"/>
        <w:placeholder>
          <w:docPart w:val="BE6BC9FBF0FA4CF2AEDCDF8B06C04A06"/>
        </w:placeholder>
        <w:dataBinding w:prefixMappings="xmlns:ns0='http://schemas.openxmlformats.org/officeDocument/2006/extended-properties' " w:xpath="/ns0:Properties[1]/ns0:Company[1]" w:storeItemID="{6668398D-A668-4E3E-A5EB-62B293D839F1}"/>
        <w:text/>
      </w:sdtPr>
      <w:sdtContent>
        <w:r w:rsidR="00A32AFD">
          <w:t>CSIS-4495 - 050</w:t>
        </w:r>
      </w:sdtContent>
    </w:sdt>
    <w:r w:rsidR="0021533E">
      <w:tab/>
      <w:t xml:space="preserve">Page </w:t>
    </w:r>
    <w:r w:rsidR="0021533E">
      <w:fldChar w:fldCharType="begin"/>
    </w:r>
    <w:r w:rsidR="0021533E">
      <w:instrText xml:space="preserve"> PAGE   \* MERGEFORMAT </w:instrText>
    </w:r>
    <w:r w:rsidR="0021533E">
      <w:fldChar w:fldCharType="separate"/>
    </w:r>
    <w:r w:rsidR="00E0693A">
      <w:rPr>
        <w:noProof/>
      </w:rPr>
      <w:t>5</w:t>
    </w:r>
    <w:r w:rsidR="0021533E">
      <w:rPr>
        <w:noProof/>
      </w:rPr>
      <w:fldChar w:fldCharType="end"/>
    </w:r>
  </w:p>
  <w:p w14:paraId="0E8F634B" w14:textId="7AB4A2B0" w:rsidR="0021533E" w:rsidRDefault="0021533E" w:rsidP="00DE6D08">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87411F" w14:textId="77777777" w:rsidR="005C1897" w:rsidRDefault="005C1897" w:rsidP="0021533E">
      <w:pPr>
        <w:spacing w:after="0" w:line="240" w:lineRule="auto"/>
      </w:pPr>
      <w:r>
        <w:separator/>
      </w:r>
    </w:p>
  </w:footnote>
  <w:footnote w:type="continuationSeparator" w:id="0">
    <w:p w14:paraId="338F6FFF" w14:textId="77777777" w:rsidR="005C1897" w:rsidRDefault="005C1897" w:rsidP="002153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34711"/>
    <w:multiLevelType w:val="hybridMultilevel"/>
    <w:tmpl w:val="18EA140A"/>
    <w:lvl w:ilvl="0" w:tplc="67F228B6">
      <w:numFmt w:val="bullet"/>
      <w:lvlText w:val="-"/>
      <w:lvlJc w:val="left"/>
      <w:pPr>
        <w:ind w:left="800" w:hanging="360"/>
      </w:pPr>
      <w:rPr>
        <w:rFonts w:ascii="Calibri" w:eastAsiaTheme="minorEastAsia" w:hAnsi="Calibri" w:cs="Calibr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D1B65B7"/>
    <w:multiLevelType w:val="hybridMultilevel"/>
    <w:tmpl w:val="D3ECB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6B422B"/>
    <w:multiLevelType w:val="multilevel"/>
    <w:tmpl w:val="5694F68C"/>
    <w:lvl w:ilvl="0">
      <w:start w:val="1"/>
      <w:numFmt w:val="decimal"/>
      <w:lvlText w:val="%1."/>
      <w:lvlJc w:val="left"/>
      <w:pPr>
        <w:ind w:left="720" w:hanging="360"/>
      </w:pPr>
    </w:lvl>
    <w:lvl w:ilvl="1">
      <w:start w:val="1"/>
      <w:numFmt w:val="decimal"/>
      <w:isLgl/>
      <w:lvlText w:val="%1.%2"/>
      <w:lvlJc w:val="left"/>
      <w:pPr>
        <w:ind w:left="1080" w:hanging="720"/>
      </w:pPr>
      <w:rPr>
        <w:rFonts w:hint="default"/>
        <w:color w:val="000000" w:themeColor="text1"/>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8837EE2"/>
    <w:multiLevelType w:val="hybridMultilevel"/>
    <w:tmpl w:val="CDE46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1D56B4"/>
    <w:multiLevelType w:val="hybridMultilevel"/>
    <w:tmpl w:val="8CAC3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A70FF8"/>
    <w:multiLevelType w:val="multilevel"/>
    <w:tmpl w:val="C2920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B486B15"/>
    <w:multiLevelType w:val="hybridMultilevel"/>
    <w:tmpl w:val="7EA29566"/>
    <w:lvl w:ilvl="0" w:tplc="1D74597A">
      <w:start w:val="1"/>
      <w:numFmt w:val="bullet"/>
      <w:lvlText w:val="-"/>
      <w:lvlJc w:val="left"/>
      <w:pPr>
        <w:ind w:left="720" w:hanging="360"/>
      </w:pPr>
      <w:rPr>
        <w:rFonts w:ascii="Aptos" w:eastAsiaTheme="minorEastAsia"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BDE0569"/>
    <w:multiLevelType w:val="hybridMultilevel"/>
    <w:tmpl w:val="95729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4B21D2"/>
    <w:multiLevelType w:val="hybridMultilevel"/>
    <w:tmpl w:val="3B709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CB2946"/>
    <w:multiLevelType w:val="hybridMultilevel"/>
    <w:tmpl w:val="23D2A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A2C3769"/>
    <w:multiLevelType w:val="hybridMultilevel"/>
    <w:tmpl w:val="594413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1F22E0"/>
    <w:multiLevelType w:val="hybridMultilevel"/>
    <w:tmpl w:val="4DD0B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8782769">
    <w:abstractNumId w:val="3"/>
  </w:num>
  <w:num w:numId="2" w16cid:durableId="7243446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39038023">
    <w:abstractNumId w:val="3"/>
  </w:num>
  <w:num w:numId="4" w16cid:durableId="1587425514">
    <w:abstractNumId w:val="3"/>
  </w:num>
  <w:num w:numId="5" w16cid:durableId="828205127">
    <w:abstractNumId w:val="3"/>
  </w:num>
  <w:num w:numId="6" w16cid:durableId="2100445897">
    <w:abstractNumId w:val="3"/>
  </w:num>
  <w:num w:numId="7" w16cid:durableId="906040666">
    <w:abstractNumId w:val="3"/>
  </w:num>
  <w:num w:numId="8" w16cid:durableId="1951475625">
    <w:abstractNumId w:val="3"/>
  </w:num>
  <w:num w:numId="9" w16cid:durableId="756287061">
    <w:abstractNumId w:val="3"/>
  </w:num>
  <w:num w:numId="10" w16cid:durableId="348720469">
    <w:abstractNumId w:val="3"/>
  </w:num>
  <w:num w:numId="11" w16cid:durableId="197818618">
    <w:abstractNumId w:val="3"/>
  </w:num>
  <w:num w:numId="12" w16cid:durableId="1359696433">
    <w:abstractNumId w:val="3"/>
  </w:num>
  <w:num w:numId="13" w16cid:durableId="88594796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80428474">
    <w:abstractNumId w:val="5"/>
  </w:num>
  <w:num w:numId="15" w16cid:durableId="1690402729">
    <w:abstractNumId w:val="7"/>
  </w:num>
  <w:num w:numId="16" w16cid:durableId="629433092">
    <w:abstractNumId w:val="2"/>
  </w:num>
  <w:num w:numId="17" w16cid:durableId="1567257473">
    <w:abstractNumId w:val="3"/>
  </w:num>
  <w:num w:numId="18" w16cid:durableId="1843928931">
    <w:abstractNumId w:val="3"/>
  </w:num>
  <w:num w:numId="19" w16cid:durableId="902762035">
    <w:abstractNumId w:val="11"/>
  </w:num>
  <w:num w:numId="20" w16cid:durableId="151332271">
    <w:abstractNumId w:val="3"/>
  </w:num>
  <w:num w:numId="21" w16cid:durableId="1216969961">
    <w:abstractNumId w:val="3"/>
  </w:num>
  <w:num w:numId="22" w16cid:durableId="1140344941">
    <w:abstractNumId w:val="9"/>
  </w:num>
  <w:num w:numId="23" w16cid:durableId="1256939309">
    <w:abstractNumId w:val="1"/>
  </w:num>
  <w:num w:numId="24" w16cid:durableId="1605114376">
    <w:abstractNumId w:val="10"/>
  </w:num>
  <w:num w:numId="25" w16cid:durableId="101461838">
    <w:abstractNumId w:val="6"/>
  </w:num>
  <w:num w:numId="26" w16cid:durableId="505441524">
    <w:abstractNumId w:val="4"/>
  </w:num>
  <w:num w:numId="27" w16cid:durableId="1895847841">
    <w:abstractNumId w:val="12"/>
  </w:num>
  <w:num w:numId="28" w16cid:durableId="465003567">
    <w:abstractNumId w:val="8"/>
  </w:num>
  <w:num w:numId="29" w16cid:durableId="2113818783">
    <w:abstractNumId w:val="0"/>
  </w:num>
  <w:num w:numId="30" w16cid:durableId="150096542">
    <w:abstractNumId w:val="3"/>
  </w:num>
  <w:num w:numId="31" w16cid:durableId="198357929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33E"/>
    <w:rsid w:val="000001F2"/>
    <w:rsid w:val="0000685D"/>
    <w:rsid w:val="0001360D"/>
    <w:rsid w:val="000204A3"/>
    <w:rsid w:val="00025B8F"/>
    <w:rsid w:val="00031B4E"/>
    <w:rsid w:val="000473A6"/>
    <w:rsid w:val="00050703"/>
    <w:rsid w:val="00050CB9"/>
    <w:rsid w:val="0005401A"/>
    <w:rsid w:val="00061D79"/>
    <w:rsid w:val="00077A7E"/>
    <w:rsid w:val="00082F67"/>
    <w:rsid w:val="00091E10"/>
    <w:rsid w:val="00096B04"/>
    <w:rsid w:val="000A0FB5"/>
    <w:rsid w:val="000A575B"/>
    <w:rsid w:val="000B1446"/>
    <w:rsid w:val="000C02D6"/>
    <w:rsid w:val="000C3E53"/>
    <w:rsid w:val="000E099A"/>
    <w:rsid w:val="000E3019"/>
    <w:rsid w:val="0010238A"/>
    <w:rsid w:val="001125EA"/>
    <w:rsid w:val="00112B49"/>
    <w:rsid w:val="0011359D"/>
    <w:rsid w:val="0011550F"/>
    <w:rsid w:val="00115B95"/>
    <w:rsid w:val="00121F5B"/>
    <w:rsid w:val="00122718"/>
    <w:rsid w:val="0012377E"/>
    <w:rsid w:val="001300B5"/>
    <w:rsid w:val="00131ED8"/>
    <w:rsid w:val="00137661"/>
    <w:rsid w:val="001428FA"/>
    <w:rsid w:val="00153C35"/>
    <w:rsid w:val="00172F8D"/>
    <w:rsid w:val="0018414B"/>
    <w:rsid w:val="001A07B0"/>
    <w:rsid w:val="001A4BA1"/>
    <w:rsid w:val="001B30DD"/>
    <w:rsid w:val="001B552F"/>
    <w:rsid w:val="001C7314"/>
    <w:rsid w:val="001F7850"/>
    <w:rsid w:val="00202299"/>
    <w:rsid w:val="00205EEF"/>
    <w:rsid w:val="00207BF3"/>
    <w:rsid w:val="00211172"/>
    <w:rsid w:val="00213A3C"/>
    <w:rsid w:val="0021533E"/>
    <w:rsid w:val="0022010C"/>
    <w:rsid w:val="00232328"/>
    <w:rsid w:val="002335C8"/>
    <w:rsid w:val="00240E91"/>
    <w:rsid w:val="00281C57"/>
    <w:rsid w:val="00287A3E"/>
    <w:rsid w:val="00287B55"/>
    <w:rsid w:val="002948A4"/>
    <w:rsid w:val="002957B4"/>
    <w:rsid w:val="002A7EC8"/>
    <w:rsid w:val="002B50A1"/>
    <w:rsid w:val="002C2AD9"/>
    <w:rsid w:val="002C4907"/>
    <w:rsid w:val="002C5463"/>
    <w:rsid w:val="002D7B92"/>
    <w:rsid w:val="002E46DA"/>
    <w:rsid w:val="002E4C17"/>
    <w:rsid w:val="002F4703"/>
    <w:rsid w:val="00300F40"/>
    <w:rsid w:val="003068EA"/>
    <w:rsid w:val="0031058A"/>
    <w:rsid w:val="003145DC"/>
    <w:rsid w:val="003178EF"/>
    <w:rsid w:val="0032064C"/>
    <w:rsid w:val="003240D9"/>
    <w:rsid w:val="00354B49"/>
    <w:rsid w:val="00356A28"/>
    <w:rsid w:val="003663CA"/>
    <w:rsid w:val="00371556"/>
    <w:rsid w:val="00372107"/>
    <w:rsid w:val="00376718"/>
    <w:rsid w:val="00392B6F"/>
    <w:rsid w:val="003A3589"/>
    <w:rsid w:val="003A55DA"/>
    <w:rsid w:val="003A695D"/>
    <w:rsid w:val="003B2969"/>
    <w:rsid w:val="003D41F0"/>
    <w:rsid w:val="003E56BC"/>
    <w:rsid w:val="003F1513"/>
    <w:rsid w:val="003F612F"/>
    <w:rsid w:val="00417B8B"/>
    <w:rsid w:val="00420754"/>
    <w:rsid w:val="00444C23"/>
    <w:rsid w:val="00450C07"/>
    <w:rsid w:val="00463971"/>
    <w:rsid w:val="004712B8"/>
    <w:rsid w:val="00472FAF"/>
    <w:rsid w:val="00475402"/>
    <w:rsid w:val="00475954"/>
    <w:rsid w:val="004A0C9B"/>
    <w:rsid w:val="004A1DE2"/>
    <w:rsid w:val="004B151A"/>
    <w:rsid w:val="004B35BE"/>
    <w:rsid w:val="004B5DD8"/>
    <w:rsid w:val="004C2C8B"/>
    <w:rsid w:val="004C3A12"/>
    <w:rsid w:val="004C7C16"/>
    <w:rsid w:val="004E25EA"/>
    <w:rsid w:val="004E3AE2"/>
    <w:rsid w:val="004E7B01"/>
    <w:rsid w:val="00500B3F"/>
    <w:rsid w:val="00516958"/>
    <w:rsid w:val="00526A37"/>
    <w:rsid w:val="0053290B"/>
    <w:rsid w:val="00540B14"/>
    <w:rsid w:val="00543268"/>
    <w:rsid w:val="00562E82"/>
    <w:rsid w:val="0056472E"/>
    <w:rsid w:val="00564A88"/>
    <w:rsid w:val="00576A20"/>
    <w:rsid w:val="0058095A"/>
    <w:rsid w:val="005809B1"/>
    <w:rsid w:val="0059528E"/>
    <w:rsid w:val="005B486E"/>
    <w:rsid w:val="005C0936"/>
    <w:rsid w:val="005C0986"/>
    <w:rsid w:val="005C1897"/>
    <w:rsid w:val="005D10B2"/>
    <w:rsid w:val="005D4B3E"/>
    <w:rsid w:val="005D6EBA"/>
    <w:rsid w:val="005E34B8"/>
    <w:rsid w:val="005E6250"/>
    <w:rsid w:val="0060270A"/>
    <w:rsid w:val="006076A6"/>
    <w:rsid w:val="00607A05"/>
    <w:rsid w:val="00612743"/>
    <w:rsid w:val="00613E87"/>
    <w:rsid w:val="00623BA5"/>
    <w:rsid w:val="00636B57"/>
    <w:rsid w:val="006403F4"/>
    <w:rsid w:val="00653CF3"/>
    <w:rsid w:val="0065528D"/>
    <w:rsid w:val="00656611"/>
    <w:rsid w:val="00660BA7"/>
    <w:rsid w:val="00661038"/>
    <w:rsid w:val="006740C1"/>
    <w:rsid w:val="006742DD"/>
    <w:rsid w:val="006A1784"/>
    <w:rsid w:val="006A6C3A"/>
    <w:rsid w:val="006B4F92"/>
    <w:rsid w:val="006B5A3D"/>
    <w:rsid w:val="006C37A5"/>
    <w:rsid w:val="006D28EB"/>
    <w:rsid w:val="006D513A"/>
    <w:rsid w:val="006E35D4"/>
    <w:rsid w:val="006E5B07"/>
    <w:rsid w:val="006E6217"/>
    <w:rsid w:val="006E6F10"/>
    <w:rsid w:val="007033D3"/>
    <w:rsid w:val="00716281"/>
    <w:rsid w:val="00721317"/>
    <w:rsid w:val="00725C57"/>
    <w:rsid w:val="00742808"/>
    <w:rsid w:val="00753B95"/>
    <w:rsid w:val="007540DC"/>
    <w:rsid w:val="00761444"/>
    <w:rsid w:val="00771BEF"/>
    <w:rsid w:val="0078193B"/>
    <w:rsid w:val="007B4946"/>
    <w:rsid w:val="007B7E1C"/>
    <w:rsid w:val="007D457B"/>
    <w:rsid w:val="007D50C9"/>
    <w:rsid w:val="007F0B25"/>
    <w:rsid w:val="007F20AC"/>
    <w:rsid w:val="008047B2"/>
    <w:rsid w:val="0080624A"/>
    <w:rsid w:val="00817E46"/>
    <w:rsid w:val="00823674"/>
    <w:rsid w:val="00824252"/>
    <w:rsid w:val="00827590"/>
    <w:rsid w:val="0084063A"/>
    <w:rsid w:val="0085780D"/>
    <w:rsid w:val="00860D83"/>
    <w:rsid w:val="0086763A"/>
    <w:rsid w:val="0087331D"/>
    <w:rsid w:val="00873F41"/>
    <w:rsid w:val="008776BD"/>
    <w:rsid w:val="008819AB"/>
    <w:rsid w:val="00882429"/>
    <w:rsid w:val="008852B0"/>
    <w:rsid w:val="00895A6D"/>
    <w:rsid w:val="008B4E0B"/>
    <w:rsid w:val="008C5BFE"/>
    <w:rsid w:val="008D2F6C"/>
    <w:rsid w:val="008D5DBC"/>
    <w:rsid w:val="008D6235"/>
    <w:rsid w:val="008D7F6C"/>
    <w:rsid w:val="008E1744"/>
    <w:rsid w:val="008E1C2C"/>
    <w:rsid w:val="00904849"/>
    <w:rsid w:val="00906094"/>
    <w:rsid w:val="00906552"/>
    <w:rsid w:val="00906817"/>
    <w:rsid w:val="0091419E"/>
    <w:rsid w:val="009158F0"/>
    <w:rsid w:val="0093439F"/>
    <w:rsid w:val="009344D9"/>
    <w:rsid w:val="009428ED"/>
    <w:rsid w:val="00947182"/>
    <w:rsid w:val="00956045"/>
    <w:rsid w:val="0096125E"/>
    <w:rsid w:val="00964D39"/>
    <w:rsid w:val="0096791B"/>
    <w:rsid w:val="00982674"/>
    <w:rsid w:val="009913AE"/>
    <w:rsid w:val="0099247E"/>
    <w:rsid w:val="009A26E6"/>
    <w:rsid w:val="009A6A35"/>
    <w:rsid w:val="009B34DE"/>
    <w:rsid w:val="009B3B68"/>
    <w:rsid w:val="009C3527"/>
    <w:rsid w:val="009C64FD"/>
    <w:rsid w:val="009F364D"/>
    <w:rsid w:val="009F4A11"/>
    <w:rsid w:val="00A13261"/>
    <w:rsid w:val="00A15E34"/>
    <w:rsid w:val="00A2123D"/>
    <w:rsid w:val="00A258D9"/>
    <w:rsid w:val="00A30C78"/>
    <w:rsid w:val="00A32AFD"/>
    <w:rsid w:val="00A3304D"/>
    <w:rsid w:val="00A33543"/>
    <w:rsid w:val="00A37F65"/>
    <w:rsid w:val="00A42A8A"/>
    <w:rsid w:val="00A55E6B"/>
    <w:rsid w:val="00A615FA"/>
    <w:rsid w:val="00A676CA"/>
    <w:rsid w:val="00A67B44"/>
    <w:rsid w:val="00A735EB"/>
    <w:rsid w:val="00A7597D"/>
    <w:rsid w:val="00A76A1E"/>
    <w:rsid w:val="00A83CA4"/>
    <w:rsid w:val="00A875A8"/>
    <w:rsid w:val="00A93E1A"/>
    <w:rsid w:val="00AA7271"/>
    <w:rsid w:val="00AA786C"/>
    <w:rsid w:val="00AB2235"/>
    <w:rsid w:val="00AC2537"/>
    <w:rsid w:val="00AD47D5"/>
    <w:rsid w:val="00AD563A"/>
    <w:rsid w:val="00AE303B"/>
    <w:rsid w:val="00AE72DE"/>
    <w:rsid w:val="00AF10F5"/>
    <w:rsid w:val="00B02C1A"/>
    <w:rsid w:val="00B054AC"/>
    <w:rsid w:val="00B209F5"/>
    <w:rsid w:val="00B217AF"/>
    <w:rsid w:val="00B21FB1"/>
    <w:rsid w:val="00B22E11"/>
    <w:rsid w:val="00B24BBA"/>
    <w:rsid w:val="00B26FFB"/>
    <w:rsid w:val="00B30722"/>
    <w:rsid w:val="00B32E94"/>
    <w:rsid w:val="00B41BE6"/>
    <w:rsid w:val="00B46A0A"/>
    <w:rsid w:val="00B522AC"/>
    <w:rsid w:val="00B60128"/>
    <w:rsid w:val="00B634AA"/>
    <w:rsid w:val="00B642B8"/>
    <w:rsid w:val="00B776EA"/>
    <w:rsid w:val="00BA51B6"/>
    <w:rsid w:val="00BA66C2"/>
    <w:rsid w:val="00BB7D84"/>
    <w:rsid w:val="00BC06E2"/>
    <w:rsid w:val="00BD0C25"/>
    <w:rsid w:val="00BE1066"/>
    <w:rsid w:val="00BE515A"/>
    <w:rsid w:val="00BF2D52"/>
    <w:rsid w:val="00BF4339"/>
    <w:rsid w:val="00BF5AC6"/>
    <w:rsid w:val="00BF6635"/>
    <w:rsid w:val="00C07D4E"/>
    <w:rsid w:val="00C1386C"/>
    <w:rsid w:val="00C240C3"/>
    <w:rsid w:val="00C249C1"/>
    <w:rsid w:val="00C26191"/>
    <w:rsid w:val="00C27A0F"/>
    <w:rsid w:val="00C34246"/>
    <w:rsid w:val="00C34509"/>
    <w:rsid w:val="00C45C51"/>
    <w:rsid w:val="00C518D5"/>
    <w:rsid w:val="00C528F0"/>
    <w:rsid w:val="00C55225"/>
    <w:rsid w:val="00C639B3"/>
    <w:rsid w:val="00C677E1"/>
    <w:rsid w:val="00C67B59"/>
    <w:rsid w:val="00C731C2"/>
    <w:rsid w:val="00C75950"/>
    <w:rsid w:val="00C75EC0"/>
    <w:rsid w:val="00C81A49"/>
    <w:rsid w:val="00C81F50"/>
    <w:rsid w:val="00C835E3"/>
    <w:rsid w:val="00C90FF3"/>
    <w:rsid w:val="00C92E25"/>
    <w:rsid w:val="00C96583"/>
    <w:rsid w:val="00CA6607"/>
    <w:rsid w:val="00CB4B71"/>
    <w:rsid w:val="00CB4EFA"/>
    <w:rsid w:val="00CD0E66"/>
    <w:rsid w:val="00CD63B4"/>
    <w:rsid w:val="00CE1118"/>
    <w:rsid w:val="00CE159D"/>
    <w:rsid w:val="00CE45F3"/>
    <w:rsid w:val="00CE6D70"/>
    <w:rsid w:val="00CE6E60"/>
    <w:rsid w:val="00CE7CCD"/>
    <w:rsid w:val="00D05064"/>
    <w:rsid w:val="00D170FD"/>
    <w:rsid w:val="00D25EE5"/>
    <w:rsid w:val="00D3185C"/>
    <w:rsid w:val="00D4269E"/>
    <w:rsid w:val="00D61F88"/>
    <w:rsid w:val="00D621D0"/>
    <w:rsid w:val="00D65A07"/>
    <w:rsid w:val="00D67DFD"/>
    <w:rsid w:val="00D86476"/>
    <w:rsid w:val="00D86BB4"/>
    <w:rsid w:val="00D95BA6"/>
    <w:rsid w:val="00DA2C2A"/>
    <w:rsid w:val="00DA46AD"/>
    <w:rsid w:val="00DA5EC1"/>
    <w:rsid w:val="00DB7692"/>
    <w:rsid w:val="00DB7E4F"/>
    <w:rsid w:val="00DE64D6"/>
    <w:rsid w:val="00DE6D08"/>
    <w:rsid w:val="00DF108E"/>
    <w:rsid w:val="00E02680"/>
    <w:rsid w:val="00E05013"/>
    <w:rsid w:val="00E0693A"/>
    <w:rsid w:val="00E0749D"/>
    <w:rsid w:val="00E147A0"/>
    <w:rsid w:val="00E14F95"/>
    <w:rsid w:val="00E1506A"/>
    <w:rsid w:val="00E3008C"/>
    <w:rsid w:val="00E36B94"/>
    <w:rsid w:val="00E43707"/>
    <w:rsid w:val="00E43A88"/>
    <w:rsid w:val="00E45397"/>
    <w:rsid w:val="00E47A66"/>
    <w:rsid w:val="00E53BFB"/>
    <w:rsid w:val="00E53D2B"/>
    <w:rsid w:val="00E60399"/>
    <w:rsid w:val="00E66212"/>
    <w:rsid w:val="00E67D03"/>
    <w:rsid w:val="00E83CD8"/>
    <w:rsid w:val="00E85A15"/>
    <w:rsid w:val="00E93EFA"/>
    <w:rsid w:val="00EB125E"/>
    <w:rsid w:val="00ED2E4E"/>
    <w:rsid w:val="00EE7EB0"/>
    <w:rsid w:val="00F1006A"/>
    <w:rsid w:val="00F13F45"/>
    <w:rsid w:val="00F2577B"/>
    <w:rsid w:val="00F33987"/>
    <w:rsid w:val="00F43443"/>
    <w:rsid w:val="00F503FE"/>
    <w:rsid w:val="00F56EF5"/>
    <w:rsid w:val="00F67503"/>
    <w:rsid w:val="00F67A19"/>
    <w:rsid w:val="00F7117E"/>
    <w:rsid w:val="00F71B5A"/>
    <w:rsid w:val="00F72C36"/>
    <w:rsid w:val="00F769BD"/>
    <w:rsid w:val="00F81B19"/>
    <w:rsid w:val="00F8227D"/>
    <w:rsid w:val="00F82BFF"/>
    <w:rsid w:val="00F859EE"/>
    <w:rsid w:val="00F86426"/>
    <w:rsid w:val="00F86964"/>
    <w:rsid w:val="00F86A54"/>
    <w:rsid w:val="00F9495C"/>
    <w:rsid w:val="00FA0236"/>
    <w:rsid w:val="00FA3F34"/>
    <w:rsid w:val="00FA7A7C"/>
    <w:rsid w:val="00FB0DAA"/>
    <w:rsid w:val="00FB2C4B"/>
    <w:rsid w:val="00FB6AA1"/>
    <w:rsid w:val="00FC3751"/>
    <w:rsid w:val="00FC67AD"/>
    <w:rsid w:val="00FD1C95"/>
    <w:rsid w:val="00FD6D2F"/>
    <w:rsid w:val="00FD7F95"/>
    <w:rsid w:val="00FE57F7"/>
    <w:rsid w:val="00FF063E"/>
    <w:rsid w:val="00FF0CED"/>
    <w:rsid w:val="00FF3D6A"/>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264390"/>
  <w15:chartTrackingRefBased/>
  <w15:docId w15:val="{F46E5C45-2012-4001-8475-79CF4EF8C3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unhideWhenUsed/>
    <w:qFormat/>
    <w:pPr>
      <w:outlineLvl w:val="9"/>
    </w:pPr>
  </w:style>
  <w:style w:type="paragraph" w:styleId="NoSpacing">
    <w:name w:val="No Spacing"/>
    <w:link w:val="NoSpacingChar"/>
    <w:uiPriority w:val="1"/>
    <w:qFormat/>
    <w:pPr>
      <w:spacing w:after="0" w:line="240" w:lineRule="auto"/>
    </w:pPr>
  </w:style>
  <w:style w:type="paragraph" w:styleId="ListParagraph">
    <w:name w:val="List Paragraph"/>
    <w:basedOn w:val="Normal"/>
    <w:uiPriority w:val="34"/>
    <w:qFormat/>
    <w:pPr>
      <w:ind w:left="720"/>
      <w:contextualSpacing/>
    </w:pPr>
  </w:style>
  <w:style w:type="character" w:customStyle="1" w:styleId="NoSpacingChar">
    <w:name w:val="No Spacing Char"/>
    <w:basedOn w:val="DefaultParagraphFont"/>
    <w:link w:val="NoSpacing"/>
    <w:uiPriority w:val="1"/>
    <w:rsid w:val="0021533E"/>
  </w:style>
  <w:style w:type="paragraph" w:styleId="Header">
    <w:name w:val="header"/>
    <w:basedOn w:val="Normal"/>
    <w:link w:val="HeaderChar"/>
    <w:uiPriority w:val="99"/>
    <w:unhideWhenUsed/>
    <w:rsid w:val="002153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533E"/>
  </w:style>
  <w:style w:type="paragraph" w:styleId="Footer">
    <w:name w:val="footer"/>
    <w:basedOn w:val="Normal"/>
    <w:link w:val="FooterChar"/>
    <w:uiPriority w:val="99"/>
    <w:unhideWhenUsed/>
    <w:rsid w:val="002153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533E"/>
  </w:style>
  <w:style w:type="character" w:styleId="PlaceholderText">
    <w:name w:val="Placeholder Text"/>
    <w:basedOn w:val="DefaultParagraphFont"/>
    <w:uiPriority w:val="99"/>
    <w:semiHidden/>
    <w:rsid w:val="0021533E"/>
    <w:rPr>
      <w:color w:val="808080"/>
    </w:rPr>
  </w:style>
  <w:style w:type="paragraph" w:styleId="TOC1">
    <w:name w:val="toc 1"/>
    <w:basedOn w:val="Normal"/>
    <w:next w:val="Normal"/>
    <w:autoRedefine/>
    <w:uiPriority w:val="39"/>
    <w:unhideWhenUsed/>
    <w:rsid w:val="00050703"/>
    <w:pPr>
      <w:spacing w:after="100"/>
    </w:pPr>
  </w:style>
  <w:style w:type="paragraph" w:styleId="TOC2">
    <w:name w:val="toc 2"/>
    <w:basedOn w:val="Normal"/>
    <w:next w:val="Normal"/>
    <w:autoRedefine/>
    <w:uiPriority w:val="39"/>
    <w:unhideWhenUsed/>
    <w:rsid w:val="00050703"/>
    <w:pPr>
      <w:spacing w:after="100"/>
      <w:ind w:left="220"/>
    </w:pPr>
  </w:style>
  <w:style w:type="character" w:styleId="Hyperlink">
    <w:name w:val="Hyperlink"/>
    <w:basedOn w:val="DefaultParagraphFont"/>
    <w:uiPriority w:val="99"/>
    <w:unhideWhenUsed/>
    <w:rsid w:val="00050703"/>
    <w:rPr>
      <w:color w:val="6B9F25" w:themeColor="hyperlink"/>
      <w:u w:val="single"/>
    </w:rPr>
  </w:style>
  <w:style w:type="paragraph" w:styleId="TOC3">
    <w:name w:val="toc 3"/>
    <w:basedOn w:val="Normal"/>
    <w:next w:val="Normal"/>
    <w:autoRedefine/>
    <w:uiPriority w:val="39"/>
    <w:unhideWhenUsed/>
    <w:rsid w:val="00EE7EB0"/>
    <w:pPr>
      <w:spacing w:after="100"/>
      <w:ind w:left="440"/>
    </w:pPr>
  </w:style>
  <w:style w:type="paragraph" w:styleId="BalloonText">
    <w:name w:val="Balloon Text"/>
    <w:basedOn w:val="Normal"/>
    <w:link w:val="BalloonTextChar"/>
    <w:uiPriority w:val="99"/>
    <w:semiHidden/>
    <w:unhideWhenUsed/>
    <w:rsid w:val="004B5DD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5DD8"/>
    <w:rPr>
      <w:rFonts w:ascii="Segoe UI" w:hAnsi="Segoe UI" w:cs="Segoe UI"/>
      <w:sz w:val="18"/>
      <w:szCs w:val="18"/>
    </w:rPr>
  </w:style>
  <w:style w:type="table" w:styleId="TableGrid">
    <w:name w:val="Table Grid"/>
    <w:basedOn w:val="TableNormal"/>
    <w:uiPriority w:val="39"/>
    <w:rsid w:val="00FD1C95"/>
    <w:pPr>
      <w:spacing w:after="0" w:line="240" w:lineRule="auto"/>
    </w:pPr>
    <w:rPr>
      <w:rFonts w:eastAsiaTheme="minorHAnsi"/>
      <w:kern w:val="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D50C9"/>
    <w:pPr>
      <w:spacing w:before="100" w:beforeAutospacing="1" w:after="100" w:afterAutospacing="1" w:line="240" w:lineRule="auto"/>
    </w:pPr>
    <w:rPr>
      <w:rFonts w:ascii="Times New Roman" w:eastAsia="Times New Roman" w:hAnsi="Times New Roman" w:cs="Times New Roman"/>
      <w:sz w:val="24"/>
      <w:szCs w:val="24"/>
      <w:lang w:eastAsia="ko-KR"/>
    </w:rPr>
  </w:style>
  <w:style w:type="paragraph" w:styleId="Bibliography">
    <w:name w:val="Bibliography"/>
    <w:basedOn w:val="Normal"/>
    <w:next w:val="Normal"/>
    <w:uiPriority w:val="37"/>
    <w:unhideWhenUsed/>
    <w:rsid w:val="00E45397"/>
    <w:rPr>
      <w:rFonts w:eastAsiaTheme="minorHAnsi"/>
      <w:kern w:val="2"/>
      <w:lang w:eastAsia="en-US"/>
      <w14:ligatures w14:val="standardContextual"/>
    </w:rPr>
  </w:style>
  <w:style w:type="character" w:styleId="HTMLCode">
    <w:name w:val="HTML Code"/>
    <w:basedOn w:val="DefaultParagraphFont"/>
    <w:uiPriority w:val="99"/>
    <w:semiHidden/>
    <w:unhideWhenUsed/>
    <w:rsid w:val="00E0268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B29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glossaryDocument" Target="glossary/document.xml"/><Relationship Id="rId5" Type="http://schemas.openxmlformats.org/officeDocument/2006/relationships/styles" Target="style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kaggle.com/datasets/asaniczka/1-3m-linkedin-jobs-and-skills-2024/data" TargetMode="External"/><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kaggle.com/datasets/tunguz/big-five-personality-test/data"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s://www.kaggle.com/datasets/azraimohamad/coursera-course-data/data" TargetMode="External"/><Relationship Id="rId76" Type="http://schemas.openxmlformats.org/officeDocument/2006/relationships/image" Target="media/image64.png"/><Relationship Id="rId7" Type="http://schemas.openxmlformats.org/officeDocument/2006/relationships/webSettings" Target="web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hrybyk\AppData\Roaming\Microsoft\Templates\Report%20design%20(blank).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606E2AAB9BBB489B8F1F293DC54B7FBA"/>
        <w:category>
          <w:name w:val="General"/>
          <w:gallery w:val="placeholder"/>
        </w:category>
        <w:types>
          <w:type w:val="bbPlcHdr"/>
        </w:types>
        <w:behaviors>
          <w:behavior w:val="content"/>
        </w:behaviors>
        <w:guid w:val="{6616F9BB-1DB8-45C7-91E6-CA95553D58C8}"/>
      </w:docPartPr>
      <w:docPartBody>
        <w:p w:rsidR="00211072" w:rsidRDefault="00F1188D" w:rsidP="00F1188D">
          <w:pPr>
            <w:pStyle w:val="606E2AAB9BBB489B8F1F293DC54B7FBA"/>
          </w:pPr>
          <w:r>
            <w:rPr>
              <w:rFonts w:asciiTheme="majorHAnsi" w:eastAsiaTheme="majorEastAsia" w:hAnsiTheme="majorHAnsi" w:cstheme="majorBidi"/>
              <w:color w:val="156082" w:themeColor="accent1"/>
              <w:sz w:val="88"/>
              <w:szCs w:val="88"/>
            </w:rPr>
            <w:t>[Document title]</w:t>
          </w:r>
        </w:p>
      </w:docPartBody>
    </w:docPart>
    <w:docPart>
      <w:docPartPr>
        <w:name w:val="067AC8F0FAE640C7AFEDF7D6E41B68B9"/>
        <w:category>
          <w:name w:val="General"/>
          <w:gallery w:val="placeholder"/>
        </w:category>
        <w:types>
          <w:type w:val="bbPlcHdr"/>
        </w:types>
        <w:behaviors>
          <w:behavior w:val="content"/>
        </w:behaviors>
        <w:guid w:val="{9741F361-6C5B-4542-887D-34B1AB434A63}"/>
      </w:docPartPr>
      <w:docPartBody>
        <w:p w:rsidR="00211072" w:rsidRDefault="00F1188D" w:rsidP="00F1188D">
          <w:pPr>
            <w:pStyle w:val="067AC8F0FAE640C7AFEDF7D6E41B68B9"/>
          </w:pPr>
          <w:r>
            <w:rPr>
              <w:color w:val="0F4761" w:themeColor="accent1" w:themeShade="BF"/>
              <w:sz w:val="24"/>
              <w:szCs w:val="24"/>
            </w:rPr>
            <w:t>[Document subtitle]</w:t>
          </w:r>
        </w:p>
      </w:docPartBody>
    </w:docPart>
    <w:docPart>
      <w:docPartPr>
        <w:name w:val="1C4F52923B9642A180D0533AB9AB02CA"/>
        <w:category>
          <w:name w:val="General"/>
          <w:gallery w:val="placeholder"/>
        </w:category>
        <w:types>
          <w:type w:val="bbPlcHdr"/>
        </w:types>
        <w:behaviors>
          <w:behavior w:val="content"/>
        </w:behaviors>
        <w:guid w:val="{AB51B45F-B2CE-4D5A-A67A-87C4D1EBB667}"/>
      </w:docPartPr>
      <w:docPartBody>
        <w:p w:rsidR="00211072" w:rsidRDefault="00F1188D" w:rsidP="00F1188D">
          <w:pPr>
            <w:pStyle w:val="1C4F52923B9642A180D0533AB9AB02CA"/>
          </w:pPr>
          <w:r>
            <w:rPr>
              <w:color w:val="156082" w:themeColor="accent1"/>
              <w:sz w:val="28"/>
              <w:szCs w:val="28"/>
            </w:rPr>
            <w:t>[Date]</w:t>
          </w:r>
        </w:p>
      </w:docPartBody>
    </w:docPart>
    <w:docPart>
      <w:docPartPr>
        <w:name w:val="F4ABC12482404AA99402DCB79E0DD176"/>
        <w:category>
          <w:name w:val="General"/>
          <w:gallery w:val="placeholder"/>
        </w:category>
        <w:types>
          <w:type w:val="bbPlcHdr"/>
        </w:types>
        <w:behaviors>
          <w:behavior w:val="content"/>
        </w:behaviors>
        <w:guid w:val="{3A7FC2C2-FA87-4914-B192-051E5DFB007D}"/>
      </w:docPartPr>
      <w:docPartBody>
        <w:p w:rsidR="00211072" w:rsidRDefault="00F1188D">
          <w:r w:rsidRPr="00281289">
            <w:rPr>
              <w:rStyle w:val="PlaceholderText"/>
            </w:rPr>
            <w:t>[Title]</w:t>
          </w:r>
        </w:p>
      </w:docPartBody>
    </w:docPart>
    <w:docPart>
      <w:docPartPr>
        <w:name w:val="59DF1D0BA62D4DC0BF1EBA0C4F0315BE"/>
        <w:category>
          <w:name w:val="General"/>
          <w:gallery w:val="placeholder"/>
        </w:category>
        <w:types>
          <w:type w:val="bbPlcHdr"/>
        </w:types>
        <w:behaviors>
          <w:behavior w:val="content"/>
        </w:behaviors>
        <w:guid w:val="{D850A582-4261-4922-AACB-B96BE8AA1C2F}"/>
      </w:docPartPr>
      <w:docPartBody>
        <w:p w:rsidR="00DF0113" w:rsidRDefault="00652A77" w:rsidP="00652A77">
          <w:pPr>
            <w:pStyle w:val="59DF1D0BA62D4DC0BF1EBA0C4F0315BE"/>
          </w:pPr>
          <w:r>
            <w:rPr>
              <w:color w:val="0F4761" w:themeColor="accent1" w:themeShade="BF"/>
              <w:sz w:val="24"/>
              <w:szCs w:val="24"/>
            </w:rPr>
            <w:t>[Company name]</w:t>
          </w:r>
        </w:p>
      </w:docPartBody>
    </w:docPart>
    <w:docPart>
      <w:docPartPr>
        <w:name w:val="BE6BC9FBF0FA4CF2AEDCDF8B06C04A06"/>
        <w:category>
          <w:name w:val="General"/>
          <w:gallery w:val="placeholder"/>
        </w:category>
        <w:types>
          <w:type w:val="bbPlcHdr"/>
        </w:types>
        <w:behaviors>
          <w:behavior w:val="content"/>
        </w:behaviors>
        <w:guid w:val="{A3521866-31FD-448A-96B8-8A5D84A3DB98}"/>
      </w:docPartPr>
      <w:docPartBody>
        <w:p w:rsidR="00EC1C03" w:rsidRDefault="00EC1C03" w:rsidP="00EC1C03">
          <w:pPr>
            <w:pStyle w:val="BE6BC9FBF0FA4CF2AEDCDF8B06C04A06"/>
          </w:pPr>
          <w:r w:rsidRPr="00281289">
            <w:rPr>
              <w:rStyle w:val="PlaceholderText"/>
            </w:rPr>
            <w:t>[Company]</w:t>
          </w:r>
        </w:p>
      </w:docPartBody>
    </w:docPart>
    <w:docPart>
      <w:docPartPr>
        <w:name w:val="2A3527D4FC23497AA87A9AD3D4D86C2B"/>
        <w:category>
          <w:name w:val="General"/>
          <w:gallery w:val="placeholder"/>
        </w:category>
        <w:types>
          <w:type w:val="bbPlcHdr"/>
        </w:types>
        <w:behaviors>
          <w:behavior w:val="content"/>
        </w:behaviors>
        <w:guid w:val="{746F70B3-26B4-4D7F-9DDD-8D90BEE665CD}"/>
      </w:docPartPr>
      <w:docPartBody>
        <w:p w:rsidR="00B11798" w:rsidRDefault="00BE4FB7" w:rsidP="00BE4FB7">
          <w:pPr>
            <w:pStyle w:val="2A3527D4FC23497AA87A9AD3D4D86C2B"/>
          </w:pPr>
          <w:r>
            <w:rPr>
              <w:color w:val="156082"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88D"/>
    <w:rsid w:val="0015567D"/>
    <w:rsid w:val="00195082"/>
    <w:rsid w:val="00211072"/>
    <w:rsid w:val="002C7D84"/>
    <w:rsid w:val="00370DA6"/>
    <w:rsid w:val="00652A77"/>
    <w:rsid w:val="00964D39"/>
    <w:rsid w:val="009B6814"/>
    <w:rsid w:val="00B11798"/>
    <w:rsid w:val="00BE4FB7"/>
    <w:rsid w:val="00D5796E"/>
    <w:rsid w:val="00D62A5D"/>
    <w:rsid w:val="00DF0113"/>
    <w:rsid w:val="00E93EFA"/>
    <w:rsid w:val="00EC1C03"/>
    <w:rsid w:val="00F1188D"/>
    <w:rsid w:val="00F37BB3"/>
    <w:rsid w:val="00FC5A0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06E2AAB9BBB489B8F1F293DC54B7FBA">
    <w:name w:val="606E2AAB9BBB489B8F1F293DC54B7FBA"/>
    <w:rsid w:val="00F1188D"/>
  </w:style>
  <w:style w:type="paragraph" w:customStyle="1" w:styleId="067AC8F0FAE640C7AFEDF7D6E41B68B9">
    <w:name w:val="067AC8F0FAE640C7AFEDF7D6E41B68B9"/>
    <w:rsid w:val="00F1188D"/>
  </w:style>
  <w:style w:type="paragraph" w:customStyle="1" w:styleId="1C4F52923B9642A180D0533AB9AB02CA">
    <w:name w:val="1C4F52923B9642A180D0533AB9AB02CA"/>
    <w:rsid w:val="00F1188D"/>
  </w:style>
  <w:style w:type="character" w:styleId="PlaceholderText">
    <w:name w:val="Placeholder Text"/>
    <w:basedOn w:val="DefaultParagraphFont"/>
    <w:uiPriority w:val="99"/>
    <w:semiHidden/>
    <w:rsid w:val="00EC1C03"/>
    <w:rPr>
      <w:color w:val="808080"/>
    </w:rPr>
  </w:style>
  <w:style w:type="paragraph" w:customStyle="1" w:styleId="2A3527D4FC23497AA87A9AD3D4D86C2B">
    <w:name w:val="2A3527D4FC23497AA87A9AD3D4D86C2B"/>
    <w:rsid w:val="00BE4FB7"/>
    <w:pPr>
      <w:spacing w:line="278" w:lineRule="auto"/>
    </w:pPr>
    <w:rPr>
      <w:kern w:val="2"/>
      <w:sz w:val="24"/>
      <w:szCs w:val="24"/>
      <w:lang w:val="en-US" w:eastAsia="en-US"/>
      <w14:ligatures w14:val="standardContextual"/>
    </w:rPr>
  </w:style>
  <w:style w:type="paragraph" w:customStyle="1" w:styleId="BE6BC9FBF0FA4CF2AEDCDF8B06C04A06">
    <w:name w:val="BE6BC9FBF0FA4CF2AEDCDF8B06C04A06"/>
    <w:rsid w:val="00EC1C03"/>
    <w:rPr>
      <w:kern w:val="2"/>
      <w14:ligatures w14:val="standardContextual"/>
    </w:rPr>
  </w:style>
  <w:style w:type="paragraph" w:customStyle="1" w:styleId="59DF1D0BA62D4DC0BF1EBA0C4F0315BE">
    <w:name w:val="59DF1D0BA62D4DC0BF1EBA0C4F0315BE"/>
    <w:rsid w:val="00652A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2025-11-27T00:00:00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NDe24</b:Tag>
    <b:SourceType>JournalArticle</b:SourceType>
    <b:Guid>{5F0F401D-5713-44EB-85DB-7C47E8CA41E2}</b:Guid>
    <b:Title>Personalized Career Recommendation System Based on Customer Segmentation</b:Title>
    <b:Year>2024</b:Year>
    <b:JournalName>Journal of Emerging Technologies and Innovative Research</b:JournalName>
    <b:Author>
      <b:Author>
        <b:NameList>
          <b:Person>
            <b:Last>N Deepak</b:Last>
          </b:Person>
          <b:Person>
            <b:Last>M Gowtham</b:Last>
          </b:Person>
          <b:Person>
            <b:Last>J Mithilesh</b:Last>
          </b:Person>
          <b:Person>
            <b:Last>A Naresh Kumar</b:Last>
          </b:Person>
        </b:NameList>
      </b:Author>
    </b:Author>
    <b:URL>https://www.jetir.org/papers/JETIR2403A44.pdf</b:URL>
    <b:RefOrder>1</b:RefOrder>
  </b:Source>
  <b:Source>
    <b:Tag>Kai25</b:Tag>
    <b:SourceType>JournalArticle</b:SourceType>
    <b:Guid>{7D56FA32-F1E3-416B-B869-94B086446840}</b:Guid>
    <b:Title>A Hybrid Recommender Model for Career Pathway Selection in Competency-based Education</b:Title>
    <b:JournalName>International Journal of Computer Applications</b:JournalName>
    <b:Year>2025</b:Year>
    <b:Author>
      <b:Author>
        <b:NameList>
          <b:Person>
            <b:Last>Kainyu</b:Last>
            <b:First>Fridah</b:First>
          </b:Person>
          <b:Person>
            <b:Last>Mwadulo</b:Last>
            <b:First>Mary</b:First>
          </b:Person>
          <b:Person>
            <b:Last>Munialo </b:Last>
            <b:First>Samson</b:First>
          </b:Person>
        </b:NameList>
      </b:Author>
    </b:Author>
    <b:URL>https://www.ijcaonline.org/archives/volume187/number2/kainyu-2025-ijca-924808.pdf</b:URL>
    <b:RefOrder>2</b:RefOrder>
  </b:Source>
  <b:Source>
    <b:Tag>Gup25</b:Tag>
    <b:SourceType>JournalArticle</b:SourceType>
    <b:Guid>{9019B56E-63E8-4EC0-AA1B-29CC7FD2E98E}</b:Guid>
    <b:Title>CareerX: AI-Powered Career Path Recommender System for College Students</b:Title>
    <b:JournalName>ResearchGate</b:JournalName>
    <b:Year>2025</b:Year>
    <b:URL>https://www.researchgate.net/publication/390953768_CareerX_AI-Powered_Career_Path_Recommender_System_for_College_Students</b:URL>
    <b:Author>
      <b:Author>
        <b:NameList>
          <b:Person>
            <b:Last>Gupt</b:Last>
            <b:First>Yuvraj</b:First>
          </b:Person>
        </b:NameList>
      </b:Author>
    </b:Author>
    <b:RefOrder>3</b:RefOrder>
  </b:Source>
  <b:Source>
    <b:Tag>Kum</b:Tag>
    <b:SourceType>DocumentFromInternetSite</b:SourceType>
    <b:Guid>{A3CD5FE1-B74D-4374-B80F-0E50193B22A3}</b:Guid>
    <b:Title>AI-Based Career Path Recommendation System</b:Title>
    <b:InternetSiteTitle>Amity University</b:InternetSiteTitle>
    <b:URL>https://amity.edu/UserFiles/aijem/293Harsh1.0%20(AJCS).pdf</b:URL>
    <b:Author>
      <b:Author>
        <b:NameList>
          <b:Person>
            <b:Last>Kumar</b:Last>
            <b:First>Harsh</b:First>
          </b:Person>
          <b:Person>
            <b:Last>Pandey </b:Last>
            <b:Middle>Pratap</b:Middle>
            <b:First>Upendra</b:First>
          </b:Person>
          <b:Person>
            <b:Last>Kumar</b:Last>
            <b:First>Pankaj</b:First>
          </b:Person>
        </b:NameList>
      </b:Author>
    </b:Author>
    <b:RefOrder>4</b:RefOrder>
  </b:Source>
  <b:Source>
    <b:Tag>QAM20</b:Tag>
    <b:SourceType>JournalArticle</b:SourceType>
    <b:Guid>{19A6D5AD-236C-4B18-925F-BE6D0668274F}</b:Guid>
    <b:Title>PCRS: Personalized Career-Path Recommender</b:Title>
    <b:Year>2020</b:Year>
    <b:URL>https://ieeexplore.ieee.org/stamp/stamp.jsp?tp=&amp;arnumber=9268112</b:URL>
    <b:JournalName>IEEEAccess</b:JournalName>
    <b:Author>
      <b:Author>
        <b:NameList>
          <b:Person>
            <b:Last>QAMHIEH</b:Last>
            <b:First>MANAR</b:First>
          </b:Person>
          <b:Person>
            <b:Last>SAMMANEH</b:Last>
            <b:First>HAYA</b:First>
          </b:Person>
          <b:Person>
            <b:Last>DEMAIDI</b:Last>
            <b:Middle>NABIL</b:Middle>
            <b:First>MONA</b:First>
          </b:Person>
        </b:NameList>
      </b:Author>
    </b:Author>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48D9D93B-057D-49B3-A312-B250A1E59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1829</TotalTime>
  <Pages>39</Pages>
  <Words>6956</Words>
  <Characters>41669</Characters>
  <Application>Microsoft Office Word</Application>
  <DocSecurity>0</DocSecurity>
  <Lines>969</Lines>
  <Paragraphs>442</Paragraphs>
  <ScaleCrop>false</ScaleCrop>
  <HeadingPairs>
    <vt:vector size="2" baseType="variant">
      <vt:variant>
        <vt:lpstr>Title</vt:lpstr>
      </vt:variant>
      <vt:variant>
        <vt:i4>1</vt:i4>
      </vt:variant>
    </vt:vector>
  </HeadingPairs>
  <TitlesOfParts>
    <vt:vector size="1" baseType="lpstr">
      <vt:lpstr>Pathfinder</vt:lpstr>
    </vt:vector>
  </TitlesOfParts>
  <Company>CSIS-4495 - 050</Company>
  <LinksUpToDate>false</LinksUpToDate>
  <CharactersWithSpaces>48183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Pathfinder</dc:title>
  <dc:subject>Personalized Career Path Recommender System for University Students</dc:subject>
  <dc:creator>Leshan Chathuranga Kuruppuarachchi – 300363077 Hyunhee Kim - 300372531</dc:creator>
  <cp:keywords>Student ID Here</cp:keywords>
  <cp:lastModifiedBy>Kuruppuarachchi, Leshan C.</cp:lastModifiedBy>
  <cp:revision>378</cp:revision>
  <cp:lastPrinted>2023-11-24T21:28:00Z</cp:lastPrinted>
  <dcterms:created xsi:type="dcterms:W3CDTF">2016-08-25T06:24:00Z</dcterms:created>
  <dcterms:modified xsi:type="dcterms:W3CDTF">2025-11-28T01:51:00Z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